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EEE789" w14:textId="0297815F" w:rsidR="00E612BB" w:rsidRPr="001A6AF4" w:rsidRDefault="00E612BB" w:rsidP="004A24D1">
      <w:pPr>
        <w:pStyle w:val="FormatvorlageTitel"/>
      </w:pPr>
      <w:r w:rsidRPr="00115516">
        <w:fldChar w:fldCharType="begin"/>
      </w:r>
      <w:r w:rsidRPr="00655171">
        <w:instrText xml:space="preserve"> TITLE  \* MERGEFORMAT </w:instrText>
      </w:r>
      <w:r w:rsidRPr="00115516">
        <w:fldChar w:fldCharType="separate"/>
      </w:r>
      <w:r w:rsidR="00A73C55">
        <w:t>Entwicklerhandbuch_PoliTime</w:t>
      </w:r>
      <w:r w:rsidRPr="00115516">
        <w:fldChar w:fldCharType="end"/>
      </w:r>
    </w:p>
    <w:p w14:paraId="7535622F" w14:textId="597F14EE" w:rsidR="0006514F" w:rsidRPr="0006514F" w:rsidRDefault="007F58C3" w:rsidP="0006514F">
      <w:pPr>
        <w:pStyle w:val="Untertitel"/>
      </w:pPr>
      <w:r>
        <w:t>SilverPen</w:t>
      </w:r>
    </w:p>
    <w:p w14:paraId="1C04A92D" w14:textId="77777777" w:rsidR="00E612BB" w:rsidRPr="004A24D1" w:rsidRDefault="00E612BB" w:rsidP="00261CAE">
      <w:pPr>
        <w:pStyle w:val="Untertitel"/>
      </w:pPr>
    </w:p>
    <w:p w14:paraId="79DADFD0" w14:textId="14312866" w:rsidR="006F043A" w:rsidRDefault="00432C1C" w:rsidP="004A24D1">
      <w:pPr>
        <w:pStyle w:val="Titelseite-Dokumentversion"/>
      </w:pPr>
      <w:fldSimple w:instr=" COMMENTS  \* MERGEFORMAT ">
        <w:r w:rsidR="00A73C55">
          <w:t>&lt;V00.00 vom 01.07.2016&gt;</w:t>
        </w:r>
      </w:fldSimple>
    </w:p>
    <w:p w14:paraId="5CC91ECE" w14:textId="77777777" w:rsidR="004006CE" w:rsidRDefault="004006CE">
      <w:pPr>
        <w:spacing w:before="0" w:after="0"/>
        <w:rPr>
          <w:rFonts w:eastAsia="Times New Roman"/>
          <w:sz w:val="24"/>
        </w:rPr>
      </w:pPr>
      <w:r>
        <w:br w:type="page"/>
      </w:r>
    </w:p>
    <w:p w14:paraId="2AAFA293" w14:textId="77777777" w:rsidR="004006CE" w:rsidRPr="004A24D1" w:rsidRDefault="004006CE" w:rsidP="004006CE">
      <w:pPr>
        <w:pStyle w:val="berschrift1ohneZahl"/>
      </w:pPr>
      <w:r>
        <w:lastRenderedPageBreak/>
        <w:br w:type="page"/>
      </w:r>
      <w:r>
        <w:lastRenderedPageBreak/>
        <w:t>Dokument</w:t>
      </w:r>
      <w:r w:rsidRPr="004A24D1">
        <w:t>i</w:t>
      </w:r>
      <w:r w:rsidRPr="00655171">
        <w:t>nformation</w:t>
      </w:r>
    </w:p>
    <w:tbl>
      <w:tblPr>
        <w:tblW w:w="9356" w:type="dxa"/>
        <w:tblInd w:w="108" w:type="dxa"/>
        <w:tblLayout w:type="fixed"/>
        <w:tblLook w:val="0000" w:firstRow="0" w:lastRow="0" w:firstColumn="0" w:lastColumn="0" w:noHBand="0" w:noVBand="0"/>
      </w:tblPr>
      <w:tblGrid>
        <w:gridCol w:w="1134"/>
        <w:gridCol w:w="2127"/>
        <w:gridCol w:w="1275"/>
        <w:gridCol w:w="1701"/>
        <w:gridCol w:w="539"/>
        <w:gridCol w:w="2580"/>
      </w:tblGrid>
      <w:tr w:rsidR="004006CE" w:rsidRPr="00AA544E" w14:paraId="6FA9C785" w14:textId="77777777" w:rsidTr="004006CE">
        <w:trPr>
          <w:cantSplit/>
        </w:trPr>
        <w:tc>
          <w:tcPr>
            <w:tcW w:w="3261" w:type="dxa"/>
            <w:gridSpan w:val="2"/>
            <w:tcBorders>
              <w:top w:val="single" w:sz="6" w:space="0" w:color="auto"/>
              <w:left w:val="single" w:sz="6" w:space="0" w:color="auto"/>
              <w:bottom w:val="single" w:sz="6" w:space="0" w:color="auto"/>
              <w:right w:val="single" w:sz="6" w:space="0" w:color="auto"/>
            </w:tcBorders>
          </w:tcPr>
          <w:p w14:paraId="2EFC9DCC" w14:textId="77777777" w:rsidR="004006CE" w:rsidRPr="004006CE" w:rsidRDefault="004006CE" w:rsidP="004006CE">
            <w:pPr>
              <w:pStyle w:val="TabelleFlietext"/>
            </w:pPr>
            <w:r w:rsidRPr="00AA544E">
              <w:t>Dokument</w:t>
            </w:r>
          </w:p>
        </w:tc>
        <w:tc>
          <w:tcPr>
            <w:tcW w:w="6095" w:type="dxa"/>
            <w:gridSpan w:val="4"/>
            <w:tcBorders>
              <w:top w:val="single" w:sz="6" w:space="0" w:color="auto"/>
              <w:left w:val="single" w:sz="6" w:space="0" w:color="auto"/>
              <w:bottom w:val="single" w:sz="6" w:space="0" w:color="auto"/>
              <w:right w:val="single" w:sz="6" w:space="0" w:color="auto"/>
            </w:tcBorders>
          </w:tcPr>
          <w:p w14:paraId="2C3E5E06" w14:textId="1C014682" w:rsidR="004006CE" w:rsidRPr="004006CE" w:rsidRDefault="003F2EFF" w:rsidP="004006CE">
            <w:pPr>
              <w:pStyle w:val="TabelleFlietext"/>
            </w:pPr>
            <w:fldSimple w:instr=" TITLE  \* MERGEFORMAT ">
              <w:r w:rsidR="00A73C55">
                <w:t>Entwicklerhandbuch_PoliTime</w:t>
              </w:r>
            </w:fldSimple>
          </w:p>
        </w:tc>
      </w:tr>
      <w:tr w:rsidR="004006CE" w:rsidRPr="00AA544E" w14:paraId="5400FF0B" w14:textId="77777777" w:rsidTr="004006CE">
        <w:trPr>
          <w:cantSplit/>
        </w:trPr>
        <w:tc>
          <w:tcPr>
            <w:tcW w:w="3261" w:type="dxa"/>
            <w:gridSpan w:val="2"/>
            <w:tcBorders>
              <w:top w:val="single" w:sz="6" w:space="0" w:color="auto"/>
              <w:left w:val="single" w:sz="6" w:space="0" w:color="auto"/>
              <w:bottom w:val="single" w:sz="6" w:space="0" w:color="auto"/>
              <w:right w:val="single" w:sz="6" w:space="0" w:color="auto"/>
            </w:tcBorders>
          </w:tcPr>
          <w:p w14:paraId="5F58341F" w14:textId="77777777" w:rsidR="004006CE" w:rsidRPr="004006CE" w:rsidRDefault="004006CE" w:rsidP="004006CE">
            <w:pPr>
              <w:pStyle w:val="TabelleFlietext"/>
            </w:pPr>
            <w:r w:rsidRPr="00AA544E">
              <w:t>Projektname</w:t>
            </w:r>
          </w:p>
        </w:tc>
        <w:tc>
          <w:tcPr>
            <w:tcW w:w="6095" w:type="dxa"/>
            <w:gridSpan w:val="4"/>
            <w:tcBorders>
              <w:top w:val="single" w:sz="6" w:space="0" w:color="auto"/>
              <w:left w:val="single" w:sz="6" w:space="0" w:color="auto"/>
              <w:bottom w:val="single" w:sz="6" w:space="0" w:color="auto"/>
              <w:right w:val="single" w:sz="6" w:space="0" w:color="auto"/>
            </w:tcBorders>
          </w:tcPr>
          <w:p w14:paraId="55D47E60" w14:textId="650F8EEA" w:rsidR="004006CE" w:rsidRPr="004006CE" w:rsidRDefault="003F2EFF" w:rsidP="004006CE">
            <w:pPr>
              <w:pStyle w:val="TabelleFlietext"/>
            </w:pPr>
            <w:fldSimple w:instr=" SUBJECT  \* MERGEFORMAT ">
              <w:r w:rsidR="00A73C55">
                <w:t>PoliTime</w:t>
              </w:r>
            </w:fldSimple>
          </w:p>
        </w:tc>
      </w:tr>
      <w:tr w:rsidR="004006CE" w:rsidRPr="00AA544E" w14:paraId="738AE73C" w14:textId="77777777" w:rsidTr="004006CE">
        <w:trPr>
          <w:cantSplit/>
        </w:trPr>
        <w:tc>
          <w:tcPr>
            <w:tcW w:w="3261" w:type="dxa"/>
            <w:gridSpan w:val="2"/>
            <w:tcBorders>
              <w:top w:val="single" w:sz="6" w:space="0" w:color="auto"/>
              <w:left w:val="single" w:sz="6" w:space="0" w:color="auto"/>
              <w:bottom w:val="single" w:sz="6" w:space="0" w:color="auto"/>
              <w:right w:val="single" w:sz="6" w:space="0" w:color="auto"/>
            </w:tcBorders>
          </w:tcPr>
          <w:p w14:paraId="45451E7D" w14:textId="77777777" w:rsidR="004006CE" w:rsidRPr="004006CE" w:rsidRDefault="004006CE" w:rsidP="004006CE">
            <w:pPr>
              <w:pStyle w:val="TabelleFlietext"/>
            </w:pPr>
            <w:r w:rsidRPr="00AA544E">
              <w:t>Projektnummer</w:t>
            </w:r>
          </w:p>
        </w:tc>
        <w:tc>
          <w:tcPr>
            <w:tcW w:w="6095" w:type="dxa"/>
            <w:gridSpan w:val="4"/>
            <w:tcBorders>
              <w:top w:val="single" w:sz="6" w:space="0" w:color="auto"/>
              <w:left w:val="single" w:sz="6" w:space="0" w:color="auto"/>
              <w:bottom w:val="single" w:sz="6" w:space="0" w:color="auto"/>
              <w:right w:val="single" w:sz="6" w:space="0" w:color="auto"/>
            </w:tcBorders>
          </w:tcPr>
          <w:p w14:paraId="07AF84EB" w14:textId="60A587C2" w:rsidR="004006CE" w:rsidRPr="004006CE" w:rsidRDefault="00432C1C" w:rsidP="004006CE">
            <w:pPr>
              <w:pStyle w:val="TabelleFlietext"/>
            </w:pPr>
            <w:fldSimple w:instr=" KEYWORDS  \* MERGEFORMAT ">
              <w:r w:rsidR="00A73C55">
                <w:t>P160701.PEN</w:t>
              </w:r>
            </w:fldSimple>
          </w:p>
        </w:tc>
      </w:tr>
      <w:tr w:rsidR="004006CE" w:rsidRPr="00AA544E" w14:paraId="6040F44A" w14:textId="77777777" w:rsidTr="004006CE">
        <w:trPr>
          <w:cantSplit/>
        </w:trPr>
        <w:tc>
          <w:tcPr>
            <w:tcW w:w="3261" w:type="dxa"/>
            <w:gridSpan w:val="2"/>
            <w:tcBorders>
              <w:top w:val="single" w:sz="6" w:space="0" w:color="auto"/>
              <w:left w:val="single" w:sz="6" w:space="0" w:color="auto"/>
              <w:bottom w:val="single" w:sz="6" w:space="0" w:color="auto"/>
              <w:right w:val="single" w:sz="6" w:space="0" w:color="auto"/>
            </w:tcBorders>
          </w:tcPr>
          <w:p w14:paraId="32D5EE05" w14:textId="77777777" w:rsidR="004006CE" w:rsidRPr="004006CE" w:rsidRDefault="004006CE" w:rsidP="004006CE">
            <w:pPr>
              <w:pStyle w:val="TabelleFlietext"/>
            </w:pPr>
            <w:r w:rsidRPr="00AA544E">
              <w:t>Autor</w:t>
            </w:r>
          </w:p>
        </w:tc>
        <w:tc>
          <w:tcPr>
            <w:tcW w:w="6095" w:type="dxa"/>
            <w:gridSpan w:val="4"/>
            <w:tcBorders>
              <w:top w:val="single" w:sz="6" w:space="0" w:color="auto"/>
              <w:left w:val="single" w:sz="6" w:space="0" w:color="auto"/>
              <w:bottom w:val="single" w:sz="6" w:space="0" w:color="auto"/>
              <w:right w:val="single" w:sz="6" w:space="0" w:color="auto"/>
            </w:tcBorders>
          </w:tcPr>
          <w:p w14:paraId="54190E28" w14:textId="2CDEB6ED" w:rsidR="004006CE" w:rsidRPr="004006CE" w:rsidRDefault="00432C1C" w:rsidP="004006CE">
            <w:pPr>
              <w:pStyle w:val="TabelleFlietext"/>
            </w:pPr>
            <w:fldSimple w:instr=" AUTHOR  \* MERGEFORMAT ">
              <w:r w:rsidR="00A73C55">
                <w:rPr>
                  <w:noProof/>
                </w:rPr>
                <w:t>Bankiel, Thomas;bjoern.baumgarten@pentasys.de</w:t>
              </w:r>
            </w:fldSimple>
            <w:r w:rsidR="007F58C3">
              <w:t xml:space="preserve">; Baumgarten, </w:t>
            </w:r>
            <w:hyperlink r:id="rId11" w:history="1">
              <w:r w:rsidR="007F58C3" w:rsidRPr="007F58C3">
                <w:t>Bjørn</w:t>
              </w:r>
            </w:hyperlink>
          </w:p>
        </w:tc>
      </w:tr>
      <w:tr w:rsidR="004006CE" w:rsidRPr="00AA544E" w14:paraId="6285DB79" w14:textId="77777777" w:rsidTr="004006CE">
        <w:trPr>
          <w:cantSplit/>
        </w:trPr>
        <w:tc>
          <w:tcPr>
            <w:tcW w:w="3261" w:type="dxa"/>
            <w:gridSpan w:val="2"/>
            <w:tcBorders>
              <w:top w:val="single" w:sz="6" w:space="0" w:color="auto"/>
              <w:left w:val="single" w:sz="6" w:space="0" w:color="auto"/>
              <w:bottom w:val="single" w:sz="6" w:space="0" w:color="auto"/>
              <w:right w:val="single" w:sz="6" w:space="0" w:color="auto"/>
            </w:tcBorders>
          </w:tcPr>
          <w:p w14:paraId="36E899F8" w14:textId="77777777" w:rsidR="004006CE" w:rsidRPr="004006CE" w:rsidRDefault="004006CE" w:rsidP="004006CE">
            <w:pPr>
              <w:pStyle w:val="TabelleFlietext"/>
            </w:pPr>
            <w:r w:rsidRPr="00AA544E">
              <w:t>Letzte Änderung durch</w:t>
            </w:r>
          </w:p>
        </w:tc>
        <w:tc>
          <w:tcPr>
            <w:tcW w:w="6095" w:type="dxa"/>
            <w:gridSpan w:val="4"/>
            <w:tcBorders>
              <w:top w:val="single" w:sz="6" w:space="0" w:color="auto"/>
              <w:left w:val="single" w:sz="6" w:space="0" w:color="auto"/>
              <w:bottom w:val="single" w:sz="6" w:space="0" w:color="auto"/>
              <w:right w:val="single" w:sz="6" w:space="0" w:color="auto"/>
            </w:tcBorders>
          </w:tcPr>
          <w:p w14:paraId="146785D4" w14:textId="771C653B" w:rsidR="004006CE" w:rsidRPr="00AA544E" w:rsidRDefault="007F58C3" w:rsidP="004006CE">
            <w:pPr>
              <w:pStyle w:val="TabelleFlietext"/>
            </w:pPr>
            <w:r>
              <w:t xml:space="preserve">Baumgarten, </w:t>
            </w:r>
            <w:hyperlink r:id="rId12" w:history="1">
              <w:r w:rsidRPr="007F58C3">
                <w:t>Bjørn</w:t>
              </w:r>
            </w:hyperlink>
          </w:p>
        </w:tc>
      </w:tr>
      <w:tr w:rsidR="004006CE" w:rsidRPr="00AA544E" w14:paraId="5A99CBB9" w14:textId="77777777" w:rsidTr="004006CE">
        <w:trPr>
          <w:cantSplit/>
        </w:trPr>
        <w:tc>
          <w:tcPr>
            <w:tcW w:w="3261" w:type="dxa"/>
            <w:gridSpan w:val="2"/>
            <w:tcBorders>
              <w:top w:val="single" w:sz="6" w:space="0" w:color="auto"/>
              <w:left w:val="single" w:sz="6" w:space="0" w:color="auto"/>
              <w:bottom w:val="single" w:sz="6" w:space="0" w:color="auto"/>
              <w:right w:val="single" w:sz="6" w:space="0" w:color="auto"/>
            </w:tcBorders>
          </w:tcPr>
          <w:p w14:paraId="44419968" w14:textId="77777777" w:rsidR="004006CE" w:rsidRPr="004006CE" w:rsidRDefault="004006CE" w:rsidP="004006CE">
            <w:pPr>
              <w:pStyle w:val="TabelleFlietext"/>
            </w:pPr>
            <w:r w:rsidRPr="00AA544E">
              <w:t xml:space="preserve">Telefon </w:t>
            </w:r>
          </w:p>
        </w:tc>
        <w:tc>
          <w:tcPr>
            <w:tcW w:w="6095" w:type="dxa"/>
            <w:gridSpan w:val="4"/>
            <w:tcBorders>
              <w:top w:val="single" w:sz="6" w:space="0" w:color="auto"/>
              <w:left w:val="single" w:sz="6" w:space="0" w:color="auto"/>
              <w:bottom w:val="single" w:sz="6" w:space="0" w:color="auto"/>
              <w:right w:val="single" w:sz="6" w:space="0" w:color="auto"/>
            </w:tcBorders>
          </w:tcPr>
          <w:p w14:paraId="23A70C91" w14:textId="77777777" w:rsidR="004006CE" w:rsidRPr="004006CE" w:rsidRDefault="004006CE" w:rsidP="004006CE">
            <w:pPr>
              <w:pStyle w:val="TabelleFlietext"/>
            </w:pPr>
          </w:p>
        </w:tc>
      </w:tr>
      <w:tr w:rsidR="004006CE" w:rsidRPr="00AA544E" w14:paraId="78843A9E" w14:textId="77777777" w:rsidTr="004006CE">
        <w:trPr>
          <w:cantSplit/>
        </w:trPr>
        <w:tc>
          <w:tcPr>
            <w:tcW w:w="3261" w:type="dxa"/>
            <w:gridSpan w:val="2"/>
            <w:tcBorders>
              <w:top w:val="single" w:sz="6" w:space="0" w:color="auto"/>
              <w:left w:val="single" w:sz="6" w:space="0" w:color="auto"/>
              <w:bottom w:val="single" w:sz="6" w:space="0" w:color="auto"/>
              <w:right w:val="single" w:sz="6" w:space="0" w:color="auto"/>
            </w:tcBorders>
          </w:tcPr>
          <w:p w14:paraId="5929691F" w14:textId="77777777" w:rsidR="004006CE" w:rsidRPr="004006CE" w:rsidRDefault="004006CE" w:rsidP="004006CE">
            <w:pPr>
              <w:pStyle w:val="TabelleFlietext"/>
            </w:pPr>
            <w:r w:rsidRPr="00AA544E">
              <w:t>E-Mail</w:t>
            </w:r>
          </w:p>
        </w:tc>
        <w:tc>
          <w:tcPr>
            <w:tcW w:w="6095" w:type="dxa"/>
            <w:gridSpan w:val="4"/>
            <w:tcBorders>
              <w:top w:val="single" w:sz="6" w:space="0" w:color="auto"/>
              <w:left w:val="single" w:sz="6" w:space="0" w:color="auto"/>
              <w:bottom w:val="single" w:sz="6" w:space="0" w:color="auto"/>
              <w:right w:val="single" w:sz="6" w:space="0" w:color="auto"/>
            </w:tcBorders>
          </w:tcPr>
          <w:p w14:paraId="24B2C033" w14:textId="17647F0C" w:rsidR="004006CE" w:rsidRPr="004006CE" w:rsidRDefault="000D269B" w:rsidP="004006CE">
            <w:pPr>
              <w:pStyle w:val="TabelleFlietext"/>
            </w:pPr>
            <w:r>
              <w:t>Thomas.Bankiel</w:t>
            </w:r>
            <w:hyperlink r:id="rId13" w:history="1">
              <w:r w:rsidR="004006CE" w:rsidRPr="004006CE">
                <w:t>@pentasys.de</w:t>
              </w:r>
            </w:hyperlink>
            <w:r w:rsidR="00D31450">
              <w:t>, bjoern.baumgarten@pentasys.de</w:t>
            </w:r>
          </w:p>
        </w:tc>
      </w:tr>
      <w:tr w:rsidR="004006CE" w:rsidRPr="00AA544E" w14:paraId="2C0E394D" w14:textId="77777777" w:rsidTr="004006CE">
        <w:trPr>
          <w:cantSplit/>
        </w:trPr>
        <w:tc>
          <w:tcPr>
            <w:tcW w:w="3261" w:type="dxa"/>
            <w:gridSpan w:val="2"/>
            <w:tcBorders>
              <w:top w:val="single" w:sz="6" w:space="0" w:color="auto"/>
              <w:left w:val="single" w:sz="6" w:space="0" w:color="auto"/>
              <w:bottom w:val="single" w:sz="6" w:space="0" w:color="auto"/>
              <w:right w:val="single" w:sz="6" w:space="0" w:color="auto"/>
            </w:tcBorders>
          </w:tcPr>
          <w:p w14:paraId="03C9B44A" w14:textId="77777777" w:rsidR="004006CE" w:rsidRPr="004006CE" w:rsidRDefault="004006CE" w:rsidP="004006CE">
            <w:pPr>
              <w:pStyle w:val="TabelleFlietext"/>
            </w:pPr>
            <w:r w:rsidRPr="00AA544E">
              <w:t>Anzahl Seiten</w:t>
            </w:r>
          </w:p>
        </w:tc>
        <w:tc>
          <w:tcPr>
            <w:tcW w:w="6095" w:type="dxa"/>
            <w:gridSpan w:val="4"/>
            <w:tcBorders>
              <w:top w:val="single" w:sz="6" w:space="0" w:color="auto"/>
              <w:left w:val="single" w:sz="6" w:space="0" w:color="auto"/>
              <w:bottom w:val="single" w:sz="6" w:space="0" w:color="auto"/>
              <w:right w:val="single" w:sz="6" w:space="0" w:color="auto"/>
            </w:tcBorders>
          </w:tcPr>
          <w:p w14:paraId="6C163C25" w14:textId="6A0F19B8" w:rsidR="004006CE" w:rsidRPr="004006CE" w:rsidRDefault="00432C1C" w:rsidP="004006CE">
            <w:pPr>
              <w:pStyle w:val="TabelleFlietext"/>
            </w:pPr>
            <w:fldSimple w:instr=" NUMPAGES  \* MERGEFORMAT ">
              <w:r w:rsidR="00A73C55">
                <w:rPr>
                  <w:noProof/>
                </w:rPr>
                <w:t>15</w:t>
              </w:r>
            </w:fldSimple>
          </w:p>
        </w:tc>
      </w:tr>
      <w:tr w:rsidR="004006CE" w:rsidRPr="00AA544E" w14:paraId="04BECB7D" w14:textId="77777777" w:rsidTr="004006CE">
        <w:trPr>
          <w:cantSplit/>
        </w:trPr>
        <w:tc>
          <w:tcPr>
            <w:tcW w:w="3261" w:type="dxa"/>
            <w:gridSpan w:val="2"/>
            <w:tcBorders>
              <w:top w:val="single" w:sz="6" w:space="0" w:color="auto"/>
              <w:left w:val="single" w:sz="6" w:space="0" w:color="auto"/>
              <w:bottom w:val="single" w:sz="6" w:space="0" w:color="auto"/>
              <w:right w:val="single" w:sz="6" w:space="0" w:color="auto"/>
            </w:tcBorders>
          </w:tcPr>
          <w:p w14:paraId="38B8FB24" w14:textId="77777777" w:rsidR="004006CE" w:rsidRPr="004006CE" w:rsidRDefault="004006CE" w:rsidP="004006CE">
            <w:pPr>
              <w:pStyle w:val="TabelleFlietext"/>
            </w:pPr>
            <w:r w:rsidRPr="00AA544E">
              <w:t>Druckdatum</w:t>
            </w:r>
          </w:p>
        </w:tc>
        <w:tc>
          <w:tcPr>
            <w:tcW w:w="6095" w:type="dxa"/>
            <w:gridSpan w:val="4"/>
            <w:tcBorders>
              <w:top w:val="single" w:sz="6" w:space="0" w:color="auto"/>
              <w:left w:val="single" w:sz="6" w:space="0" w:color="auto"/>
              <w:bottom w:val="single" w:sz="6" w:space="0" w:color="auto"/>
              <w:right w:val="single" w:sz="6" w:space="0" w:color="auto"/>
            </w:tcBorders>
          </w:tcPr>
          <w:p w14:paraId="2B876873" w14:textId="6FB0AB41" w:rsidR="004006CE" w:rsidRPr="004006CE" w:rsidRDefault="00432C1C" w:rsidP="004006CE">
            <w:pPr>
              <w:pStyle w:val="TabelleFlietext"/>
            </w:pPr>
            <w:fldSimple w:instr=" DATE  \* MERGEFORMAT ">
              <w:r w:rsidR="00047789">
                <w:rPr>
                  <w:noProof/>
                </w:rPr>
                <w:t>08.07.2016</w:t>
              </w:r>
            </w:fldSimple>
          </w:p>
        </w:tc>
      </w:tr>
      <w:tr w:rsidR="004006CE" w:rsidRPr="00AA544E" w14:paraId="7E212E9D" w14:textId="77777777" w:rsidTr="004006CE">
        <w:trPr>
          <w:cantSplit/>
        </w:trPr>
        <w:tc>
          <w:tcPr>
            <w:tcW w:w="3261" w:type="dxa"/>
            <w:gridSpan w:val="2"/>
            <w:tcBorders>
              <w:top w:val="single" w:sz="6" w:space="0" w:color="auto"/>
              <w:left w:val="single" w:sz="6" w:space="0" w:color="auto"/>
              <w:bottom w:val="single" w:sz="6" w:space="0" w:color="auto"/>
              <w:right w:val="single" w:sz="6" w:space="0" w:color="auto"/>
            </w:tcBorders>
          </w:tcPr>
          <w:p w14:paraId="2691275E" w14:textId="77777777" w:rsidR="004006CE" w:rsidRPr="004006CE" w:rsidRDefault="004006CE" w:rsidP="004006CE">
            <w:pPr>
              <w:pStyle w:val="TabelleFlietext"/>
            </w:pPr>
            <w:r w:rsidRPr="00AA544E">
              <w:t>Dateiname</w:t>
            </w:r>
          </w:p>
        </w:tc>
        <w:tc>
          <w:tcPr>
            <w:tcW w:w="6095" w:type="dxa"/>
            <w:gridSpan w:val="4"/>
            <w:tcBorders>
              <w:top w:val="single" w:sz="6" w:space="0" w:color="auto"/>
              <w:left w:val="single" w:sz="6" w:space="0" w:color="auto"/>
              <w:bottom w:val="single" w:sz="6" w:space="0" w:color="auto"/>
              <w:right w:val="single" w:sz="6" w:space="0" w:color="auto"/>
            </w:tcBorders>
          </w:tcPr>
          <w:p w14:paraId="29A01A64" w14:textId="425DFF4D" w:rsidR="004006CE" w:rsidRPr="004006CE" w:rsidRDefault="00432C1C" w:rsidP="00D31450">
            <w:pPr>
              <w:pStyle w:val="TabelleFlietext"/>
            </w:pPr>
            <w:fldSimple w:instr=" FILENAME  \* MERGEFORMAT ">
              <w:r w:rsidR="00A73C55">
                <w:rPr>
                  <w:noProof/>
                </w:rPr>
                <w:t>Entwicklerhandbuch_SilverPen_V00.02.docx</w:t>
              </w:r>
            </w:fldSimple>
            <w:r w:rsidR="00D31450">
              <w:t>1</w:t>
            </w:r>
          </w:p>
        </w:tc>
      </w:tr>
      <w:tr w:rsidR="004006CE" w:rsidRPr="00AA544E" w14:paraId="5E09E724" w14:textId="77777777" w:rsidTr="004006CE">
        <w:trPr>
          <w:cantSplit/>
        </w:trPr>
        <w:tc>
          <w:tcPr>
            <w:tcW w:w="1134" w:type="dxa"/>
            <w:tcBorders>
              <w:top w:val="single" w:sz="6" w:space="0" w:color="auto"/>
              <w:left w:val="single" w:sz="6" w:space="0" w:color="auto"/>
              <w:bottom w:val="single" w:sz="6" w:space="0" w:color="auto"/>
              <w:right w:val="single" w:sz="6" w:space="0" w:color="auto"/>
            </w:tcBorders>
            <w:shd w:val="clear" w:color="auto" w:fill="CC0000"/>
          </w:tcPr>
          <w:p w14:paraId="5A063764" w14:textId="77777777" w:rsidR="004006CE" w:rsidRPr="004006CE" w:rsidRDefault="004006CE" w:rsidP="004006CE">
            <w:pPr>
              <w:pStyle w:val="TabelleKopfzeile"/>
            </w:pPr>
            <w:r w:rsidRPr="00AA544E">
              <w:t>Version</w:t>
            </w:r>
          </w:p>
        </w:tc>
        <w:tc>
          <w:tcPr>
            <w:tcW w:w="2127" w:type="dxa"/>
            <w:tcBorders>
              <w:top w:val="single" w:sz="6" w:space="0" w:color="auto"/>
              <w:left w:val="single" w:sz="6" w:space="0" w:color="auto"/>
              <w:bottom w:val="single" w:sz="6" w:space="0" w:color="auto"/>
              <w:right w:val="single" w:sz="6" w:space="0" w:color="auto"/>
            </w:tcBorders>
            <w:shd w:val="clear" w:color="auto" w:fill="CC0000"/>
          </w:tcPr>
          <w:p w14:paraId="3B87E8FF" w14:textId="77777777" w:rsidR="004006CE" w:rsidRPr="004006CE" w:rsidRDefault="004006CE" w:rsidP="004006CE">
            <w:pPr>
              <w:pStyle w:val="TabelleKopfzeile"/>
            </w:pPr>
            <w:r w:rsidRPr="00AA544E">
              <w:t>Seiten</w:t>
            </w:r>
          </w:p>
        </w:tc>
        <w:tc>
          <w:tcPr>
            <w:tcW w:w="1275" w:type="dxa"/>
            <w:tcBorders>
              <w:top w:val="single" w:sz="6" w:space="0" w:color="auto"/>
              <w:left w:val="single" w:sz="6" w:space="0" w:color="auto"/>
              <w:bottom w:val="single" w:sz="6" w:space="0" w:color="auto"/>
              <w:right w:val="single" w:sz="6" w:space="0" w:color="auto"/>
            </w:tcBorders>
            <w:shd w:val="clear" w:color="auto" w:fill="CC0000"/>
          </w:tcPr>
          <w:p w14:paraId="6802472A" w14:textId="77777777" w:rsidR="004006CE" w:rsidRPr="004006CE" w:rsidRDefault="004006CE" w:rsidP="004006CE">
            <w:pPr>
              <w:pStyle w:val="TabelleKopfzeile"/>
            </w:pPr>
            <w:r w:rsidRPr="00AA544E">
              <w:t>Datum</w:t>
            </w:r>
          </w:p>
        </w:tc>
        <w:tc>
          <w:tcPr>
            <w:tcW w:w="2240" w:type="dxa"/>
            <w:gridSpan w:val="2"/>
            <w:tcBorders>
              <w:top w:val="single" w:sz="6" w:space="0" w:color="auto"/>
              <w:left w:val="single" w:sz="6" w:space="0" w:color="auto"/>
              <w:bottom w:val="single" w:sz="6" w:space="0" w:color="auto"/>
              <w:right w:val="single" w:sz="6" w:space="0" w:color="auto"/>
            </w:tcBorders>
            <w:shd w:val="clear" w:color="auto" w:fill="CC0000"/>
          </w:tcPr>
          <w:p w14:paraId="3A710FDE" w14:textId="77777777" w:rsidR="004006CE" w:rsidRPr="004006CE" w:rsidRDefault="004006CE" w:rsidP="004006CE">
            <w:pPr>
              <w:pStyle w:val="TabelleKopfzeile"/>
            </w:pPr>
            <w:r w:rsidRPr="00AA544E">
              <w:t>Bemerkungen</w:t>
            </w:r>
          </w:p>
        </w:tc>
        <w:tc>
          <w:tcPr>
            <w:tcW w:w="2580" w:type="dxa"/>
            <w:tcBorders>
              <w:top w:val="single" w:sz="6" w:space="0" w:color="auto"/>
              <w:left w:val="single" w:sz="6" w:space="0" w:color="auto"/>
              <w:bottom w:val="single" w:sz="6" w:space="0" w:color="auto"/>
              <w:right w:val="single" w:sz="6" w:space="0" w:color="auto"/>
            </w:tcBorders>
            <w:shd w:val="clear" w:color="auto" w:fill="CC0000"/>
          </w:tcPr>
          <w:p w14:paraId="1E7A89EC" w14:textId="77777777" w:rsidR="004006CE" w:rsidRPr="004006CE" w:rsidRDefault="004006CE" w:rsidP="004006CE">
            <w:pPr>
              <w:pStyle w:val="TabelleKopfzeile"/>
            </w:pPr>
            <w:r>
              <w:t>Bearbeitet von</w:t>
            </w:r>
          </w:p>
        </w:tc>
      </w:tr>
      <w:tr w:rsidR="004006CE" w:rsidRPr="00AA544E" w14:paraId="5334766D" w14:textId="77777777" w:rsidTr="004006CE">
        <w:trPr>
          <w:cantSplit/>
        </w:trPr>
        <w:tc>
          <w:tcPr>
            <w:tcW w:w="1134" w:type="dxa"/>
            <w:tcBorders>
              <w:top w:val="single" w:sz="6" w:space="0" w:color="auto"/>
              <w:left w:val="single" w:sz="6" w:space="0" w:color="auto"/>
              <w:bottom w:val="single" w:sz="6" w:space="0" w:color="auto"/>
              <w:right w:val="single" w:sz="6" w:space="0" w:color="auto"/>
            </w:tcBorders>
          </w:tcPr>
          <w:p w14:paraId="3CF54A10" w14:textId="77777777" w:rsidR="004006CE" w:rsidRPr="004006CE" w:rsidRDefault="004006CE" w:rsidP="000D269B">
            <w:pPr>
              <w:pStyle w:val="TabelleFlietext"/>
            </w:pPr>
            <w:r w:rsidRPr="00AA544E">
              <w:t>V</w:t>
            </w:r>
            <w:r w:rsidR="000D269B">
              <w:t>00</w:t>
            </w:r>
            <w:r w:rsidRPr="00AA544E">
              <w:t>.</w:t>
            </w:r>
            <w:r w:rsidR="000D269B">
              <w:t>00</w:t>
            </w:r>
          </w:p>
        </w:tc>
        <w:tc>
          <w:tcPr>
            <w:tcW w:w="2127" w:type="dxa"/>
            <w:tcBorders>
              <w:top w:val="single" w:sz="6" w:space="0" w:color="auto"/>
              <w:left w:val="single" w:sz="6" w:space="0" w:color="auto"/>
              <w:bottom w:val="single" w:sz="6" w:space="0" w:color="auto"/>
              <w:right w:val="single" w:sz="6" w:space="0" w:color="auto"/>
            </w:tcBorders>
          </w:tcPr>
          <w:p w14:paraId="29271690" w14:textId="77777777" w:rsidR="004006CE" w:rsidRPr="004006CE" w:rsidRDefault="000D269B" w:rsidP="004006CE">
            <w:pPr>
              <w:pStyle w:val="TabelleFlietext"/>
            </w:pPr>
            <w:r>
              <w:t>15</w:t>
            </w:r>
          </w:p>
        </w:tc>
        <w:tc>
          <w:tcPr>
            <w:tcW w:w="1275" w:type="dxa"/>
            <w:tcBorders>
              <w:top w:val="single" w:sz="6" w:space="0" w:color="auto"/>
              <w:left w:val="single" w:sz="6" w:space="0" w:color="auto"/>
              <w:bottom w:val="single" w:sz="6" w:space="0" w:color="auto"/>
              <w:right w:val="single" w:sz="6" w:space="0" w:color="auto"/>
            </w:tcBorders>
          </w:tcPr>
          <w:p w14:paraId="5B99687B" w14:textId="77777777" w:rsidR="004006CE" w:rsidRPr="004006CE" w:rsidRDefault="000D269B" w:rsidP="000D269B">
            <w:pPr>
              <w:pStyle w:val="TabelleFlietext"/>
            </w:pPr>
            <w:r>
              <w:t>01</w:t>
            </w:r>
            <w:r w:rsidR="004006CE" w:rsidRPr="00AA544E">
              <w:t>.</w:t>
            </w:r>
            <w:r>
              <w:t>07</w:t>
            </w:r>
            <w:r w:rsidR="004006CE" w:rsidRPr="00AA544E">
              <w:t>.</w:t>
            </w:r>
            <w:r>
              <w:t>2016</w:t>
            </w:r>
          </w:p>
        </w:tc>
        <w:tc>
          <w:tcPr>
            <w:tcW w:w="2240" w:type="dxa"/>
            <w:gridSpan w:val="2"/>
            <w:tcBorders>
              <w:top w:val="single" w:sz="6" w:space="0" w:color="auto"/>
              <w:left w:val="single" w:sz="6" w:space="0" w:color="auto"/>
              <w:bottom w:val="single" w:sz="6" w:space="0" w:color="auto"/>
              <w:right w:val="single" w:sz="6" w:space="0" w:color="auto"/>
            </w:tcBorders>
          </w:tcPr>
          <w:p w14:paraId="274A0C2E" w14:textId="77777777" w:rsidR="004006CE" w:rsidRPr="004006CE" w:rsidRDefault="004006CE" w:rsidP="004006CE">
            <w:pPr>
              <w:pStyle w:val="TabelleFlietext"/>
            </w:pPr>
            <w:r w:rsidRPr="00AA544E">
              <w:t>Initial</w:t>
            </w:r>
          </w:p>
        </w:tc>
        <w:tc>
          <w:tcPr>
            <w:tcW w:w="2580" w:type="dxa"/>
            <w:tcBorders>
              <w:top w:val="single" w:sz="6" w:space="0" w:color="auto"/>
              <w:left w:val="single" w:sz="6" w:space="0" w:color="auto"/>
              <w:bottom w:val="single" w:sz="6" w:space="0" w:color="auto"/>
              <w:right w:val="single" w:sz="6" w:space="0" w:color="auto"/>
            </w:tcBorders>
          </w:tcPr>
          <w:p w14:paraId="5EC1FDDA" w14:textId="77777777" w:rsidR="004006CE" w:rsidRPr="004006CE" w:rsidRDefault="000D269B" w:rsidP="004006CE">
            <w:pPr>
              <w:pStyle w:val="TabelleFlietext"/>
            </w:pPr>
            <w:r>
              <w:t>ThBa</w:t>
            </w:r>
          </w:p>
        </w:tc>
      </w:tr>
      <w:tr w:rsidR="004006CE" w:rsidRPr="00AA544E" w14:paraId="151D084C" w14:textId="77777777" w:rsidTr="004006CE">
        <w:trPr>
          <w:cantSplit/>
        </w:trPr>
        <w:tc>
          <w:tcPr>
            <w:tcW w:w="1134" w:type="dxa"/>
            <w:tcBorders>
              <w:top w:val="single" w:sz="6" w:space="0" w:color="auto"/>
              <w:left w:val="single" w:sz="6" w:space="0" w:color="auto"/>
              <w:bottom w:val="single" w:sz="6" w:space="0" w:color="auto"/>
              <w:right w:val="single" w:sz="6" w:space="0" w:color="auto"/>
            </w:tcBorders>
          </w:tcPr>
          <w:p w14:paraId="1EB01276" w14:textId="1B82A258" w:rsidR="004006CE" w:rsidRPr="00AA544E" w:rsidRDefault="007F58C3" w:rsidP="004006CE">
            <w:pPr>
              <w:pStyle w:val="TabelleFlietext"/>
            </w:pPr>
            <w:r>
              <w:t>V00.01</w:t>
            </w:r>
          </w:p>
        </w:tc>
        <w:tc>
          <w:tcPr>
            <w:tcW w:w="2127" w:type="dxa"/>
            <w:tcBorders>
              <w:top w:val="single" w:sz="6" w:space="0" w:color="auto"/>
              <w:left w:val="single" w:sz="6" w:space="0" w:color="auto"/>
              <w:bottom w:val="single" w:sz="6" w:space="0" w:color="auto"/>
              <w:right w:val="single" w:sz="6" w:space="0" w:color="auto"/>
            </w:tcBorders>
          </w:tcPr>
          <w:p w14:paraId="63C0EAB1" w14:textId="0427E1BF" w:rsidR="004006CE" w:rsidRPr="00AA544E" w:rsidRDefault="00D31450" w:rsidP="004006CE">
            <w:pPr>
              <w:pStyle w:val="TabelleFlietext"/>
            </w:pPr>
            <w:r>
              <w:t>15</w:t>
            </w:r>
          </w:p>
        </w:tc>
        <w:tc>
          <w:tcPr>
            <w:tcW w:w="1275" w:type="dxa"/>
            <w:tcBorders>
              <w:top w:val="single" w:sz="6" w:space="0" w:color="auto"/>
              <w:left w:val="single" w:sz="6" w:space="0" w:color="auto"/>
              <w:bottom w:val="single" w:sz="6" w:space="0" w:color="auto"/>
              <w:right w:val="single" w:sz="6" w:space="0" w:color="auto"/>
            </w:tcBorders>
          </w:tcPr>
          <w:p w14:paraId="7AF8807C" w14:textId="5761C990" w:rsidR="004006CE" w:rsidRPr="00AA544E" w:rsidRDefault="007F58C3" w:rsidP="004006CE">
            <w:pPr>
              <w:pStyle w:val="TabelleFlietext"/>
            </w:pPr>
            <w:r>
              <w:t>06.07.2016</w:t>
            </w:r>
          </w:p>
        </w:tc>
        <w:tc>
          <w:tcPr>
            <w:tcW w:w="2240" w:type="dxa"/>
            <w:gridSpan w:val="2"/>
            <w:tcBorders>
              <w:top w:val="single" w:sz="6" w:space="0" w:color="auto"/>
              <w:left w:val="single" w:sz="6" w:space="0" w:color="auto"/>
              <w:bottom w:val="single" w:sz="6" w:space="0" w:color="auto"/>
              <w:right w:val="single" w:sz="6" w:space="0" w:color="auto"/>
            </w:tcBorders>
          </w:tcPr>
          <w:p w14:paraId="2A65FC60" w14:textId="518E0654" w:rsidR="004006CE" w:rsidRPr="00AA544E" w:rsidRDefault="00D31450" w:rsidP="004006CE">
            <w:pPr>
              <w:pStyle w:val="TabelleFlietext"/>
            </w:pPr>
            <w:r>
              <w:t>Kapitel 3 IDE, DB, AppServer</w:t>
            </w:r>
          </w:p>
        </w:tc>
        <w:tc>
          <w:tcPr>
            <w:tcW w:w="2580" w:type="dxa"/>
            <w:tcBorders>
              <w:top w:val="single" w:sz="6" w:space="0" w:color="auto"/>
              <w:left w:val="single" w:sz="6" w:space="0" w:color="auto"/>
              <w:bottom w:val="single" w:sz="6" w:space="0" w:color="auto"/>
              <w:right w:val="single" w:sz="6" w:space="0" w:color="auto"/>
            </w:tcBorders>
          </w:tcPr>
          <w:p w14:paraId="258FB4EF" w14:textId="39498380" w:rsidR="004006CE" w:rsidRPr="00AA544E" w:rsidRDefault="007F58C3" w:rsidP="004006CE">
            <w:pPr>
              <w:pStyle w:val="TabelleFlietext"/>
            </w:pPr>
            <w:r>
              <w:t>BjBa</w:t>
            </w:r>
          </w:p>
        </w:tc>
      </w:tr>
      <w:tr w:rsidR="004006CE" w:rsidRPr="00AA544E" w14:paraId="13744205" w14:textId="77777777" w:rsidTr="004006CE">
        <w:trPr>
          <w:cantSplit/>
        </w:trPr>
        <w:tc>
          <w:tcPr>
            <w:tcW w:w="1134" w:type="dxa"/>
            <w:tcBorders>
              <w:top w:val="single" w:sz="6" w:space="0" w:color="auto"/>
              <w:left w:val="single" w:sz="6" w:space="0" w:color="auto"/>
              <w:bottom w:val="single" w:sz="6" w:space="0" w:color="auto"/>
              <w:right w:val="single" w:sz="6" w:space="0" w:color="auto"/>
            </w:tcBorders>
          </w:tcPr>
          <w:p w14:paraId="15D40C6D" w14:textId="77777777" w:rsidR="004006CE" w:rsidRPr="00AA544E" w:rsidRDefault="004006CE" w:rsidP="004006CE">
            <w:pPr>
              <w:pStyle w:val="TabelleFlietext"/>
            </w:pPr>
          </w:p>
        </w:tc>
        <w:tc>
          <w:tcPr>
            <w:tcW w:w="2127" w:type="dxa"/>
            <w:tcBorders>
              <w:top w:val="single" w:sz="6" w:space="0" w:color="auto"/>
              <w:left w:val="single" w:sz="6" w:space="0" w:color="auto"/>
              <w:bottom w:val="single" w:sz="6" w:space="0" w:color="auto"/>
              <w:right w:val="single" w:sz="6" w:space="0" w:color="auto"/>
            </w:tcBorders>
          </w:tcPr>
          <w:p w14:paraId="02ED69A6" w14:textId="77777777" w:rsidR="004006CE" w:rsidRPr="00AA544E" w:rsidRDefault="004006CE" w:rsidP="004006CE">
            <w:pPr>
              <w:pStyle w:val="TabelleFlietext"/>
            </w:pPr>
          </w:p>
        </w:tc>
        <w:tc>
          <w:tcPr>
            <w:tcW w:w="1275" w:type="dxa"/>
            <w:tcBorders>
              <w:top w:val="single" w:sz="6" w:space="0" w:color="auto"/>
              <w:left w:val="single" w:sz="6" w:space="0" w:color="auto"/>
              <w:bottom w:val="single" w:sz="6" w:space="0" w:color="auto"/>
              <w:right w:val="single" w:sz="6" w:space="0" w:color="auto"/>
            </w:tcBorders>
          </w:tcPr>
          <w:p w14:paraId="68FAB3AF" w14:textId="77777777" w:rsidR="004006CE" w:rsidRPr="00AA544E" w:rsidRDefault="004006CE" w:rsidP="004006CE">
            <w:pPr>
              <w:pStyle w:val="TabelleFlietext"/>
            </w:pPr>
          </w:p>
        </w:tc>
        <w:tc>
          <w:tcPr>
            <w:tcW w:w="2240" w:type="dxa"/>
            <w:gridSpan w:val="2"/>
            <w:tcBorders>
              <w:top w:val="single" w:sz="6" w:space="0" w:color="auto"/>
              <w:left w:val="single" w:sz="6" w:space="0" w:color="auto"/>
              <w:bottom w:val="single" w:sz="6" w:space="0" w:color="auto"/>
              <w:right w:val="single" w:sz="6" w:space="0" w:color="auto"/>
            </w:tcBorders>
          </w:tcPr>
          <w:p w14:paraId="74CC2B1F" w14:textId="77777777" w:rsidR="004006CE" w:rsidRPr="00AA544E" w:rsidRDefault="004006CE" w:rsidP="004006CE">
            <w:pPr>
              <w:pStyle w:val="TabelleFlietext"/>
            </w:pPr>
          </w:p>
        </w:tc>
        <w:tc>
          <w:tcPr>
            <w:tcW w:w="2580" w:type="dxa"/>
            <w:tcBorders>
              <w:top w:val="single" w:sz="6" w:space="0" w:color="auto"/>
              <w:left w:val="single" w:sz="6" w:space="0" w:color="auto"/>
              <w:bottom w:val="single" w:sz="6" w:space="0" w:color="auto"/>
              <w:right w:val="single" w:sz="6" w:space="0" w:color="auto"/>
            </w:tcBorders>
          </w:tcPr>
          <w:p w14:paraId="579F4058" w14:textId="77777777" w:rsidR="004006CE" w:rsidRPr="00AA544E" w:rsidRDefault="004006CE" w:rsidP="004006CE">
            <w:pPr>
              <w:pStyle w:val="TabelleFlietext"/>
            </w:pPr>
          </w:p>
        </w:tc>
      </w:tr>
      <w:tr w:rsidR="004006CE" w:rsidRPr="00AA544E" w14:paraId="5D8FAD99" w14:textId="77777777" w:rsidTr="004006CE">
        <w:trPr>
          <w:cantSplit/>
        </w:trPr>
        <w:tc>
          <w:tcPr>
            <w:tcW w:w="1134" w:type="dxa"/>
            <w:tcBorders>
              <w:top w:val="single" w:sz="6" w:space="0" w:color="auto"/>
              <w:left w:val="single" w:sz="6" w:space="0" w:color="auto"/>
              <w:bottom w:val="single" w:sz="6" w:space="0" w:color="auto"/>
              <w:right w:val="single" w:sz="6" w:space="0" w:color="auto"/>
            </w:tcBorders>
          </w:tcPr>
          <w:p w14:paraId="6E156952" w14:textId="77777777" w:rsidR="004006CE" w:rsidRPr="00AA544E" w:rsidRDefault="004006CE" w:rsidP="004006CE">
            <w:pPr>
              <w:pStyle w:val="TabelleKopfzeile"/>
            </w:pPr>
          </w:p>
        </w:tc>
        <w:tc>
          <w:tcPr>
            <w:tcW w:w="2127" w:type="dxa"/>
            <w:tcBorders>
              <w:top w:val="single" w:sz="6" w:space="0" w:color="auto"/>
              <w:left w:val="single" w:sz="6" w:space="0" w:color="auto"/>
              <w:bottom w:val="single" w:sz="6" w:space="0" w:color="auto"/>
              <w:right w:val="single" w:sz="6" w:space="0" w:color="auto"/>
            </w:tcBorders>
            <w:shd w:val="clear" w:color="auto" w:fill="CC0000"/>
          </w:tcPr>
          <w:p w14:paraId="46764EC6" w14:textId="77777777" w:rsidR="004006CE" w:rsidRPr="004006CE" w:rsidRDefault="004006CE" w:rsidP="004006CE">
            <w:pPr>
              <w:pStyle w:val="TabelleKopfzeile"/>
            </w:pPr>
            <w:r w:rsidRPr="00AA544E">
              <w:t>Name</w:t>
            </w:r>
          </w:p>
        </w:tc>
        <w:tc>
          <w:tcPr>
            <w:tcW w:w="1275" w:type="dxa"/>
            <w:tcBorders>
              <w:top w:val="single" w:sz="6" w:space="0" w:color="auto"/>
              <w:left w:val="single" w:sz="6" w:space="0" w:color="auto"/>
              <w:bottom w:val="single" w:sz="6" w:space="0" w:color="auto"/>
              <w:right w:val="single" w:sz="6" w:space="0" w:color="auto"/>
            </w:tcBorders>
            <w:shd w:val="clear" w:color="auto" w:fill="CC0000"/>
          </w:tcPr>
          <w:p w14:paraId="43B8CFA1" w14:textId="77777777" w:rsidR="004006CE" w:rsidRPr="004006CE" w:rsidRDefault="004006CE" w:rsidP="004006CE">
            <w:pPr>
              <w:pStyle w:val="TabelleKopfzeile"/>
            </w:pPr>
            <w:r w:rsidRPr="00AA544E">
              <w:t>Funktion</w:t>
            </w:r>
          </w:p>
        </w:tc>
        <w:tc>
          <w:tcPr>
            <w:tcW w:w="1701" w:type="dxa"/>
            <w:tcBorders>
              <w:top w:val="single" w:sz="6" w:space="0" w:color="auto"/>
              <w:left w:val="single" w:sz="6" w:space="0" w:color="auto"/>
              <w:bottom w:val="single" w:sz="6" w:space="0" w:color="auto"/>
            </w:tcBorders>
            <w:shd w:val="clear" w:color="auto" w:fill="CC0000"/>
          </w:tcPr>
          <w:p w14:paraId="24023B31" w14:textId="77777777" w:rsidR="004006CE" w:rsidRPr="004006CE" w:rsidRDefault="004006CE" w:rsidP="004006CE">
            <w:pPr>
              <w:pStyle w:val="TabelleKopfzeile"/>
            </w:pPr>
            <w:r w:rsidRPr="00AA544E">
              <w:t>Datum</w:t>
            </w:r>
          </w:p>
        </w:tc>
        <w:tc>
          <w:tcPr>
            <w:tcW w:w="3119" w:type="dxa"/>
            <w:gridSpan w:val="2"/>
            <w:tcBorders>
              <w:top w:val="single" w:sz="6" w:space="0" w:color="auto"/>
              <w:bottom w:val="single" w:sz="6" w:space="0" w:color="auto"/>
              <w:right w:val="single" w:sz="6" w:space="0" w:color="auto"/>
            </w:tcBorders>
            <w:shd w:val="clear" w:color="auto" w:fill="CC0000"/>
          </w:tcPr>
          <w:p w14:paraId="04A58944" w14:textId="77777777" w:rsidR="004006CE" w:rsidRPr="004006CE" w:rsidRDefault="004006CE" w:rsidP="004006CE">
            <w:pPr>
              <w:pStyle w:val="TabelleKopfzeile"/>
            </w:pPr>
            <w:r w:rsidRPr="00AA544E">
              <w:t>Unterschrift</w:t>
            </w:r>
          </w:p>
        </w:tc>
      </w:tr>
      <w:tr w:rsidR="004006CE" w:rsidRPr="00AA544E" w14:paraId="72FE36D9" w14:textId="77777777" w:rsidTr="004006CE">
        <w:trPr>
          <w:cantSplit/>
        </w:trPr>
        <w:tc>
          <w:tcPr>
            <w:tcW w:w="1134" w:type="dxa"/>
            <w:tcBorders>
              <w:top w:val="single" w:sz="6" w:space="0" w:color="auto"/>
              <w:left w:val="single" w:sz="6" w:space="0" w:color="auto"/>
              <w:bottom w:val="single" w:sz="6" w:space="0" w:color="auto"/>
              <w:right w:val="single" w:sz="6" w:space="0" w:color="auto"/>
            </w:tcBorders>
          </w:tcPr>
          <w:p w14:paraId="6C03B3C0" w14:textId="77777777" w:rsidR="004006CE" w:rsidRPr="004006CE" w:rsidRDefault="004006CE" w:rsidP="004006CE">
            <w:pPr>
              <w:pStyle w:val="TabelleFlietext"/>
            </w:pPr>
            <w:r w:rsidRPr="00AA544E">
              <w:t>Ersteller</w:t>
            </w:r>
          </w:p>
        </w:tc>
        <w:tc>
          <w:tcPr>
            <w:tcW w:w="2127" w:type="dxa"/>
            <w:tcBorders>
              <w:top w:val="single" w:sz="6" w:space="0" w:color="auto"/>
              <w:left w:val="single" w:sz="6" w:space="0" w:color="auto"/>
              <w:bottom w:val="single" w:sz="6" w:space="0" w:color="auto"/>
              <w:right w:val="single" w:sz="6" w:space="0" w:color="auto"/>
            </w:tcBorders>
          </w:tcPr>
          <w:p w14:paraId="6513BF8A" w14:textId="77777777" w:rsidR="004006CE" w:rsidRPr="00AA544E" w:rsidRDefault="004006CE" w:rsidP="004006CE">
            <w:pPr>
              <w:pStyle w:val="TabelleFlietext"/>
            </w:pPr>
          </w:p>
        </w:tc>
        <w:tc>
          <w:tcPr>
            <w:tcW w:w="1275" w:type="dxa"/>
            <w:tcBorders>
              <w:top w:val="single" w:sz="6" w:space="0" w:color="auto"/>
              <w:left w:val="single" w:sz="6" w:space="0" w:color="auto"/>
              <w:bottom w:val="single" w:sz="6" w:space="0" w:color="auto"/>
              <w:right w:val="single" w:sz="6" w:space="0" w:color="auto"/>
            </w:tcBorders>
          </w:tcPr>
          <w:p w14:paraId="41A7F576" w14:textId="77777777" w:rsidR="004006CE" w:rsidRPr="00AA544E" w:rsidRDefault="004006CE" w:rsidP="004006CE">
            <w:pPr>
              <w:pStyle w:val="TabelleFlietext"/>
            </w:pPr>
          </w:p>
        </w:tc>
        <w:tc>
          <w:tcPr>
            <w:tcW w:w="1701" w:type="dxa"/>
            <w:tcBorders>
              <w:top w:val="single" w:sz="6" w:space="0" w:color="auto"/>
              <w:left w:val="single" w:sz="6" w:space="0" w:color="auto"/>
              <w:bottom w:val="single" w:sz="6" w:space="0" w:color="auto"/>
            </w:tcBorders>
          </w:tcPr>
          <w:p w14:paraId="63809205" w14:textId="77777777" w:rsidR="004006CE" w:rsidRPr="00AA544E" w:rsidRDefault="004006CE" w:rsidP="004006CE">
            <w:pPr>
              <w:pStyle w:val="TabelleFlietext"/>
            </w:pPr>
          </w:p>
        </w:tc>
        <w:tc>
          <w:tcPr>
            <w:tcW w:w="3119" w:type="dxa"/>
            <w:gridSpan w:val="2"/>
            <w:tcBorders>
              <w:top w:val="single" w:sz="6" w:space="0" w:color="auto"/>
              <w:bottom w:val="single" w:sz="6" w:space="0" w:color="auto"/>
              <w:right w:val="single" w:sz="6" w:space="0" w:color="auto"/>
            </w:tcBorders>
          </w:tcPr>
          <w:p w14:paraId="566EC812" w14:textId="77777777" w:rsidR="004006CE" w:rsidRPr="00AA544E" w:rsidRDefault="004006CE" w:rsidP="004006CE">
            <w:pPr>
              <w:pStyle w:val="TabelleFlietext"/>
            </w:pPr>
          </w:p>
        </w:tc>
      </w:tr>
      <w:tr w:rsidR="004006CE" w:rsidRPr="00AA544E" w14:paraId="347465F7" w14:textId="77777777" w:rsidTr="004006CE">
        <w:trPr>
          <w:cantSplit/>
        </w:trPr>
        <w:tc>
          <w:tcPr>
            <w:tcW w:w="1134" w:type="dxa"/>
            <w:tcBorders>
              <w:top w:val="single" w:sz="6" w:space="0" w:color="auto"/>
              <w:left w:val="single" w:sz="6" w:space="0" w:color="auto"/>
              <w:bottom w:val="single" w:sz="6" w:space="0" w:color="auto"/>
              <w:right w:val="single" w:sz="6" w:space="0" w:color="auto"/>
            </w:tcBorders>
          </w:tcPr>
          <w:p w14:paraId="1D8B1AA5" w14:textId="77777777" w:rsidR="004006CE" w:rsidRPr="004006CE" w:rsidRDefault="004006CE" w:rsidP="004006CE">
            <w:pPr>
              <w:pStyle w:val="TabelleFlietext"/>
            </w:pPr>
            <w:r w:rsidRPr="00AA544E">
              <w:t>Prüfer</w:t>
            </w:r>
          </w:p>
        </w:tc>
        <w:tc>
          <w:tcPr>
            <w:tcW w:w="2127" w:type="dxa"/>
            <w:tcBorders>
              <w:top w:val="single" w:sz="6" w:space="0" w:color="auto"/>
              <w:left w:val="single" w:sz="6" w:space="0" w:color="auto"/>
              <w:bottom w:val="single" w:sz="6" w:space="0" w:color="auto"/>
              <w:right w:val="single" w:sz="6" w:space="0" w:color="auto"/>
            </w:tcBorders>
          </w:tcPr>
          <w:p w14:paraId="7C89F07F" w14:textId="77777777" w:rsidR="004006CE" w:rsidRPr="00AA544E" w:rsidRDefault="004006CE" w:rsidP="004006CE">
            <w:pPr>
              <w:pStyle w:val="TabelleFlietext"/>
            </w:pPr>
          </w:p>
        </w:tc>
        <w:tc>
          <w:tcPr>
            <w:tcW w:w="1275" w:type="dxa"/>
            <w:tcBorders>
              <w:top w:val="single" w:sz="6" w:space="0" w:color="auto"/>
              <w:left w:val="single" w:sz="6" w:space="0" w:color="auto"/>
              <w:bottom w:val="single" w:sz="6" w:space="0" w:color="auto"/>
              <w:right w:val="single" w:sz="6" w:space="0" w:color="auto"/>
            </w:tcBorders>
          </w:tcPr>
          <w:p w14:paraId="52DC400E" w14:textId="77777777" w:rsidR="004006CE" w:rsidRPr="00AA544E" w:rsidRDefault="004006CE" w:rsidP="004006CE">
            <w:pPr>
              <w:pStyle w:val="TabelleFlietext"/>
            </w:pPr>
          </w:p>
        </w:tc>
        <w:tc>
          <w:tcPr>
            <w:tcW w:w="1701" w:type="dxa"/>
            <w:tcBorders>
              <w:top w:val="single" w:sz="6" w:space="0" w:color="auto"/>
              <w:left w:val="single" w:sz="6" w:space="0" w:color="auto"/>
              <w:bottom w:val="single" w:sz="6" w:space="0" w:color="auto"/>
            </w:tcBorders>
          </w:tcPr>
          <w:p w14:paraId="6692461B" w14:textId="77777777" w:rsidR="004006CE" w:rsidRPr="00AA544E" w:rsidRDefault="004006CE" w:rsidP="004006CE">
            <w:pPr>
              <w:pStyle w:val="TabelleFlietext"/>
            </w:pPr>
          </w:p>
        </w:tc>
        <w:tc>
          <w:tcPr>
            <w:tcW w:w="3119" w:type="dxa"/>
            <w:gridSpan w:val="2"/>
            <w:tcBorders>
              <w:top w:val="single" w:sz="6" w:space="0" w:color="auto"/>
              <w:bottom w:val="single" w:sz="6" w:space="0" w:color="auto"/>
              <w:right w:val="single" w:sz="6" w:space="0" w:color="auto"/>
            </w:tcBorders>
          </w:tcPr>
          <w:p w14:paraId="14985EAA" w14:textId="77777777" w:rsidR="004006CE" w:rsidRPr="00AA544E" w:rsidRDefault="004006CE" w:rsidP="004006CE">
            <w:pPr>
              <w:pStyle w:val="TabelleFlietext"/>
            </w:pPr>
          </w:p>
        </w:tc>
      </w:tr>
      <w:tr w:rsidR="004006CE" w:rsidRPr="00AA544E" w14:paraId="128BDFED" w14:textId="77777777" w:rsidTr="004006CE">
        <w:trPr>
          <w:cantSplit/>
        </w:trPr>
        <w:tc>
          <w:tcPr>
            <w:tcW w:w="1134" w:type="dxa"/>
            <w:tcBorders>
              <w:top w:val="single" w:sz="6" w:space="0" w:color="auto"/>
              <w:left w:val="single" w:sz="6" w:space="0" w:color="auto"/>
              <w:bottom w:val="single" w:sz="4" w:space="0" w:color="auto"/>
              <w:right w:val="single" w:sz="6" w:space="0" w:color="auto"/>
            </w:tcBorders>
          </w:tcPr>
          <w:p w14:paraId="70789622" w14:textId="77777777" w:rsidR="004006CE" w:rsidRPr="004006CE" w:rsidRDefault="004006CE" w:rsidP="004006CE">
            <w:pPr>
              <w:pStyle w:val="TabelleFlietext"/>
            </w:pPr>
            <w:r w:rsidRPr="00AA544E">
              <w:t>Freigabe</w:t>
            </w:r>
          </w:p>
        </w:tc>
        <w:tc>
          <w:tcPr>
            <w:tcW w:w="2127" w:type="dxa"/>
            <w:tcBorders>
              <w:top w:val="single" w:sz="6" w:space="0" w:color="auto"/>
              <w:left w:val="single" w:sz="6" w:space="0" w:color="auto"/>
              <w:bottom w:val="single" w:sz="4" w:space="0" w:color="auto"/>
              <w:right w:val="single" w:sz="6" w:space="0" w:color="auto"/>
            </w:tcBorders>
          </w:tcPr>
          <w:p w14:paraId="5D249BA6" w14:textId="77777777" w:rsidR="004006CE" w:rsidRPr="00AA544E" w:rsidRDefault="004006CE" w:rsidP="004006CE">
            <w:pPr>
              <w:pStyle w:val="TabelleFlietext"/>
            </w:pPr>
          </w:p>
        </w:tc>
        <w:tc>
          <w:tcPr>
            <w:tcW w:w="1275" w:type="dxa"/>
            <w:tcBorders>
              <w:top w:val="single" w:sz="6" w:space="0" w:color="auto"/>
              <w:left w:val="single" w:sz="6" w:space="0" w:color="auto"/>
              <w:bottom w:val="single" w:sz="4" w:space="0" w:color="auto"/>
              <w:right w:val="single" w:sz="6" w:space="0" w:color="auto"/>
            </w:tcBorders>
          </w:tcPr>
          <w:p w14:paraId="60740E89" w14:textId="77777777" w:rsidR="004006CE" w:rsidRPr="00AA544E" w:rsidRDefault="004006CE" w:rsidP="004006CE">
            <w:pPr>
              <w:pStyle w:val="TabelleFlietext"/>
            </w:pPr>
          </w:p>
        </w:tc>
        <w:tc>
          <w:tcPr>
            <w:tcW w:w="1701" w:type="dxa"/>
            <w:tcBorders>
              <w:top w:val="single" w:sz="6" w:space="0" w:color="auto"/>
              <w:left w:val="single" w:sz="6" w:space="0" w:color="auto"/>
              <w:bottom w:val="single" w:sz="4" w:space="0" w:color="auto"/>
            </w:tcBorders>
          </w:tcPr>
          <w:p w14:paraId="5F5E98CD" w14:textId="77777777" w:rsidR="004006CE" w:rsidRPr="00AA544E" w:rsidRDefault="004006CE" w:rsidP="004006CE">
            <w:pPr>
              <w:pStyle w:val="TabelleFlietext"/>
            </w:pPr>
          </w:p>
        </w:tc>
        <w:tc>
          <w:tcPr>
            <w:tcW w:w="3119" w:type="dxa"/>
            <w:gridSpan w:val="2"/>
            <w:tcBorders>
              <w:top w:val="single" w:sz="6" w:space="0" w:color="auto"/>
              <w:bottom w:val="single" w:sz="4" w:space="0" w:color="auto"/>
              <w:right w:val="single" w:sz="6" w:space="0" w:color="auto"/>
            </w:tcBorders>
          </w:tcPr>
          <w:p w14:paraId="4B18D40D" w14:textId="77777777" w:rsidR="004006CE" w:rsidRPr="00AA544E" w:rsidRDefault="004006CE" w:rsidP="004006CE">
            <w:pPr>
              <w:pStyle w:val="TabelleFlietext"/>
            </w:pPr>
          </w:p>
        </w:tc>
      </w:tr>
    </w:tbl>
    <w:p w14:paraId="1B1A3B7A" w14:textId="77777777" w:rsidR="004006CE" w:rsidRPr="006A66F5" w:rsidRDefault="004006CE" w:rsidP="004006CE">
      <w:pPr>
        <w:pStyle w:val="berschrift1ohneZahl"/>
      </w:pPr>
      <w:r w:rsidRPr="006A66F5">
        <w:t>Verteiler:</w:t>
      </w:r>
    </w:p>
    <w:p w14:paraId="58686985" w14:textId="77777777" w:rsidR="004006CE" w:rsidRPr="009625F8" w:rsidRDefault="004006CE" w:rsidP="004006CE">
      <w:r w:rsidRPr="009625F8">
        <w:t>Dieses Dokument wird allen Projektmitarbeitern elektronisch zur Verfügung gestellt.</w:t>
      </w:r>
    </w:p>
    <w:p w14:paraId="38A507FB" w14:textId="77777777" w:rsidR="004006CE" w:rsidRPr="009625F8" w:rsidRDefault="004006CE" w:rsidP="004006CE">
      <w:r w:rsidRPr="009625F8">
        <w:t>Ausgedruckte Exemplare dieses Dokuments dienen nur zu Informationszwecken und unterliegen nicht dem Änderungsdienst.</w:t>
      </w:r>
    </w:p>
    <w:p w14:paraId="2E2FFAE8" w14:textId="77777777" w:rsidR="004006CE" w:rsidRDefault="004006CE" w:rsidP="004006CE">
      <w:r w:rsidRPr="009625F8">
        <w:t>Weitere Produktinformationen</w:t>
      </w:r>
    </w:p>
    <w:tbl>
      <w:tblPr>
        <w:tblW w:w="9356" w:type="dxa"/>
        <w:tblInd w:w="108" w:type="dxa"/>
        <w:tblLayout w:type="fixed"/>
        <w:tblLook w:val="0000" w:firstRow="0" w:lastRow="0" w:firstColumn="0" w:lastColumn="0" w:noHBand="0" w:noVBand="0"/>
      </w:tblPr>
      <w:tblGrid>
        <w:gridCol w:w="2410"/>
        <w:gridCol w:w="3118"/>
        <w:gridCol w:w="3828"/>
      </w:tblGrid>
      <w:tr w:rsidR="007A2EA3" w:rsidRPr="006A66F5" w14:paraId="04668A8C" w14:textId="77777777" w:rsidTr="00791DF7">
        <w:trPr>
          <w:cantSplit/>
        </w:trPr>
        <w:tc>
          <w:tcPr>
            <w:tcW w:w="2410" w:type="dxa"/>
            <w:tcBorders>
              <w:top w:val="single" w:sz="6" w:space="0" w:color="auto"/>
              <w:left w:val="single" w:sz="6" w:space="0" w:color="auto"/>
              <w:bottom w:val="single" w:sz="6" w:space="0" w:color="auto"/>
              <w:right w:val="single" w:sz="6" w:space="0" w:color="auto"/>
            </w:tcBorders>
            <w:shd w:val="clear" w:color="auto" w:fill="D9D9D9"/>
          </w:tcPr>
          <w:p w14:paraId="01B95E24" w14:textId="77777777" w:rsidR="007A2EA3" w:rsidRPr="007A2EA3" w:rsidRDefault="007A2EA3" w:rsidP="00C35A52">
            <w:pPr>
              <w:pStyle w:val="TabelleFlietext"/>
            </w:pPr>
            <w:r w:rsidRPr="006A66F5">
              <w:t>Verantwortlich</w:t>
            </w:r>
          </w:p>
        </w:tc>
        <w:tc>
          <w:tcPr>
            <w:tcW w:w="3118" w:type="dxa"/>
            <w:tcBorders>
              <w:top w:val="single" w:sz="6" w:space="0" w:color="auto"/>
              <w:left w:val="single" w:sz="6" w:space="0" w:color="auto"/>
              <w:bottom w:val="single" w:sz="6" w:space="0" w:color="auto"/>
            </w:tcBorders>
          </w:tcPr>
          <w:p w14:paraId="3F5D45F9" w14:textId="77777777" w:rsidR="007A2EA3" w:rsidRPr="006A66F5" w:rsidRDefault="00176AE5" w:rsidP="00C35A52">
            <w:pPr>
              <w:pStyle w:val="TabelleFlietext"/>
            </w:pPr>
            <w:r>
              <w:t>Joachim Schmidt</w:t>
            </w:r>
          </w:p>
        </w:tc>
        <w:tc>
          <w:tcPr>
            <w:tcW w:w="3828" w:type="dxa"/>
            <w:tcBorders>
              <w:top w:val="single" w:sz="6" w:space="0" w:color="auto"/>
              <w:bottom w:val="single" w:sz="6" w:space="0" w:color="auto"/>
              <w:right w:val="single" w:sz="6" w:space="0" w:color="auto"/>
            </w:tcBorders>
          </w:tcPr>
          <w:p w14:paraId="78523274" w14:textId="77777777" w:rsidR="007A2EA3" w:rsidRPr="006A66F5" w:rsidRDefault="00176AE5" w:rsidP="00C35A52">
            <w:pPr>
              <w:pStyle w:val="TabelleFlietext"/>
            </w:pPr>
            <w:r>
              <w:t>Projektverantwortlich</w:t>
            </w:r>
          </w:p>
        </w:tc>
      </w:tr>
      <w:tr w:rsidR="007A2EA3" w:rsidRPr="006A66F5" w14:paraId="2106C661" w14:textId="77777777" w:rsidTr="00791DF7">
        <w:trPr>
          <w:cantSplit/>
        </w:trPr>
        <w:tc>
          <w:tcPr>
            <w:tcW w:w="2410" w:type="dxa"/>
            <w:tcBorders>
              <w:top w:val="single" w:sz="6" w:space="0" w:color="auto"/>
              <w:left w:val="single" w:sz="6" w:space="0" w:color="auto"/>
              <w:bottom w:val="single" w:sz="6" w:space="0" w:color="auto"/>
              <w:right w:val="single" w:sz="6" w:space="0" w:color="auto"/>
            </w:tcBorders>
            <w:shd w:val="clear" w:color="auto" w:fill="D9D9D9"/>
          </w:tcPr>
          <w:p w14:paraId="6CDDE0D1" w14:textId="77777777" w:rsidR="007A2EA3" w:rsidRPr="007A2EA3" w:rsidRDefault="007A2EA3" w:rsidP="00C35A52">
            <w:pPr>
              <w:pStyle w:val="TabelleFlietext"/>
            </w:pPr>
            <w:r w:rsidRPr="006A66F5">
              <w:t>Mitwirkend</w:t>
            </w:r>
          </w:p>
        </w:tc>
        <w:tc>
          <w:tcPr>
            <w:tcW w:w="3118" w:type="dxa"/>
            <w:tcBorders>
              <w:top w:val="single" w:sz="6" w:space="0" w:color="auto"/>
              <w:left w:val="single" w:sz="6" w:space="0" w:color="auto"/>
              <w:bottom w:val="single" w:sz="6" w:space="0" w:color="auto"/>
            </w:tcBorders>
          </w:tcPr>
          <w:p w14:paraId="1706A877" w14:textId="77777777" w:rsidR="00991CBC" w:rsidRPr="00991CBC" w:rsidRDefault="00991CBC" w:rsidP="00991CBC">
            <w:pPr>
              <w:pStyle w:val="TabelleFlietext"/>
            </w:pPr>
            <w:r w:rsidRPr="00991CBC">
              <w:t>Adrian Kubitza</w:t>
            </w:r>
          </w:p>
          <w:p w14:paraId="75799E7D" w14:textId="77777777" w:rsidR="007A2EA3" w:rsidRDefault="00176AE5" w:rsidP="00C35A52">
            <w:pPr>
              <w:pStyle w:val="TabelleFlietext"/>
            </w:pPr>
            <w:r>
              <w:t>Jonas Edhair</w:t>
            </w:r>
          </w:p>
          <w:p w14:paraId="55C229A1" w14:textId="77777777" w:rsidR="007A2EA3" w:rsidRDefault="00176AE5" w:rsidP="00C35A52">
            <w:pPr>
              <w:pStyle w:val="TabelleFlietext"/>
            </w:pPr>
            <w:r>
              <w:t>Polihron Markendudis</w:t>
            </w:r>
          </w:p>
          <w:p w14:paraId="14C3E806" w14:textId="77777777" w:rsidR="007A2EA3" w:rsidRDefault="00991CBC" w:rsidP="00C35A52">
            <w:pPr>
              <w:pStyle w:val="TabelleFlietext"/>
            </w:pPr>
            <w:r w:rsidRPr="00991CBC">
              <w:t>Björn Baumgarten</w:t>
            </w:r>
          </w:p>
          <w:p w14:paraId="3AA8DC30" w14:textId="77777777" w:rsidR="00176AE5" w:rsidRPr="006A66F5" w:rsidRDefault="00991CBC" w:rsidP="00C35A52">
            <w:pPr>
              <w:pStyle w:val="TabelleFlietext"/>
            </w:pPr>
            <w:r>
              <w:t>Thomas Bankiel</w:t>
            </w:r>
          </w:p>
        </w:tc>
        <w:tc>
          <w:tcPr>
            <w:tcW w:w="3828" w:type="dxa"/>
            <w:tcBorders>
              <w:top w:val="single" w:sz="6" w:space="0" w:color="auto"/>
              <w:bottom w:val="single" w:sz="6" w:space="0" w:color="auto"/>
              <w:right w:val="single" w:sz="6" w:space="0" w:color="auto"/>
            </w:tcBorders>
          </w:tcPr>
          <w:p w14:paraId="7B13E524" w14:textId="77777777" w:rsidR="007A2EA3" w:rsidRDefault="00991CBC" w:rsidP="00C35A52">
            <w:pPr>
              <w:pStyle w:val="TabelleFlietext"/>
            </w:pPr>
            <w:r>
              <w:t>Product Owner</w:t>
            </w:r>
          </w:p>
          <w:p w14:paraId="454A8FC3" w14:textId="77777777" w:rsidR="007A2EA3" w:rsidRDefault="00991CBC" w:rsidP="00C35A52">
            <w:pPr>
              <w:pStyle w:val="TabelleFlietext"/>
            </w:pPr>
            <w:r w:rsidRPr="00991CBC">
              <w:t>SW-Entwickler</w:t>
            </w:r>
          </w:p>
          <w:p w14:paraId="587A0514" w14:textId="77777777" w:rsidR="007A2EA3" w:rsidRDefault="007A2EA3" w:rsidP="00C35A52">
            <w:pPr>
              <w:pStyle w:val="TabelleFlietext"/>
            </w:pPr>
            <w:r>
              <w:t>SW-Entwickler</w:t>
            </w:r>
          </w:p>
          <w:p w14:paraId="5C21B6EA" w14:textId="77777777" w:rsidR="007A2EA3" w:rsidRDefault="00991CBC" w:rsidP="00C35A52">
            <w:pPr>
              <w:pStyle w:val="TabelleFlietext"/>
            </w:pPr>
            <w:r w:rsidRPr="00991CBC">
              <w:t>SW-Entwickler</w:t>
            </w:r>
          </w:p>
          <w:p w14:paraId="1473295E" w14:textId="77777777" w:rsidR="00176AE5" w:rsidRPr="006A66F5" w:rsidRDefault="00991CBC" w:rsidP="00C35A52">
            <w:pPr>
              <w:pStyle w:val="TabelleFlietext"/>
            </w:pPr>
            <w:r w:rsidRPr="00991CBC">
              <w:t>SW-Entwickler</w:t>
            </w:r>
          </w:p>
        </w:tc>
      </w:tr>
    </w:tbl>
    <w:p w14:paraId="1BF538CE" w14:textId="77777777" w:rsidR="004006CE" w:rsidRDefault="004006CE" w:rsidP="004006CE"/>
    <w:p w14:paraId="2990E7D7" w14:textId="77777777" w:rsidR="004006CE" w:rsidRPr="004006CE" w:rsidRDefault="004006CE" w:rsidP="004006CE">
      <w:pPr>
        <w:pStyle w:val="berschrift1ohneZahl"/>
      </w:pPr>
      <w:r w:rsidRPr="008F77EB">
        <w:br w:type="page"/>
      </w:r>
      <w:r w:rsidRPr="004006CE">
        <w:lastRenderedPageBreak/>
        <w:t>To Do-Verzeichnis</w:t>
      </w:r>
    </w:p>
    <w:p w14:paraId="371AF501" w14:textId="77777777" w:rsidR="004006CE" w:rsidRPr="004006CE" w:rsidRDefault="004006CE" w:rsidP="004006CE"/>
    <w:p w14:paraId="36104840" w14:textId="4ECC608E" w:rsidR="00A73C55" w:rsidRDefault="004006CE">
      <w:pPr>
        <w:pStyle w:val="Verzeichnis3"/>
        <w:rPr>
          <w:rFonts w:asciiTheme="minorHAnsi" w:eastAsiaTheme="minorEastAsia" w:hAnsiTheme="minorHAnsi" w:cstheme="minorBidi"/>
          <w:sz w:val="22"/>
        </w:rPr>
      </w:pPr>
      <w:r w:rsidRPr="00115516">
        <w:fldChar w:fldCharType="begin"/>
      </w:r>
      <w:r w:rsidRPr="004006CE">
        <w:rPr>
          <w:lang w:val="en-US"/>
        </w:rPr>
        <w:instrText xml:space="preserve"> TOC \t "To be done;3" </w:instrText>
      </w:r>
      <w:r w:rsidRPr="00115516">
        <w:fldChar w:fldCharType="separate"/>
      </w:r>
      <w:r w:rsidR="00A73C55" w:rsidRPr="00991921">
        <w:rPr>
          <w:color w:val="FF0000"/>
        </w:rPr>
        <w:t>To do:</w:t>
      </w:r>
      <w:r w:rsidR="00A73C55">
        <w:t xml:space="preserve"> Offenen Task eintragen</w:t>
      </w:r>
      <w:r w:rsidR="00A73C55">
        <w:tab/>
      </w:r>
      <w:r w:rsidR="00A73C55">
        <w:fldChar w:fldCharType="begin"/>
      </w:r>
      <w:r w:rsidR="00A73C55">
        <w:instrText xml:space="preserve"> PAGEREF _Toc455666938 \h </w:instrText>
      </w:r>
      <w:r w:rsidR="00A73C55">
        <w:fldChar w:fldCharType="separate"/>
      </w:r>
      <w:r w:rsidR="00A73C55">
        <w:t>4</w:t>
      </w:r>
      <w:r w:rsidR="00A73C55">
        <w:fldChar w:fldCharType="end"/>
      </w:r>
    </w:p>
    <w:p w14:paraId="29B09B7D" w14:textId="1D18DD79" w:rsidR="00A73C55" w:rsidRDefault="00A73C55">
      <w:pPr>
        <w:pStyle w:val="Verzeichnis3"/>
        <w:rPr>
          <w:rFonts w:asciiTheme="minorHAnsi" w:eastAsiaTheme="minorEastAsia" w:hAnsiTheme="minorHAnsi" w:cstheme="minorBidi"/>
          <w:sz w:val="22"/>
        </w:rPr>
      </w:pPr>
      <w:r w:rsidRPr="00991921">
        <w:rPr>
          <w:color w:val="FF0000"/>
        </w:rPr>
        <w:t>To do:</w:t>
      </w:r>
      <w:r>
        <w:t xml:space="preserve"> ACHTUNG!!! Der Datenbankschemaname in zweile zwei (hier pentastart) muss auf den Schemanamen der ProduktivDB geändert werden!</w:t>
      </w:r>
      <w:r>
        <w:tab/>
      </w:r>
      <w:r>
        <w:fldChar w:fldCharType="begin"/>
      </w:r>
      <w:r>
        <w:instrText xml:space="preserve"> PAGEREF _Toc455666939 \h </w:instrText>
      </w:r>
      <w:r>
        <w:fldChar w:fldCharType="separate"/>
      </w:r>
      <w:r>
        <w:t>9</w:t>
      </w:r>
      <w:r>
        <w:fldChar w:fldCharType="end"/>
      </w:r>
    </w:p>
    <w:p w14:paraId="5029F878" w14:textId="43FC031D" w:rsidR="004006CE" w:rsidRPr="004006CE" w:rsidRDefault="004006CE" w:rsidP="004006CE">
      <w:pPr>
        <w:rPr>
          <w:lang w:val="en-US"/>
        </w:rPr>
      </w:pPr>
      <w:r w:rsidRPr="00115516">
        <w:fldChar w:fldCharType="end"/>
      </w:r>
    </w:p>
    <w:p w14:paraId="752E06D5" w14:textId="77777777" w:rsidR="004006CE" w:rsidRPr="00586678" w:rsidRDefault="004006CE" w:rsidP="004006CE">
      <w:pPr>
        <w:rPr>
          <w:rStyle w:val="SchwacheHervorhebung"/>
        </w:rPr>
      </w:pPr>
      <w:r w:rsidRPr="00586678">
        <w:rPr>
          <w:rStyle w:val="SchwacheHervorhebung"/>
        </w:rPr>
        <w:t>&lt;Noch zu bearbeitende Kapitel können im Dokument durch die Formatvorlage „To be done“ gekennzeichnet werden. Durch manuelle Aktualisierung des obigen Verzeichnisses kann so eine Liste der noch zu erledigenden Aufgaben für dieses Dokument gepflegt werden.</w:t>
      </w:r>
    </w:p>
    <w:p w14:paraId="01C90129" w14:textId="77777777" w:rsidR="004006CE" w:rsidRPr="00586678" w:rsidRDefault="004006CE" w:rsidP="004006CE">
      <w:pPr>
        <w:rPr>
          <w:rStyle w:val="SchwacheHervorhebung"/>
        </w:rPr>
      </w:pPr>
      <w:r w:rsidRPr="00586678">
        <w:rPr>
          <w:rStyle w:val="SchwacheHervorhebung"/>
        </w:rPr>
        <w:t xml:space="preserve">Das unten stehende beispielhaft eingefügte To do kann entfernt werden. Nach Fertigstellung </w:t>
      </w:r>
      <w:r>
        <w:rPr>
          <w:rStyle w:val="SchwacheHervorhebung"/>
        </w:rPr>
        <w:t>des Dokuments kann auch das To D</w:t>
      </w:r>
      <w:r w:rsidRPr="00586678">
        <w:rPr>
          <w:rStyle w:val="SchwacheHervorhebung"/>
        </w:rPr>
        <w:t>o-Verzeichnis gelöscht werden.&gt;</w:t>
      </w:r>
    </w:p>
    <w:p w14:paraId="173E250A" w14:textId="77777777" w:rsidR="004006CE" w:rsidRDefault="004006CE" w:rsidP="004006CE">
      <w:pPr>
        <w:pStyle w:val="Tobedone"/>
      </w:pPr>
      <w:bookmarkStart w:id="0" w:name="_Toc455666938"/>
      <w:r>
        <w:t>Offenen Task</w:t>
      </w:r>
      <w:r w:rsidRPr="006A66F5">
        <w:t xml:space="preserve"> eintragen</w:t>
      </w:r>
      <w:bookmarkEnd w:id="0"/>
    </w:p>
    <w:p w14:paraId="461FAB61" w14:textId="77777777" w:rsidR="004006CE" w:rsidRPr="004A24D1" w:rsidRDefault="004006CE" w:rsidP="004006CE">
      <w:pPr>
        <w:pStyle w:val="berschrift1"/>
      </w:pPr>
      <w:r>
        <w:br w:type="page"/>
      </w:r>
      <w:bookmarkStart w:id="1" w:name="_Toc455666940"/>
      <w:r>
        <w:lastRenderedPageBreak/>
        <w:t>Inhaltsverzeichnis</w:t>
      </w:r>
      <w:bookmarkEnd w:id="1"/>
      <w:r>
        <w:t xml:space="preserve"> </w:t>
      </w:r>
    </w:p>
    <w:p w14:paraId="47FE824D" w14:textId="77777777" w:rsidR="004006CE" w:rsidRPr="006A66F5" w:rsidRDefault="004006CE" w:rsidP="004006CE"/>
    <w:p w14:paraId="3E325A02" w14:textId="2214428D" w:rsidR="00A73C55" w:rsidRDefault="004006CE">
      <w:pPr>
        <w:pStyle w:val="Verzeichnis1"/>
        <w:rPr>
          <w:rFonts w:asciiTheme="minorHAnsi" w:eastAsiaTheme="minorEastAsia" w:hAnsiTheme="minorHAnsi" w:cstheme="minorBidi"/>
          <w:noProof/>
          <w:sz w:val="22"/>
        </w:rPr>
      </w:pPr>
      <w:r w:rsidRPr="004A24D1">
        <w:fldChar w:fldCharType="begin"/>
      </w:r>
      <w:r w:rsidRPr="004A24D1">
        <w:instrText xml:space="preserve"> TOC \o "1-3" </w:instrText>
      </w:r>
      <w:r w:rsidRPr="004A24D1">
        <w:fldChar w:fldCharType="separate"/>
      </w:r>
      <w:r w:rsidR="00A73C55">
        <w:rPr>
          <w:noProof/>
        </w:rPr>
        <w:t>1</w:t>
      </w:r>
      <w:r w:rsidR="00A73C55">
        <w:rPr>
          <w:rFonts w:asciiTheme="minorHAnsi" w:eastAsiaTheme="minorEastAsia" w:hAnsiTheme="minorHAnsi" w:cstheme="minorBidi"/>
          <w:noProof/>
          <w:sz w:val="22"/>
        </w:rPr>
        <w:tab/>
      </w:r>
      <w:r w:rsidR="00A73C55">
        <w:rPr>
          <w:noProof/>
        </w:rPr>
        <w:t>Inhaltsverzeichnis</w:t>
      </w:r>
      <w:r w:rsidR="00A73C55">
        <w:rPr>
          <w:noProof/>
        </w:rPr>
        <w:tab/>
      </w:r>
      <w:r w:rsidR="00A73C55">
        <w:rPr>
          <w:noProof/>
        </w:rPr>
        <w:fldChar w:fldCharType="begin"/>
      </w:r>
      <w:r w:rsidR="00A73C55">
        <w:rPr>
          <w:noProof/>
        </w:rPr>
        <w:instrText xml:space="preserve"> PAGEREF _Toc455666940 \h </w:instrText>
      </w:r>
      <w:r w:rsidR="00A73C55">
        <w:rPr>
          <w:noProof/>
        </w:rPr>
      </w:r>
      <w:r w:rsidR="00A73C55">
        <w:rPr>
          <w:noProof/>
        </w:rPr>
        <w:fldChar w:fldCharType="separate"/>
      </w:r>
      <w:r w:rsidR="00A73C55">
        <w:rPr>
          <w:noProof/>
        </w:rPr>
        <w:t>5</w:t>
      </w:r>
      <w:r w:rsidR="00A73C55">
        <w:rPr>
          <w:noProof/>
        </w:rPr>
        <w:fldChar w:fldCharType="end"/>
      </w:r>
    </w:p>
    <w:p w14:paraId="2CB3DA97" w14:textId="6D0EA739" w:rsidR="00A73C55" w:rsidRDefault="00A73C55">
      <w:pPr>
        <w:pStyle w:val="Verzeichnis2"/>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Tabellenverzeichnis</w:t>
      </w:r>
      <w:r>
        <w:rPr>
          <w:noProof/>
        </w:rPr>
        <w:tab/>
      </w:r>
      <w:r>
        <w:rPr>
          <w:noProof/>
        </w:rPr>
        <w:fldChar w:fldCharType="begin"/>
      </w:r>
      <w:r>
        <w:rPr>
          <w:noProof/>
        </w:rPr>
        <w:instrText xml:space="preserve"> PAGEREF _Toc455666941 \h </w:instrText>
      </w:r>
      <w:r>
        <w:rPr>
          <w:noProof/>
        </w:rPr>
      </w:r>
      <w:r>
        <w:rPr>
          <w:noProof/>
        </w:rPr>
        <w:fldChar w:fldCharType="separate"/>
      </w:r>
      <w:r>
        <w:rPr>
          <w:noProof/>
        </w:rPr>
        <w:t>6</w:t>
      </w:r>
      <w:r>
        <w:rPr>
          <w:noProof/>
        </w:rPr>
        <w:fldChar w:fldCharType="end"/>
      </w:r>
    </w:p>
    <w:p w14:paraId="0AD5A0DC" w14:textId="4BBED606" w:rsidR="00A73C55" w:rsidRDefault="00A73C55">
      <w:pPr>
        <w:pStyle w:val="Verzeichnis2"/>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Abbildungsverzeichnis</w:t>
      </w:r>
      <w:r>
        <w:rPr>
          <w:noProof/>
        </w:rPr>
        <w:tab/>
      </w:r>
      <w:r>
        <w:rPr>
          <w:noProof/>
        </w:rPr>
        <w:fldChar w:fldCharType="begin"/>
      </w:r>
      <w:r>
        <w:rPr>
          <w:noProof/>
        </w:rPr>
        <w:instrText xml:space="preserve"> PAGEREF _Toc455666942 \h </w:instrText>
      </w:r>
      <w:r>
        <w:rPr>
          <w:noProof/>
        </w:rPr>
      </w:r>
      <w:r>
        <w:rPr>
          <w:noProof/>
        </w:rPr>
        <w:fldChar w:fldCharType="separate"/>
      </w:r>
      <w:r>
        <w:rPr>
          <w:noProof/>
        </w:rPr>
        <w:t>7</w:t>
      </w:r>
      <w:r>
        <w:rPr>
          <w:noProof/>
        </w:rPr>
        <w:fldChar w:fldCharType="end"/>
      </w:r>
    </w:p>
    <w:p w14:paraId="4088CEC5" w14:textId="132134A3" w:rsidR="00A73C55" w:rsidRDefault="00A73C55">
      <w:pPr>
        <w:pStyle w:val="Verzeichnis1"/>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Sinn und Zweck</w:t>
      </w:r>
      <w:r>
        <w:rPr>
          <w:noProof/>
        </w:rPr>
        <w:tab/>
      </w:r>
      <w:r>
        <w:rPr>
          <w:noProof/>
        </w:rPr>
        <w:fldChar w:fldCharType="begin"/>
      </w:r>
      <w:r>
        <w:rPr>
          <w:noProof/>
        </w:rPr>
        <w:instrText xml:space="preserve"> PAGEREF _Toc455666943 \h </w:instrText>
      </w:r>
      <w:r>
        <w:rPr>
          <w:noProof/>
        </w:rPr>
      </w:r>
      <w:r>
        <w:rPr>
          <w:noProof/>
        </w:rPr>
        <w:fldChar w:fldCharType="separate"/>
      </w:r>
      <w:r>
        <w:rPr>
          <w:noProof/>
        </w:rPr>
        <w:t>8</w:t>
      </w:r>
      <w:r>
        <w:rPr>
          <w:noProof/>
        </w:rPr>
        <w:fldChar w:fldCharType="end"/>
      </w:r>
    </w:p>
    <w:p w14:paraId="5B7133E8" w14:textId="128C04F0" w:rsidR="00A73C55" w:rsidRDefault="00A73C55">
      <w:pPr>
        <w:pStyle w:val="Verzeichnis2"/>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Ressourcen</w:t>
      </w:r>
      <w:r>
        <w:rPr>
          <w:noProof/>
        </w:rPr>
        <w:tab/>
      </w:r>
      <w:r>
        <w:rPr>
          <w:noProof/>
        </w:rPr>
        <w:fldChar w:fldCharType="begin"/>
      </w:r>
      <w:r>
        <w:rPr>
          <w:noProof/>
        </w:rPr>
        <w:instrText xml:space="preserve"> PAGEREF _Toc455666944 \h </w:instrText>
      </w:r>
      <w:r>
        <w:rPr>
          <w:noProof/>
        </w:rPr>
      </w:r>
      <w:r>
        <w:rPr>
          <w:noProof/>
        </w:rPr>
        <w:fldChar w:fldCharType="separate"/>
      </w:r>
      <w:r>
        <w:rPr>
          <w:noProof/>
        </w:rPr>
        <w:t>8</w:t>
      </w:r>
      <w:r>
        <w:rPr>
          <w:noProof/>
        </w:rPr>
        <w:fldChar w:fldCharType="end"/>
      </w:r>
    </w:p>
    <w:p w14:paraId="20E12B0B" w14:textId="20C080A5" w:rsidR="00A73C55" w:rsidRDefault="00A73C55">
      <w:pPr>
        <w:pStyle w:val="Verzeichnis1"/>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Vorgehen zur Realisierung</w:t>
      </w:r>
      <w:r>
        <w:rPr>
          <w:noProof/>
        </w:rPr>
        <w:tab/>
      </w:r>
      <w:r>
        <w:rPr>
          <w:noProof/>
        </w:rPr>
        <w:fldChar w:fldCharType="begin"/>
      </w:r>
      <w:r>
        <w:rPr>
          <w:noProof/>
        </w:rPr>
        <w:instrText xml:space="preserve"> PAGEREF _Toc455666945 \h </w:instrText>
      </w:r>
      <w:r>
        <w:rPr>
          <w:noProof/>
        </w:rPr>
      </w:r>
      <w:r>
        <w:rPr>
          <w:noProof/>
        </w:rPr>
        <w:fldChar w:fldCharType="separate"/>
      </w:r>
      <w:r>
        <w:rPr>
          <w:noProof/>
        </w:rPr>
        <w:t>9</w:t>
      </w:r>
      <w:r>
        <w:rPr>
          <w:noProof/>
        </w:rPr>
        <w:fldChar w:fldCharType="end"/>
      </w:r>
    </w:p>
    <w:p w14:paraId="793CFDB7" w14:textId="73B23F53" w:rsidR="00A73C55" w:rsidRDefault="00A73C55">
      <w:pPr>
        <w:pStyle w:val="Verzeichnis2"/>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Setup Installationspackage</w:t>
      </w:r>
      <w:r>
        <w:rPr>
          <w:noProof/>
        </w:rPr>
        <w:tab/>
      </w:r>
      <w:r>
        <w:rPr>
          <w:noProof/>
        </w:rPr>
        <w:fldChar w:fldCharType="begin"/>
      </w:r>
      <w:r>
        <w:rPr>
          <w:noProof/>
        </w:rPr>
        <w:instrText xml:space="preserve"> PAGEREF _Toc455666946 \h </w:instrText>
      </w:r>
      <w:r>
        <w:rPr>
          <w:noProof/>
        </w:rPr>
      </w:r>
      <w:r>
        <w:rPr>
          <w:noProof/>
        </w:rPr>
        <w:fldChar w:fldCharType="separate"/>
      </w:r>
      <w:r>
        <w:rPr>
          <w:noProof/>
        </w:rPr>
        <w:t>9</w:t>
      </w:r>
      <w:r>
        <w:rPr>
          <w:noProof/>
        </w:rPr>
        <w:fldChar w:fldCharType="end"/>
      </w:r>
    </w:p>
    <w:p w14:paraId="33DE4294" w14:textId="316BBD77" w:rsidR="00A73C55" w:rsidRDefault="00A73C55">
      <w:pPr>
        <w:pStyle w:val="Verzeichnis1"/>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Realisierungsumgebung</w:t>
      </w:r>
      <w:r>
        <w:rPr>
          <w:noProof/>
        </w:rPr>
        <w:tab/>
      </w:r>
      <w:r>
        <w:rPr>
          <w:noProof/>
        </w:rPr>
        <w:fldChar w:fldCharType="begin"/>
      </w:r>
      <w:r>
        <w:rPr>
          <w:noProof/>
        </w:rPr>
        <w:instrText xml:space="preserve"> PAGEREF _Toc455666947 \h </w:instrText>
      </w:r>
      <w:r>
        <w:rPr>
          <w:noProof/>
        </w:rPr>
      </w:r>
      <w:r>
        <w:rPr>
          <w:noProof/>
        </w:rPr>
        <w:fldChar w:fldCharType="separate"/>
      </w:r>
      <w:r>
        <w:rPr>
          <w:noProof/>
        </w:rPr>
        <w:t>9</w:t>
      </w:r>
      <w:r>
        <w:rPr>
          <w:noProof/>
        </w:rPr>
        <w:fldChar w:fldCharType="end"/>
      </w:r>
    </w:p>
    <w:p w14:paraId="70ACED39" w14:textId="2B17ABA6" w:rsidR="00A73C55" w:rsidRDefault="00A73C55">
      <w:pPr>
        <w:pStyle w:val="Verzeichnis2"/>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Entwicklungsumgebung</w:t>
      </w:r>
      <w:r>
        <w:rPr>
          <w:noProof/>
        </w:rPr>
        <w:tab/>
      </w:r>
      <w:r>
        <w:rPr>
          <w:noProof/>
        </w:rPr>
        <w:fldChar w:fldCharType="begin"/>
      </w:r>
      <w:r>
        <w:rPr>
          <w:noProof/>
        </w:rPr>
        <w:instrText xml:space="preserve"> PAGEREF _Toc455666948 \h </w:instrText>
      </w:r>
      <w:r>
        <w:rPr>
          <w:noProof/>
        </w:rPr>
      </w:r>
      <w:r>
        <w:rPr>
          <w:noProof/>
        </w:rPr>
        <w:fldChar w:fldCharType="separate"/>
      </w:r>
      <w:r>
        <w:rPr>
          <w:noProof/>
        </w:rPr>
        <w:t>9</w:t>
      </w:r>
      <w:r>
        <w:rPr>
          <w:noProof/>
        </w:rPr>
        <w:fldChar w:fldCharType="end"/>
      </w:r>
    </w:p>
    <w:p w14:paraId="35158C28" w14:textId="53DCC828" w:rsidR="00A73C55" w:rsidRDefault="00A73C55">
      <w:pPr>
        <w:pStyle w:val="Verzeichnis2"/>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_Toc455666949 \h </w:instrText>
      </w:r>
      <w:r>
        <w:rPr>
          <w:noProof/>
        </w:rPr>
      </w:r>
      <w:r>
        <w:rPr>
          <w:noProof/>
        </w:rPr>
        <w:fldChar w:fldCharType="separate"/>
      </w:r>
      <w:r>
        <w:rPr>
          <w:noProof/>
        </w:rPr>
        <w:t>9</w:t>
      </w:r>
      <w:r>
        <w:rPr>
          <w:noProof/>
        </w:rPr>
        <w:fldChar w:fldCharType="end"/>
      </w:r>
    </w:p>
    <w:p w14:paraId="16AEBC77" w14:textId="469D4297" w:rsidR="00A73C55" w:rsidRDefault="00A73C55">
      <w:pPr>
        <w:pStyle w:val="Verzeichnis2"/>
        <w:rPr>
          <w:rFonts w:asciiTheme="minorHAnsi" w:eastAsiaTheme="minorEastAsia" w:hAnsiTheme="minorHAnsi" w:cstheme="minorBidi"/>
          <w:noProof/>
          <w:sz w:val="22"/>
        </w:rPr>
      </w:pPr>
      <w:r>
        <w:rPr>
          <w:noProof/>
        </w:rPr>
        <w:t>4.3</w:t>
      </w:r>
      <w:r>
        <w:rPr>
          <w:rFonts w:asciiTheme="minorHAnsi" w:eastAsiaTheme="minorEastAsia" w:hAnsiTheme="minorHAnsi" w:cstheme="minorBidi"/>
          <w:noProof/>
          <w:sz w:val="22"/>
        </w:rPr>
        <w:tab/>
      </w:r>
      <w:r>
        <w:rPr>
          <w:noProof/>
        </w:rPr>
        <w:t>Application Server</w:t>
      </w:r>
      <w:r>
        <w:rPr>
          <w:noProof/>
        </w:rPr>
        <w:tab/>
      </w:r>
      <w:r>
        <w:rPr>
          <w:noProof/>
        </w:rPr>
        <w:fldChar w:fldCharType="begin"/>
      </w:r>
      <w:r>
        <w:rPr>
          <w:noProof/>
        </w:rPr>
        <w:instrText xml:space="preserve"> PAGEREF _Toc455666950 \h </w:instrText>
      </w:r>
      <w:r>
        <w:rPr>
          <w:noProof/>
        </w:rPr>
      </w:r>
      <w:r>
        <w:rPr>
          <w:noProof/>
        </w:rPr>
        <w:fldChar w:fldCharType="separate"/>
      </w:r>
      <w:r>
        <w:rPr>
          <w:noProof/>
        </w:rPr>
        <w:t>9</w:t>
      </w:r>
      <w:r>
        <w:rPr>
          <w:noProof/>
        </w:rPr>
        <w:fldChar w:fldCharType="end"/>
      </w:r>
    </w:p>
    <w:p w14:paraId="4880E437" w14:textId="4C186238" w:rsidR="00A73C55" w:rsidRDefault="00A73C55">
      <w:pPr>
        <w:pStyle w:val="Verzeichnis1"/>
        <w:rPr>
          <w:rFonts w:asciiTheme="minorHAnsi" w:eastAsiaTheme="minorEastAsia" w:hAnsiTheme="minorHAnsi" w:cstheme="minorBidi"/>
          <w:noProof/>
          <w:sz w:val="22"/>
        </w:rPr>
      </w:pPr>
      <w:r>
        <w:rPr>
          <w:noProof/>
        </w:rPr>
        <w:t>5</w:t>
      </w:r>
      <w:r>
        <w:rPr>
          <w:rFonts w:asciiTheme="minorHAnsi" w:eastAsiaTheme="minorEastAsia" w:hAnsiTheme="minorHAnsi" w:cstheme="minorBidi"/>
          <w:noProof/>
          <w:sz w:val="22"/>
        </w:rPr>
        <w:tab/>
      </w:r>
      <w:r>
        <w:rPr>
          <w:noProof/>
        </w:rPr>
        <w:t>Coding Conventions und Styleguides</w:t>
      </w:r>
      <w:r>
        <w:rPr>
          <w:noProof/>
        </w:rPr>
        <w:tab/>
      </w:r>
      <w:r>
        <w:rPr>
          <w:noProof/>
        </w:rPr>
        <w:fldChar w:fldCharType="begin"/>
      </w:r>
      <w:r>
        <w:rPr>
          <w:noProof/>
        </w:rPr>
        <w:instrText xml:space="preserve"> PAGEREF _Toc455666951 \h </w:instrText>
      </w:r>
      <w:r>
        <w:rPr>
          <w:noProof/>
        </w:rPr>
      </w:r>
      <w:r>
        <w:rPr>
          <w:noProof/>
        </w:rPr>
        <w:fldChar w:fldCharType="separate"/>
      </w:r>
      <w:r>
        <w:rPr>
          <w:noProof/>
        </w:rPr>
        <w:t>10</w:t>
      </w:r>
      <w:r>
        <w:rPr>
          <w:noProof/>
        </w:rPr>
        <w:fldChar w:fldCharType="end"/>
      </w:r>
    </w:p>
    <w:p w14:paraId="13BFFAA9" w14:textId="112A499E" w:rsidR="00A73C55" w:rsidRDefault="00A73C55">
      <w:pPr>
        <w:pStyle w:val="Verzeichnis1"/>
        <w:rPr>
          <w:rFonts w:asciiTheme="minorHAnsi" w:eastAsiaTheme="minorEastAsia" w:hAnsiTheme="minorHAnsi" w:cstheme="minorBidi"/>
          <w:noProof/>
          <w:sz w:val="22"/>
        </w:rPr>
      </w:pPr>
      <w:r>
        <w:rPr>
          <w:noProof/>
        </w:rPr>
        <w:t>6</w:t>
      </w:r>
      <w:r>
        <w:rPr>
          <w:rFonts w:asciiTheme="minorHAnsi" w:eastAsiaTheme="minorEastAsia" w:hAnsiTheme="minorHAnsi" w:cstheme="minorBidi"/>
          <w:noProof/>
          <w:sz w:val="22"/>
        </w:rPr>
        <w:tab/>
      </w:r>
      <w:r>
        <w:rPr>
          <w:noProof/>
        </w:rPr>
        <w:t>Vorgehen zur Integration und Integrationsbauplan (CI)</w:t>
      </w:r>
      <w:r>
        <w:rPr>
          <w:noProof/>
        </w:rPr>
        <w:tab/>
      </w:r>
      <w:r>
        <w:rPr>
          <w:noProof/>
        </w:rPr>
        <w:fldChar w:fldCharType="begin"/>
      </w:r>
      <w:r>
        <w:rPr>
          <w:noProof/>
        </w:rPr>
        <w:instrText xml:space="preserve"> PAGEREF _Toc455666952 \h </w:instrText>
      </w:r>
      <w:r>
        <w:rPr>
          <w:noProof/>
        </w:rPr>
      </w:r>
      <w:r>
        <w:rPr>
          <w:noProof/>
        </w:rPr>
        <w:fldChar w:fldCharType="separate"/>
      </w:r>
      <w:r>
        <w:rPr>
          <w:noProof/>
        </w:rPr>
        <w:t>11</w:t>
      </w:r>
      <w:r>
        <w:rPr>
          <w:noProof/>
        </w:rPr>
        <w:fldChar w:fldCharType="end"/>
      </w:r>
    </w:p>
    <w:p w14:paraId="46FFCF5B" w14:textId="4566C6D1" w:rsidR="00A73C55" w:rsidRDefault="00A73C55">
      <w:pPr>
        <w:pStyle w:val="Verzeichnis1"/>
        <w:rPr>
          <w:rFonts w:asciiTheme="minorHAnsi" w:eastAsiaTheme="minorEastAsia" w:hAnsiTheme="minorHAnsi" w:cstheme="minorBidi"/>
          <w:noProof/>
          <w:sz w:val="22"/>
        </w:rPr>
      </w:pPr>
      <w:r>
        <w:rPr>
          <w:noProof/>
        </w:rPr>
        <w:t>7</w:t>
      </w:r>
      <w:r>
        <w:rPr>
          <w:rFonts w:asciiTheme="minorHAnsi" w:eastAsiaTheme="minorEastAsia" w:hAnsiTheme="minorHAnsi" w:cstheme="minorBidi"/>
          <w:noProof/>
          <w:sz w:val="22"/>
        </w:rPr>
        <w:tab/>
      </w:r>
      <w:r>
        <w:rPr>
          <w:noProof/>
        </w:rPr>
        <w:t>Vorgehen zur Installation und Zielumgebungen</w:t>
      </w:r>
      <w:r>
        <w:rPr>
          <w:noProof/>
        </w:rPr>
        <w:tab/>
      </w:r>
      <w:r>
        <w:rPr>
          <w:noProof/>
        </w:rPr>
        <w:fldChar w:fldCharType="begin"/>
      </w:r>
      <w:r>
        <w:rPr>
          <w:noProof/>
        </w:rPr>
        <w:instrText xml:space="preserve"> PAGEREF _Toc455666953 \h </w:instrText>
      </w:r>
      <w:r>
        <w:rPr>
          <w:noProof/>
        </w:rPr>
      </w:r>
      <w:r>
        <w:rPr>
          <w:noProof/>
        </w:rPr>
        <w:fldChar w:fldCharType="separate"/>
      </w:r>
      <w:r>
        <w:rPr>
          <w:noProof/>
        </w:rPr>
        <w:t>12</w:t>
      </w:r>
      <w:r>
        <w:rPr>
          <w:noProof/>
        </w:rPr>
        <w:fldChar w:fldCharType="end"/>
      </w:r>
    </w:p>
    <w:p w14:paraId="5EC2A51B" w14:textId="2AD16806" w:rsidR="00A73C55" w:rsidRDefault="00A73C55">
      <w:pPr>
        <w:pStyle w:val="Verzeichnis1"/>
        <w:rPr>
          <w:rFonts w:asciiTheme="minorHAnsi" w:eastAsiaTheme="minorEastAsia" w:hAnsiTheme="minorHAnsi" w:cstheme="minorBidi"/>
          <w:noProof/>
          <w:sz w:val="22"/>
        </w:rPr>
      </w:pPr>
      <w:r>
        <w:rPr>
          <w:noProof/>
        </w:rPr>
        <w:t>8</w:t>
      </w:r>
      <w:r>
        <w:rPr>
          <w:rFonts w:asciiTheme="minorHAnsi" w:eastAsiaTheme="minorEastAsia" w:hAnsiTheme="minorHAnsi" w:cstheme="minorBidi"/>
          <w:noProof/>
          <w:sz w:val="22"/>
        </w:rPr>
        <w:tab/>
      </w:r>
      <w:r>
        <w:rPr>
          <w:noProof/>
        </w:rPr>
        <w:t>Qualitätsmanagement</w:t>
      </w:r>
      <w:r>
        <w:rPr>
          <w:noProof/>
        </w:rPr>
        <w:tab/>
      </w:r>
      <w:r>
        <w:rPr>
          <w:noProof/>
        </w:rPr>
        <w:fldChar w:fldCharType="begin"/>
      </w:r>
      <w:r>
        <w:rPr>
          <w:noProof/>
        </w:rPr>
        <w:instrText xml:space="preserve"> PAGEREF _Toc455666954 \h </w:instrText>
      </w:r>
      <w:r>
        <w:rPr>
          <w:noProof/>
        </w:rPr>
      </w:r>
      <w:r>
        <w:rPr>
          <w:noProof/>
        </w:rPr>
        <w:fldChar w:fldCharType="separate"/>
      </w:r>
      <w:r>
        <w:rPr>
          <w:noProof/>
        </w:rPr>
        <w:t>13</w:t>
      </w:r>
      <w:r>
        <w:rPr>
          <w:noProof/>
        </w:rPr>
        <w:fldChar w:fldCharType="end"/>
      </w:r>
    </w:p>
    <w:p w14:paraId="6C44EED9" w14:textId="63D01A15" w:rsidR="00A73C55" w:rsidRDefault="00A73C55">
      <w:pPr>
        <w:pStyle w:val="Verzeichnis2"/>
        <w:rPr>
          <w:rFonts w:asciiTheme="minorHAnsi" w:eastAsiaTheme="minorEastAsia" w:hAnsiTheme="minorHAnsi" w:cstheme="minorBidi"/>
          <w:noProof/>
          <w:sz w:val="22"/>
        </w:rPr>
      </w:pPr>
      <w:r>
        <w:rPr>
          <w:noProof/>
        </w:rPr>
        <w:t>8.1</w:t>
      </w:r>
      <w:r>
        <w:rPr>
          <w:rFonts w:asciiTheme="minorHAnsi" w:eastAsiaTheme="minorEastAsia" w:hAnsiTheme="minorHAnsi" w:cstheme="minorBidi"/>
          <w:noProof/>
          <w:sz w:val="22"/>
        </w:rPr>
        <w:tab/>
      </w:r>
      <w:r>
        <w:rPr>
          <w:noProof/>
        </w:rPr>
        <w:t>Prüfstrategie</w:t>
      </w:r>
      <w:r>
        <w:rPr>
          <w:noProof/>
        </w:rPr>
        <w:tab/>
      </w:r>
      <w:r>
        <w:rPr>
          <w:noProof/>
        </w:rPr>
        <w:fldChar w:fldCharType="begin"/>
      </w:r>
      <w:r>
        <w:rPr>
          <w:noProof/>
        </w:rPr>
        <w:instrText xml:space="preserve"> PAGEREF _Toc455666955 \h </w:instrText>
      </w:r>
      <w:r>
        <w:rPr>
          <w:noProof/>
        </w:rPr>
      </w:r>
      <w:r>
        <w:rPr>
          <w:noProof/>
        </w:rPr>
        <w:fldChar w:fldCharType="separate"/>
      </w:r>
      <w:r>
        <w:rPr>
          <w:noProof/>
        </w:rPr>
        <w:t>13</w:t>
      </w:r>
      <w:r>
        <w:rPr>
          <w:noProof/>
        </w:rPr>
        <w:fldChar w:fldCharType="end"/>
      </w:r>
    </w:p>
    <w:p w14:paraId="2B8BE635" w14:textId="43087074" w:rsidR="00A73C55" w:rsidRDefault="00A73C55">
      <w:pPr>
        <w:pStyle w:val="Verzeichnis2"/>
        <w:rPr>
          <w:rFonts w:asciiTheme="minorHAnsi" w:eastAsiaTheme="minorEastAsia" w:hAnsiTheme="minorHAnsi" w:cstheme="minorBidi"/>
          <w:noProof/>
          <w:sz w:val="22"/>
        </w:rPr>
      </w:pPr>
      <w:r>
        <w:rPr>
          <w:noProof/>
        </w:rPr>
        <w:t>8.2</w:t>
      </w:r>
      <w:r>
        <w:rPr>
          <w:rFonts w:asciiTheme="minorHAnsi" w:eastAsiaTheme="minorEastAsia" w:hAnsiTheme="minorHAnsi" w:cstheme="minorBidi"/>
          <w:noProof/>
          <w:sz w:val="22"/>
        </w:rPr>
        <w:tab/>
      </w:r>
      <w:r>
        <w:rPr>
          <w:noProof/>
        </w:rPr>
        <w:t>Vorgehen zur Prüfung</w:t>
      </w:r>
      <w:r>
        <w:rPr>
          <w:noProof/>
        </w:rPr>
        <w:tab/>
      </w:r>
      <w:r>
        <w:rPr>
          <w:noProof/>
        </w:rPr>
        <w:fldChar w:fldCharType="begin"/>
      </w:r>
      <w:r>
        <w:rPr>
          <w:noProof/>
        </w:rPr>
        <w:instrText xml:space="preserve"> PAGEREF _Toc455666956 \h </w:instrText>
      </w:r>
      <w:r>
        <w:rPr>
          <w:noProof/>
        </w:rPr>
      </w:r>
      <w:r>
        <w:rPr>
          <w:noProof/>
        </w:rPr>
        <w:fldChar w:fldCharType="separate"/>
      </w:r>
      <w:r>
        <w:rPr>
          <w:noProof/>
        </w:rPr>
        <w:t>13</w:t>
      </w:r>
      <w:r>
        <w:rPr>
          <w:noProof/>
        </w:rPr>
        <w:fldChar w:fldCharType="end"/>
      </w:r>
    </w:p>
    <w:p w14:paraId="310B3DF8" w14:textId="5AC80CB2" w:rsidR="00A73C55" w:rsidRDefault="00A73C55">
      <w:pPr>
        <w:pStyle w:val="Verzeichnis2"/>
        <w:rPr>
          <w:rFonts w:asciiTheme="minorHAnsi" w:eastAsiaTheme="minorEastAsia" w:hAnsiTheme="minorHAnsi" w:cstheme="minorBidi"/>
          <w:noProof/>
          <w:sz w:val="22"/>
        </w:rPr>
      </w:pPr>
      <w:r>
        <w:rPr>
          <w:noProof/>
        </w:rPr>
        <w:t>8.3</w:t>
      </w:r>
      <w:r>
        <w:rPr>
          <w:rFonts w:asciiTheme="minorHAnsi" w:eastAsiaTheme="minorEastAsia" w:hAnsiTheme="minorHAnsi" w:cstheme="minorBidi"/>
          <w:noProof/>
          <w:sz w:val="22"/>
        </w:rPr>
        <w:tab/>
      </w:r>
      <w:r>
        <w:rPr>
          <w:noProof/>
        </w:rPr>
        <w:t>Zu prüfende Systemelemente</w:t>
      </w:r>
      <w:r>
        <w:rPr>
          <w:noProof/>
        </w:rPr>
        <w:tab/>
      </w:r>
      <w:r>
        <w:rPr>
          <w:noProof/>
        </w:rPr>
        <w:fldChar w:fldCharType="begin"/>
      </w:r>
      <w:r>
        <w:rPr>
          <w:noProof/>
        </w:rPr>
        <w:instrText xml:space="preserve"> PAGEREF _Toc455666957 \h </w:instrText>
      </w:r>
      <w:r>
        <w:rPr>
          <w:noProof/>
        </w:rPr>
      </w:r>
      <w:r>
        <w:rPr>
          <w:noProof/>
        </w:rPr>
        <w:fldChar w:fldCharType="separate"/>
      </w:r>
      <w:r>
        <w:rPr>
          <w:noProof/>
        </w:rPr>
        <w:t>13</w:t>
      </w:r>
      <w:r>
        <w:rPr>
          <w:noProof/>
        </w:rPr>
        <w:fldChar w:fldCharType="end"/>
      </w:r>
    </w:p>
    <w:p w14:paraId="17552E36" w14:textId="22DDD7DD" w:rsidR="00A73C55" w:rsidRDefault="00A73C55">
      <w:pPr>
        <w:pStyle w:val="Verzeichnis1"/>
        <w:rPr>
          <w:rFonts w:asciiTheme="minorHAnsi" w:eastAsiaTheme="minorEastAsia" w:hAnsiTheme="minorHAnsi" w:cstheme="minorBidi"/>
          <w:noProof/>
          <w:sz w:val="22"/>
        </w:rPr>
      </w:pPr>
      <w:r>
        <w:rPr>
          <w:noProof/>
        </w:rPr>
        <w:t>9</w:t>
      </w:r>
      <w:r>
        <w:rPr>
          <w:rFonts w:asciiTheme="minorHAnsi" w:eastAsiaTheme="minorEastAsia" w:hAnsiTheme="minorHAnsi" w:cstheme="minorBidi"/>
          <w:noProof/>
          <w:sz w:val="22"/>
        </w:rPr>
        <w:tab/>
      </w:r>
      <w:r>
        <w:rPr>
          <w:noProof/>
        </w:rPr>
        <w:t>Referenzdokumente</w:t>
      </w:r>
      <w:r>
        <w:rPr>
          <w:noProof/>
        </w:rPr>
        <w:tab/>
      </w:r>
      <w:r>
        <w:rPr>
          <w:noProof/>
        </w:rPr>
        <w:fldChar w:fldCharType="begin"/>
      </w:r>
      <w:r>
        <w:rPr>
          <w:noProof/>
        </w:rPr>
        <w:instrText xml:space="preserve"> PAGEREF _Toc455666958 \h </w:instrText>
      </w:r>
      <w:r>
        <w:rPr>
          <w:noProof/>
        </w:rPr>
      </w:r>
      <w:r>
        <w:rPr>
          <w:noProof/>
        </w:rPr>
        <w:fldChar w:fldCharType="separate"/>
      </w:r>
      <w:r>
        <w:rPr>
          <w:noProof/>
        </w:rPr>
        <w:t>15</w:t>
      </w:r>
      <w:r>
        <w:rPr>
          <w:noProof/>
        </w:rPr>
        <w:fldChar w:fldCharType="end"/>
      </w:r>
    </w:p>
    <w:p w14:paraId="39DA7C4C" w14:textId="2E842574" w:rsidR="00A73C55" w:rsidRDefault="00A73C55">
      <w:pPr>
        <w:pStyle w:val="Verzeichnis1"/>
        <w:rPr>
          <w:rFonts w:asciiTheme="minorHAnsi" w:eastAsiaTheme="minorEastAsia" w:hAnsiTheme="minorHAnsi" w:cstheme="minorBidi"/>
          <w:noProof/>
          <w:sz w:val="22"/>
        </w:rPr>
      </w:pPr>
      <w:r>
        <w:rPr>
          <w:noProof/>
        </w:rPr>
        <w:t>10</w:t>
      </w:r>
      <w:r>
        <w:rPr>
          <w:rFonts w:asciiTheme="minorHAnsi" w:eastAsiaTheme="minorEastAsia" w:hAnsiTheme="minorHAnsi" w:cstheme="minorBidi"/>
          <w:noProof/>
          <w:sz w:val="22"/>
        </w:rPr>
        <w:tab/>
      </w:r>
      <w:r>
        <w:rPr>
          <w:noProof/>
        </w:rPr>
        <w:t>Abkürzungsverzeichnis</w:t>
      </w:r>
      <w:r>
        <w:rPr>
          <w:noProof/>
        </w:rPr>
        <w:tab/>
      </w:r>
      <w:r>
        <w:rPr>
          <w:noProof/>
        </w:rPr>
        <w:fldChar w:fldCharType="begin"/>
      </w:r>
      <w:r>
        <w:rPr>
          <w:noProof/>
        </w:rPr>
        <w:instrText xml:space="preserve"> PAGEREF _Toc455666959 \h </w:instrText>
      </w:r>
      <w:r>
        <w:rPr>
          <w:noProof/>
        </w:rPr>
      </w:r>
      <w:r>
        <w:rPr>
          <w:noProof/>
        </w:rPr>
        <w:fldChar w:fldCharType="separate"/>
      </w:r>
      <w:r>
        <w:rPr>
          <w:noProof/>
        </w:rPr>
        <w:t>15</w:t>
      </w:r>
      <w:r>
        <w:rPr>
          <w:noProof/>
        </w:rPr>
        <w:fldChar w:fldCharType="end"/>
      </w:r>
    </w:p>
    <w:p w14:paraId="0DDF4FAC" w14:textId="446F763F" w:rsidR="00A73C55" w:rsidRDefault="00A73C55">
      <w:pPr>
        <w:pStyle w:val="Verzeichnis1"/>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Literaturverzeichnis</w:t>
      </w:r>
      <w:r>
        <w:rPr>
          <w:noProof/>
        </w:rPr>
        <w:tab/>
      </w:r>
      <w:r>
        <w:rPr>
          <w:noProof/>
        </w:rPr>
        <w:fldChar w:fldCharType="begin"/>
      </w:r>
      <w:r>
        <w:rPr>
          <w:noProof/>
        </w:rPr>
        <w:instrText xml:space="preserve"> PAGEREF _Toc455666960 \h </w:instrText>
      </w:r>
      <w:r>
        <w:rPr>
          <w:noProof/>
        </w:rPr>
      </w:r>
      <w:r>
        <w:rPr>
          <w:noProof/>
        </w:rPr>
        <w:fldChar w:fldCharType="separate"/>
      </w:r>
      <w:r>
        <w:rPr>
          <w:noProof/>
        </w:rPr>
        <w:t>15</w:t>
      </w:r>
      <w:r>
        <w:rPr>
          <w:noProof/>
        </w:rPr>
        <w:fldChar w:fldCharType="end"/>
      </w:r>
    </w:p>
    <w:p w14:paraId="0F9CC921" w14:textId="479BC71C" w:rsidR="004006CE" w:rsidRPr="004A24D1" w:rsidRDefault="004006CE" w:rsidP="004006CE">
      <w:r w:rsidRPr="004A24D1">
        <w:fldChar w:fldCharType="end"/>
      </w:r>
    </w:p>
    <w:p w14:paraId="0CDCAE10" w14:textId="77777777" w:rsidR="004006CE" w:rsidRPr="004A24D1" w:rsidRDefault="004006CE" w:rsidP="004006CE">
      <w:pPr>
        <w:pStyle w:val="berschrift2"/>
      </w:pPr>
      <w:r>
        <w:br w:type="page"/>
      </w:r>
      <w:bookmarkStart w:id="2" w:name="_Toc455666941"/>
      <w:r w:rsidRPr="00655171">
        <w:lastRenderedPageBreak/>
        <w:t>Tabellenverzeichnis</w:t>
      </w:r>
      <w:bookmarkEnd w:id="2"/>
    </w:p>
    <w:p w14:paraId="090E62B3" w14:textId="77777777" w:rsidR="004006CE" w:rsidRDefault="004006CE" w:rsidP="004006CE">
      <w:pPr>
        <w:pStyle w:val="Abbildungsverzeichnis"/>
      </w:pPr>
    </w:p>
    <w:p w14:paraId="4362CC61" w14:textId="2AB38850" w:rsidR="00A73C55" w:rsidRDefault="004006CE">
      <w:pPr>
        <w:pStyle w:val="Abbildungsverzeichnis"/>
        <w:rPr>
          <w:rFonts w:asciiTheme="minorHAnsi" w:eastAsiaTheme="minorEastAsia" w:hAnsiTheme="minorHAnsi" w:cstheme="minorBidi"/>
          <w:sz w:val="22"/>
        </w:rPr>
      </w:pPr>
      <w:r w:rsidRPr="004A24D1">
        <w:fldChar w:fldCharType="begin"/>
      </w:r>
      <w:r w:rsidRPr="004A24D1">
        <w:instrText xml:space="preserve"> TOC \h \z \c "Tabelle" </w:instrText>
      </w:r>
      <w:r w:rsidRPr="004A24D1">
        <w:fldChar w:fldCharType="separate"/>
      </w:r>
      <w:hyperlink w:anchor="_Toc455666961" w:history="1">
        <w:r w:rsidR="00A73C55" w:rsidRPr="002354A7">
          <w:rPr>
            <w:rStyle w:val="Hyperlink"/>
          </w:rPr>
          <w:t>Tabelle 1 - Abkürzungsverzeichnis</w:t>
        </w:r>
        <w:r w:rsidR="00A73C55">
          <w:rPr>
            <w:webHidden/>
          </w:rPr>
          <w:tab/>
        </w:r>
        <w:r w:rsidR="00A73C55">
          <w:rPr>
            <w:webHidden/>
          </w:rPr>
          <w:fldChar w:fldCharType="begin"/>
        </w:r>
        <w:r w:rsidR="00A73C55">
          <w:rPr>
            <w:webHidden/>
          </w:rPr>
          <w:instrText xml:space="preserve"> PAGEREF _Toc455666961 \h </w:instrText>
        </w:r>
        <w:r w:rsidR="00A73C55">
          <w:rPr>
            <w:webHidden/>
          </w:rPr>
        </w:r>
        <w:r w:rsidR="00A73C55">
          <w:rPr>
            <w:webHidden/>
          </w:rPr>
          <w:fldChar w:fldCharType="separate"/>
        </w:r>
        <w:r w:rsidR="00A73C55">
          <w:rPr>
            <w:webHidden/>
          </w:rPr>
          <w:t>15</w:t>
        </w:r>
        <w:r w:rsidR="00A73C55">
          <w:rPr>
            <w:webHidden/>
          </w:rPr>
          <w:fldChar w:fldCharType="end"/>
        </w:r>
      </w:hyperlink>
    </w:p>
    <w:p w14:paraId="40478D77" w14:textId="03E2D5E2" w:rsidR="00A73C55" w:rsidRDefault="001549B3">
      <w:pPr>
        <w:pStyle w:val="Abbildungsverzeichnis"/>
        <w:rPr>
          <w:rFonts w:asciiTheme="minorHAnsi" w:eastAsiaTheme="minorEastAsia" w:hAnsiTheme="minorHAnsi" w:cstheme="minorBidi"/>
          <w:sz w:val="22"/>
        </w:rPr>
      </w:pPr>
      <w:hyperlink w:anchor="_Toc455666962" w:history="1">
        <w:r w:rsidR="00A73C55" w:rsidRPr="002354A7">
          <w:rPr>
            <w:rStyle w:val="Hyperlink"/>
          </w:rPr>
          <w:t>Tabelle 2 - Literaturverzeichnis</w:t>
        </w:r>
        <w:r w:rsidR="00A73C55">
          <w:rPr>
            <w:webHidden/>
          </w:rPr>
          <w:tab/>
        </w:r>
        <w:r w:rsidR="00A73C55">
          <w:rPr>
            <w:webHidden/>
          </w:rPr>
          <w:fldChar w:fldCharType="begin"/>
        </w:r>
        <w:r w:rsidR="00A73C55">
          <w:rPr>
            <w:webHidden/>
          </w:rPr>
          <w:instrText xml:space="preserve"> PAGEREF _Toc455666962 \h </w:instrText>
        </w:r>
        <w:r w:rsidR="00A73C55">
          <w:rPr>
            <w:webHidden/>
          </w:rPr>
        </w:r>
        <w:r w:rsidR="00A73C55">
          <w:rPr>
            <w:webHidden/>
          </w:rPr>
          <w:fldChar w:fldCharType="separate"/>
        </w:r>
        <w:r w:rsidR="00A73C55">
          <w:rPr>
            <w:webHidden/>
          </w:rPr>
          <w:t>15</w:t>
        </w:r>
        <w:r w:rsidR="00A73C55">
          <w:rPr>
            <w:webHidden/>
          </w:rPr>
          <w:fldChar w:fldCharType="end"/>
        </w:r>
      </w:hyperlink>
    </w:p>
    <w:p w14:paraId="5999BC90" w14:textId="6B12981F" w:rsidR="004006CE" w:rsidRDefault="004006CE" w:rsidP="004006CE">
      <w:r w:rsidRPr="004A24D1">
        <w:fldChar w:fldCharType="end"/>
      </w:r>
    </w:p>
    <w:p w14:paraId="79E3B4AE" w14:textId="77777777" w:rsidR="004006CE" w:rsidRPr="004A24D1" w:rsidRDefault="004006CE" w:rsidP="004006CE">
      <w:pPr>
        <w:pStyle w:val="berschrift2"/>
      </w:pPr>
      <w:r>
        <w:br w:type="page"/>
      </w:r>
      <w:bookmarkStart w:id="3" w:name="_Toc455666942"/>
      <w:r w:rsidRPr="00655171">
        <w:lastRenderedPageBreak/>
        <w:t>Abbildungsverzeichnis</w:t>
      </w:r>
      <w:bookmarkEnd w:id="3"/>
    </w:p>
    <w:p w14:paraId="2F976548" w14:textId="77777777" w:rsidR="004006CE" w:rsidRPr="006A66F5" w:rsidRDefault="004006CE" w:rsidP="004006CE"/>
    <w:p w14:paraId="3B45F7BA" w14:textId="13247769" w:rsidR="00A96916" w:rsidRDefault="004006CE">
      <w:pPr>
        <w:pStyle w:val="Abbildungsverzeichnis"/>
        <w:rPr>
          <w:rFonts w:asciiTheme="minorHAnsi" w:eastAsiaTheme="minorEastAsia" w:hAnsiTheme="minorHAnsi" w:cstheme="minorBidi"/>
          <w:sz w:val="22"/>
        </w:rPr>
      </w:pPr>
      <w:r w:rsidRPr="006A66F5">
        <w:fldChar w:fldCharType="begin"/>
      </w:r>
      <w:r w:rsidRPr="006A66F5">
        <w:instrText xml:space="preserve"> TOC \h \z \c "Abbildung" </w:instrText>
      </w:r>
      <w:r w:rsidRPr="006A66F5">
        <w:fldChar w:fldCharType="separate"/>
      </w:r>
      <w:hyperlink w:anchor="_Toc455668712" w:history="1">
        <w:r w:rsidR="00A96916" w:rsidRPr="00A632B1">
          <w:rPr>
            <w:rStyle w:val="Hyperlink"/>
          </w:rPr>
          <w:t>Abbildung 1 Verzeichnisstruktur des Installationspackages</w:t>
        </w:r>
        <w:r w:rsidR="00A96916">
          <w:rPr>
            <w:webHidden/>
          </w:rPr>
          <w:tab/>
        </w:r>
        <w:r w:rsidR="00A96916">
          <w:rPr>
            <w:webHidden/>
          </w:rPr>
          <w:fldChar w:fldCharType="begin"/>
        </w:r>
        <w:r w:rsidR="00A96916">
          <w:rPr>
            <w:webHidden/>
          </w:rPr>
          <w:instrText xml:space="preserve"> PAGEREF _Toc455668712 \h </w:instrText>
        </w:r>
        <w:r w:rsidR="00A96916">
          <w:rPr>
            <w:webHidden/>
          </w:rPr>
        </w:r>
        <w:r w:rsidR="00A96916">
          <w:rPr>
            <w:webHidden/>
          </w:rPr>
          <w:fldChar w:fldCharType="separate"/>
        </w:r>
        <w:r w:rsidR="00A96916">
          <w:rPr>
            <w:webHidden/>
          </w:rPr>
          <w:t>9</w:t>
        </w:r>
        <w:r w:rsidR="00A96916">
          <w:rPr>
            <w:webHidden/>
          </w:rPr>
          <w:fldChar w:fldCharType="end"/>
        </w:r>
      </w:hyperlink>
    </w:p>
    <w:p w14:paraId="063D5E3C" w14:textId="65762588" w:rsidR="00A96916" w:rsidRDefault="001549B3">
      <w:pPr>
        <w:pStyle w:val="Abbildungsverzeichnis"/>
        <w:rPr>
          <w:rFonts w:asciiTheme="minorHAnsi" w:eastAsiaTheme="minorEastAsia" w:hAnsiTheme="minorHAnsi" w:cstheme="minorBidi"/>
          <w:sz w:val="22"/>
        </w:rPr>
      </w:pPr>
      <w:hyperlink w:anchor="_Toc455668713" w:history="1">
        <w:r w:rsidR="00A96916" w:rsidRPr="00A632B1">
          <w:rPr>
            <w:rStyle w:val="Hyperlink"/>
          </w:rPr>
          <w:t>Abbildung 2 datasource in standalone.xml</w:t>
        </w:r>
        <w:r w:rsidR="00A96916">
          <w:rPr>
            <w:webHidden/>
          </w:rPr>
          <w:tab/>
        </w:r>
        <w:r w:rsidR="00A96916">
          <w:rPr>
            <w:webHidden/>
          </w:rPr>
          <w:fldChar w:fldCharType="begin"/>
        </w:r>
        <w:r w:rsidR="00A96916">
          <w:rPr>
            <w:webHidden/>
          </w:rPr>
          <w:instrText xml:space="preserve"> PAGEREF _Toc455668713 \h </w:instrText>
        </w:r>
        <w:r w:rsidR="00A96916">
          <w:rPr>
            <w:webHidden/>
          </w:rPr>
        </w:r>
        <w:r w:rsidR="00A96916">
          <w:rPr>
            <w:webHidden/>
          </w:rPr>
          <w:fldChar w:fldCharType="separate"/>
        </w:r>
        <w:r w:rsidR="00A96916">
          <w:rPr>
            <w:webHidden/>
          </w:rPr>
          <w:t>10</w:t>
        </w:r>
        <w:r w:rsidR="00A96916">
          <w:rPr>
            <w:webHidden/>
          </w:rPr>
          <w:fldChar w:fldCharType="end"/>
        </w:r>
      </w:hyperlink>
    </w:p>
    <w:p w14:paraId="7B54D818" w14:textId="59031512" w:rsidR="00A96916" w:rsidRDefault="001549B3">
      <w:pPr>
        <w:pStyle w:val="Abbildungsverzeichnis"/>
        <w:rPr>
          <w:rFonts w:asciiTheme="minorHAnsi" w:eastAsiaTheme="minorEastAsia" w:hAnsiTheme="minorHAnsi" w:cstheme="minorBidi"/>
          <w:sz w:val="22"/>
        </w:rPr>
      </w:pPr>
      <w:hyperlink w:anchor="_Toc455668714" w:history="1">
        <w:r w:rsidR="00A96916" w:rsidRPr="00A632B1">
          <w:rPr>
            <w:rStyle w:val="Hyperlink"/>
          </w:rPr>
          <w:t>Abbildung 3 driver in standalone.xml</w:t>
        </w:r>
        <w:r w:rsidR="00A96916">
          <w:rPr>
            <w:webHidden/>
          </w:rPr>
          <w:tab/>
        </w:r>
        <w:r w:rsidR="00A96916">
          <w:rPr>
            <w:webHidden/>
          </w:rPr>
          <w:fldChar w:fldCharType="begin"/>
        </w:r>
        <w:r w:rsidR="00A96916">
          <w:rPr>
            <w:webHidden/>
          </w:rPr>
          <w:instrText xml:space="preserve"> PAGEREF _Toc455668714 \h </w:instrText>
        </w:r>
        <w:r w:rsidR="00A96916">
          <w:rPr>
            <w:webHidden/>
          </w:rPr>
        </w:r>
        <w:r w:rsidR="00A96916">
          <w:rPr>
            <w:webHidden/>
          </w:rPr>
          <w:fldChar w:fldCharType="separate"/>
        </w:r>
        <w:r w:rsidR="00A96916">
          <w:rPr>
            <w:webHidden/>
          </w:rPr>
          <w:t>10</w:t>
        </w:r>
        <w:r w:rsidR="00A96916">
          <w:rPr>
            <w:webHidden/>
          </w:rPr>
          <w:fldChar w:fldCharType="end"/>
        </w:r>
      </w:hyperlink>
    </w:p>
    <w:p w14:paraId="00F308AF" w14:textId="3A18ECBA" w:rsidR="00A96916" w:rsidRDefault="001549B3">
      <w:pPr>
        <w:pStyle w:val="Abbildungsverzeichnis"/>
        <w:rPr>
          <w:rFonts w:asciiTheme="minorHAnsi" w:eastAsiaTheme="minorEastAsia" w:hAnsiTheme="minorHAnsi" w:cstheme="minorBidi"/>
          <w:sz w:val="22"/>
        </w:rPr>
      </w:pPr>
      <w:hyperlink w:anchor="_Toc455668715" w:history="1">
        <w:r w:rsidR="00A96916" w:rsidRPr="00A632B1">
          <w:rPr>
            <w:rStyle w:val="Hyperlink"/>
          </w:rPr>
          <w:t>Abbildung 4 module.xml</w:t>
        </w:r>
        <w:r w:rsidR="00A96916">
          <w:rPr>
            <w:webHidden/>
          </w:rPr>
          <w:tab/>
        </w:r>
        <w:r w:rsidR="00A96916">
          <w:rPr>
            <w:webHidden/>
          </w:rPr>
          <w:fldChar w:fldCharType="begin"/>
        </w:r>
        <w:r w:rsidR="00A96916">
          <w:rPr>
            <w:webHidden/>
          </w:rPr>
          <w:instrText xml:space="preserve"> PAGEREF _Toc455668715 \h </w:instrText>
        </w:r>
        <w:r w:rsidR="00A96916">
          <w:rPr>
            <w:webHidden/>
          </w:rPr>
        </w:r>
        <w:r w:rsidR="00A96916">
          <w:rPr>
            <w:webHidden/>
          </w:rPr>
          <w:fldChar w:fldCharType="separate"/>
        </w:r>
        <w:r w:rsidR="00A96916">
          <w:rPr>
            <w:webHidden/>
          </w:rPr>
          <w:t>11</w:t>
        </w:r>
        <w:r w:rsidR="00A96916">
          <w:rPr>
            <w:webHidden/>
          </w:rPr>
          <w:fldChar w:fldCharType="end"/>
        </w:r>
      </w:hyperlink>
    </w:p>
    <w:p w14:paraId="5E154E8D" w14:textId="535692AE" w:rsidR="004006CE" w:rsidRDefault="004006CE" w:rsidP="004006CE">
      <w:pPr>
        <w:pStyle w:val="Verzeichnis3"/>
      </w:pPr>
      <w:r w:rsidRPr="006A66F5">
        <w:fldChar w:fldCharType="end"/>
      </w:r>
    </w:p>
    <w:p w14:paraId="7273576E" w14:textId="77777777" w:rsidR="004006CE" w:rsidRDefault="004006CE" w:rsidP="004006CE">
      <w:pPr>
        <w:pStyle w:val="berschrift1"/>
      </w:pPr>
      <w:r>
        <w:br w:type="page"/>
      </w:r>
      <w:bookmarkStart w:id="4" w:name="_Toc237419067"/>
      <w:bookmarkStart w:id="5" w:name="_Toc249166613"/>
      <w:bookmarkStart w:id="6" w:name="_Toc455666943"/>
      <w:r w:rsidRPr="00AA544E">
        <w:lastRenderedPageBreak/>
        <w:t>Sinn und Zweck</w:t>
      </w:r>
      <w:bookmarkEnd w:id="4"/>
      <w:bookmarkEnd w:id="5"/>
      <w:bookmarkEnd w:id="6"/>
    </w:p>
    <w:p w14:paraId="4DEDF97E" w14:textId="77777777" w:rsidR="0048474C" w:rsidRDefault="00791DF7" w:rsidP="007A2EA3">
      <w:r>
        <w:t>Dieses Entw</w:t>
      </w:r>
      <w:r w:rsidR="009462BD">
        <w:t xml:space="preserve">icklerhandbuch dient </w:t>
      </w:r>
      <w:r w:rsidR="0048474C">
        <w:t xml:space="preserve">der Abstimmung im Entwicklungsteam. Neben den notwendigen Tools und den Bezugsquellen sind auch </w:t>
      </w:r>
      <w:r w:rsidR="009462BD">
        <w:t>Speicherorte, Konfigurationen, Coding Conventions und Styleguides enthalten.</w:t>
      </w:r>
    </w:p>
    <w:p w14:paraId="3D892B38" w14:textId="77777777" w:rsidR="00791DF7" w:rsidRDefault="00791DF7" w:rsidP="007A2EA3"/>
    <w:p w14:paraId="170CF341" w14:textId="62CB1396" w:rsidR="00D65D18" w:rsidRDefault="00D65D18" w:rsidP="00D65D18">
      <w:pPr>
        <w:pStyle w:val="berschrift2"/>
      </w:pPr>
      <w:bookmarkStart w:id="7" w:name="_Toc455666944"/>
      <w:r>
        <w:t>Ressourcen</w:t>
      </w:r>
      <w:bookmarkEnd w:id="7"/>
    </w:p>
    <w:p w14:paraId="389A4E0A" w14:textId="02ED9619" w:rsidR="00D65D18" w:rsidRDefault="004006CE" w:rsidP="00C201CE">
      <w:pPr>
        <w:pStyle w:val="berschrift1"/>
      </w:pPr>
      <w:r>
        <w:br w:type="page"/>
      </w:r>
      <w:bookmarkStart w:id="8" w:name="_Toc455666945"/>
      <w:bookmarkStart w:id="9" w:name="_Ref455668760"/>
      <w:bookmarkStart w:id="10" w:name="_Toc249238783"/>
      <w:r w:rsidR="007A2EA3">
        <w:lastRenderedPageBreak/>
        <w:t>Vorgehen zur Realisierung</w:t>
      </w:r>
      <w:bookmarkEnd w:id="8"/>
      <w:bookmarkEnd w:id="9"/>
    </w:p>
    <w:p w14:paraId="4CF9EA19" w14:textId="78706D8D" w:rsidR="006E4CF7" w:rsidRDefault="007A1963" w:rsidP="006E4CF7">
      <w:r>
        <w:t xml:space="preserve">Damit eine einfache Installation der Realisierungsumgebung gewährleistet werden kann, wurde ein Installationspackage zur Verfügung gestellt. </w:t>
      </w:r>
      <w:r w:rsidR="006E4CF7">
        <w:t>D</w:t>
      </w:r>
      <w:r>
        <w:t>ieses</w:t>
      </w:r>
      <w:r w:rsidR="006E4CF7">
        <w:t xml:space="preserve"> Installationspackage ist n</w:t>
      </w:r>
      <w:r w:rsidR="00B37B28">
        <w:t>ach folgendem Schema aufgebaut:</w:t>
      </w:r>
    </w:p>
    <w:p w14:paraId="448AD4B0" w14:textId="1D05C189" w:rsidR="002A41D4" w:rsidRDefault="006E4CF7" w:rsidP="006E4CF7">
      <w:pPr>
        <w:keepNext/>
      </w:pPr>
      <w:r>
        <w:rPr>
          <w:noProof/>
        </w:rPr>
        <w:drawing>
          <wp:inline distT="0" distB="0" distL="0" distR="0" wp14:anchorId="2EA59FE1" wp14:editId="315D9854">
            <wp:extent cx="4210638" cy="2057687"/>
            <wp:effectExtent l="0" t="0" r="0" b="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etup_directory.PNG"/>
                    <pic:cNvPicPr/>
                  </pic:nvPicPr>
                  <pic:blipFill>
                    <a:blip r:embed="rId14">
                      <a:extLst>
                        <a:ext uri="{28A0092B-C50C-407E-A947-70E740481C1C}">
                          <a14:useLocalDpi xmlns:a14="http://schemas.microsoft.com/office/drawing/2010/main" val="0"/>
                        </a:ext>
                      </a:extLst>
                    </a:blip>
                    <a:stretch>
                      <a:fillRect/>
                    </a:stretch>
                  </pic:blipFill>
                  <pic:spPr>
                    <a:xfrm>
                      <a:off x="0" y="0"/>
                      <a:ext cx="4210638" cy="2057687"/>
                    </a:xfrm>
                    <a:prstGeom prst="rect">
                      <a:avLst/>
                    </a:prstGeom>
                  </pic:spPr>
                </pic:pic>
              </a:graphicData>
            </a:graphic>
          </wp:inline>
        </w:drawing>
      </w:r>
    </w:p>
    <w:p w14:paraId="4DB6E23A" w14:textId="043F8447" w:rsidR="006E4CF7" w:rsidRDefault="006E4CF7" w:rsidP="006E4CF7">
      <w:pPr>
        <w:pStyle w:val="Beschriftung"/>
      </w:pPr>
      <w:bookmarkStart w:id="11" w:name="_Toc455668712"/>
      <w:r>
        <w:t xml:space="preserve">Abbildung </w:t>
      </w:r>
      <w:r w:rsidR="001549B3">
        <w:fldChar w:fldCharType="begin"/>
      </w:r>
      <w:r w:rsidR="001549B3">
        <w:instrText xml:space="preserve"> SEQ Abbildung \* ARABIC </w:instrText>
      </w:r>
      <w:r w:rsidR="001549B3">
        <w:fldChar w:fldCharType="separate"/>
      </w:r>
      <w:r>
        <w:rPr>
          <w:noProof/>
        </w:rPr>
        <w:t>1</w:t>
      </w:r>
      <w:r w:rsidR="001549B3">
        <w:rPr>
          <w:noProof/>
        </w:rPr>
        <w:fldChar w:fldCharType="end"/>
      </w:r>
      <w:r w:rsidR="001F146C">
        <w:t xml:space="preserve"> Verzeichnisstru</w:t>
      </w:r>
      <w:r>
        <w:t>ktur des Installationspackages</w:t>
      </w:r>
      <w:bookmarkEnd w:id="11"/>
    </w:p>
    <w:p w14:paraId="7AECC2D5" w14:textId="0E9A783B" w:rsidR="002A41D4" w:rsidRDefault="002A41D4" w:rsidP="002A41D4"/>
    <w:p w14:paraId="570323F5" w14:textId="113DE342" w:rsidR="002A41D4" w:rsidRDefault="002A41D4" w:rsidP="00C47806">
      <w:pPr>
        <w:pStyle w:val="berschrift2"/>
      </w:pPr>
      <w:r>
        <w:t>Development</w:t>
      </w:r>
    </w:p>
    <w:p w14:paraId="0E441FEA" w14:textId="50DA6974" w:rsidR="002A41D4" w:rsidRDefault="002A41D4" w:rsidP="002A41D4">
      <w:r>
        <w:t>In diesem Verzeichnis befindet sich eine fertig konfigurierte Eclipse-Version, sowie der dazugehörige Workspace. Dieses komplette Verzeichnis an einen nach freier Wahl verschieben. Eclipse ist so konfiguriert, dass der Workspace schon vorgegeben ist, sofern er im Developmentordner bleibt.</w:t>
      </w:r>
      <w:r w:rsidR="00047789">
        <w:t xml:space="preserve"> Das Projekt muss nur noch per GIT in den Workspace geklont werden.</w:t>
      </w:r>
      <w:bookmarkStart w:id="12" w:name="_GoBack"/>
      <w:bookmarkEnd w:id="12"/>
    </w:p>
    <w:p w14:paraId="229DD84F" w14:textId="25F5E44F" w:rsidR="002A41D4" w:rsidRDefault="002A41D4" w:rsidP="002A41D4">
      <w:r>
        <w:t xml:space="preserve">Die JBoss Tools sind installiert und der Wildfly-Server ist angelegt. Dieser muss nicht mehr konfiguriert werden, sofern er wie in </w:t>
      </w:r>
      <w:r>
        <w:fldChar w:fldCharType="begin"/>
      </w:r>
      <w:r>
        <w:instrText xml:space="preserve"> REF _Ref455668312 \r \h </w:instrText>
      </w:r>
      <w:r>
        <w:fldChar w:fldCharType="separate"/>
      </w:r>
      <w:r>
        <w:t>3.1.4</w:t>
      </w:r>
      <w:r>
        <w:fldChar w:fldCharType="end"/>
      </w:r>
      <w:r>
        <w:t xml:space="preserve"> beschrieben aufgesetzt wird.</w:t>
      </w:r>
    </w:p>
    <w:p w14:paraId="4DC68310" w14:textId="1637E23B" w:rsidR="002A41D4" w:rsidRDefault="002A41D4" w:rsidP="00C47806">
      <w:pPr>
        <w:pStyle w:val="berschrift2"/>
      </w:pPr>
      <w:r>
        <w:t>install</w:t>
      </w:r>
    </w:p>
    <w:p w14:paraId="78EEAEDF" w14:textId="576B8ABD" w:rsidR="002A41D4" w:rsidRPr="002A41D4" w:rsidRDefault="002A41D4" w:rsidP="002A41D4">
      <w:r>
        <w:t>Dieses Verzeichnis behinhaltet die Installer zur MySql-Workbench, XAMPP und dem Java JDK 1.8.91. Diese müssen einfach nur installiert werden.</w:t>
      </w:r>
    </w:p>
    <w:p w14:paraId="142467A4" w14:textId="2722F093" w:rsidR="002A41D4" w:rsidRDefault="002A41D4" w:rsidP="00C47806">
      <w:pPr>
        <w:pStyle w:val="berschrift2"/>
      </w:pPr>
      <w:r>
        <w:t>mysql.zip</w:t>
      </w:r>
    </w:p>
    <w:p w14:paraId="0273F6CC" w14:textId="2B024F19" w:rsidR="002A41D4" w:rsidRPr="002A41D4" w:rsidRDefault="002A41D4" w:rsidP="002A41D4">
      <w:r>
        <w:t>Nach der Installation von XAMPP ist das Verzeichnis mysql in C:\xampp mit dem hier gezippten Verzeichnis auszutauschen. Das Datenbankschema silverpen_db ist hier bereits definiert und wird von Eclipse und dem Wildfly-Server erkannt.</w:t>
      </w:r>
    </w:p>
    <w:p w14:paraId="7BCA21BF" w14:textId="5BC762DD" w:rsidR="002A41D4" w:rsidRDefault="002A41D4" w:rsidP="00C47806">
      <w:pPr>
        <w:pStyle w:val="berschrift2"/>
      </w:pPr>
      <w:bookmarkStart w:id="13" w:name="_Ref455668312"/>
      <w:r>
        <w:t>wildfly-10.0.0.Final.zip</w:t>
      </w:r>
      <w:bookmarkEnd w:id="13"/>
    </w:p>
    <w:p w14:paraId="2B34F108" w14:textId="5B8C6C82" w:rsidR="002A41D4" w:rsidRPr="002A41D4" w:rsidRDefault="002A41D4" w:rsidP="002A41D4">
      <w:r>
        <w:t>Dieses zip-File muss nur nach C:\ entpackt werden. Die nötigen Konfigurationen sind bereits durchgeführt.</w:t>
      </w:r>
    </w:p>
    <w:p w14:paraId="524BD205" w14:textId="6E6E1BB3" w:rsidR="007A2EA3" w:rsidRDefault="007A2EA3" w:rsidP="007A2EA3">
      <w:pPr>
        <w:pStyle w:val="berschrift1"/>
      </w:pPr>
      <w:bookmarkStart w:id="14" w:name="_Toc455666947"/>
      <w:r>
        <w:lastRenderedPageBreak/>
        <w:t>Realisierungsumgebung</w:t>
      </w:r>
      <w:bookmarkEnd w:id="10"/>
      <w:bookmarkEnd w:id="14"/>
    </w:p>
    <w:p w14:paraId="41C4D904" w14:textId="22686A66" w:rsidR="007A2EA3" w:rsidRDefault="009462BD" w:rsidP="001B6B74">
      <w:pPr>
        <w:pStyle w:val="berschrift2"/>
      </w:pPr>
      <w:bookmarkStart w:id="15" w:name="_Toc455666948"/>
      <w:r>
        <w:t>Entwicklungsumgebung</w:t>
      </w:r>
      <w:bookmarkEnd w:id="15"/>
    </w:p>
    <w:p w14:paraId="606884AC" w14:textId="3288E237" w:rsidR="00943976" w:rsidRDefault="001B6B74" w:rsidP="001B6B74">
      <w:r>
        <w:t xml:space="preserve">Als Entwicklungsumgebung wurde Eclipse Version 4.6 gewählt. </w:t>
      </w:r>
      <w:r w:rsidR="00A96916">
        <w:t xml:space="preserve">Wie in Kapitel </w:t>
      </w:r>
      <w:r w:rsidR="00A96916">
        <w:fldChar w:fldCharType="begin"/>
      </w:r>
      <w:r w:rsidR="00A96916">
        <w:instrText xml:space="preserve"> REF _Ref455668760 \r \h </w:instrText>
      </w:r>
      <w:r w:rsidR="00A96916">
        <w:fldChar w:fldCharType="separate"/>
      </w:r>
      <w:r w:rsidR="00A96916">
        <w:t>3</w:t>
      </w:r>
      <w:r w:rsidR="00A96916">
        <w:fldChar w:fldCharType="end"/>
      </w:r>
      <w:r w:rsidR="00A96916">
        <w:t xml:space="preserve"> beschrieben sind bereits alle Konfigurationen durchgeführt</w:t>
      </w:r>
    </w:p>
    <w:p w14:paraId="657CA674" w14:textId="031CFB2B" w:rsidR="00943976" w:rsidRDefault="00943976" w:rsidP="00943976">
      <w:pPr>
        <w:pStyle w:val="berschrift2"/>
      </w:pPr>
      <w:bookmarkStart w:id="16" w:name="_Toc455666949"/>
      <w:r>
        <w:t>Datenbank</w:t>
      </w:r>
      <w:bookmarkEnd w:id="16"/>
    </w:p>
    <w:p w14:paraId="0790F331" w14:textId="1FE613F2" w:rsidR="00311747" w:rsidRDefault="00943976" w:rsidP="00943976">
      <w:r>
        <w:t>Es wird eine MySQL Datenbank in der Version?? Verwendet.</w:t>
      </w:r>
    </w:p>
    <w:p w14:paraId="5897F0F9" w14:textId="41AD2614" w:rsidR="00311747" w:rsidRPr="00943976" w:rsidRDefault="00311747" w:rsidP="00943976">
      <w:r>
        <w:t>DB-Schema: silverpen_db</w:t>
      </w:r>
    </w:p>
    <w:p w14:paraId="02D92922" w14:textId="606BC1F0" w:rsidR="00943976" w:rsidRDefault="00943976" w:rsidP="00943976">
      <w:pPr>
        <w:pStyle w:val="berschrift2"/>
      </w:pPr>
      <w:bookmarkStart w:id="17" w:name="_Toc455666950"/>
      <w:r>
        <w:t>Application Server</w:t>
      </w:r>
      <w:bookmarkEnd w:id="17"/>
    </w:p>
    <w:p w14:paraId="173A3C2F" w14:textId="77777777" w:rsidR="00311747" w:rsidRDefault="00943976" w:rsidP="00943976">
      <w:r>
        <w:t>Eingesetzt wird der JBoss Wildfly 10 Application Server</w:t>
      </w:r>
      <w:r w:rsidR="00960E01">
        <w:t xml:space="preserve">. </w:t>
      </w:r>
    </w:p>
    <w:p w14:paraId="4AD57B5E" w14:textId="40C1EF12" w:rsidR="00311747" w:rsidRDefault="00311747" w:rsidP="00943976">
      <w:r>
        <w:t>Login: root</w:t>
      </w:r>
    </w:p>
    <w:p w14:paraId="6AFD6239" w14:textId="53893ACE" w:rsidR="00311747" w:rsidRDefault="00311747" w:rsidP="00943976">
      <w:r>
        <w:t>Passwd: pentasys</w:t>
      </w:r>
    </w:p>
    <w:p w14:paraId="52A1C714" w14:textId="77777777" w:rsidR="00311747" w:rsidRDefault="00311747" w:rsidP="00943976"/>
    <w:p w14:paraId="20FC1059" w14:textId="73DEF121" w:rsidR="00943976" w:rsidRDefault="00960E01" w:rsidP="00943976">
      <w:r>
        <w:t>In der Serverconfiguration</w:t>
      </w:r>
      <w:r w:rsidR="006644CE">
        <w:t>sdatei standalone.xml</w:t>
      </w:r>
      <w:r>
        <w:t xml:space="preserve"> ist die Datenquelle zur MySQL Datenbank wie folgt einzutragen:</w:t>
      </w:r>
    </w:p>
    <w:p w14:paraId="14CF7D58" w14:textId="0C71AA16" w:rsidR="00960E01" w:rsidRDefault="00960E01" w:rsidP="00943976"/>
    <w:p w14:paraId="242A582D" w14:textId="77777777" w:rsidR="006644CE" w:rsidRDefault="006644CE" w:rsidP="006644CE">
      <w:pPr>
        <w:keepNext/>
      </w:pPr>
      <w:r>
        <w:rPr>
          <w:noProof/>
        </w:rPr>
        <w:drawing>
          <wp:inline distT="0" distB="0" distL="0" distR="0" wp14:anchorId="2A0483DA" wp14:editId="4EB83EA5">
            <wp:extent cx="5939790" cy="911225"/>
            <wp:effectExtent l="0" t="0" r="3810" b="3175"/>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datasource.PNG"/>
                    <pic:cNvPicPr/>
                  </pic:nvPicPr>
                  <pic:blipFill>
                    <a:blip r:embed="rId15">
                      <a:extLst>
                        <a:ext uri="{28A0092B-C50C-407E-A947-70E740481C1C}">
                          <a14:useLocalDpi xmlns:a14="http://schemas.microsoft.com/office/drawing/2010/main" val="0"/>
                        </a:ext>
                      </a:extLst>
                    </a:blip>
                    <a:stretch>
                      <a:fillRect/>
                    </a:stretch>
                  </pic:blipFill>
                  <pic:spPr>
                    <a:xfrm>
                      <a:off x="0" y="0"/>
                      <a:ext cx="5939790" cy="911225"/>
                    </a:xfrm>
                    <a:prstGeom prst="rect">
                      <a:avLst/>
                    </a:prstGeom>
                  </pic:spPr>
                </pic:pic>
              </a:graphicData>
            </a:graphic>
          </wp:inline>
        </w:drawing>
      </w:r>
    </w:p>
    <w:p w14:paraId="7F96D372" w14:textId="248AFE18" w:rsidR="00960E01" w:rsidRDefault="006644CE" w:rsidP="006644CE">
      <w:pPr>
        <w:pStyle w:val="Beschriftung"/>
      </w:pPr>
      <w:bookmarkStart w:id="18" w:name="_Toc455668713"/>
      <w:r>
        <w:t xml:space="preserve">Abbildung </w:t>
      </w:r>
      <w:r w:rsidR="001549B3">
        <w:fldChar w:fldCharType="begin"/>
      </w:r>
      <w:r w:rsidR="001549B3">
        <w:instrText xml:space="preserve"> SEQ Abbildung \* ARABIC </w:instrText>
      </w:r>
      <w:r w:rsidR="001549B3">
        <w:fldChar w:fldCharType="separate"/>
      </w:r>
      <w:r w:rsidR="006E4CF7">
        <w:rPr>
          <w:noProof/>
        </w:rPr>
        <w:t>2</w:t>
      </w:r>
      <w:r w:rsidR="001549B3">
        <w:rPr>
          <w:noProof/>
        </w:rPr>
        <w:fldChar w:fldCharType="end"/>
      </w:r>
      <w:r>
        <w:t xml:space="preserve"> datasource in standalone.xml</w:t>
      </w:r>
      <w:bookmarkEnd w:id="18"/>
    </w:p>
    <w:p w14:paraId="46C786DB" w14:textId="77777777" w:rsidR="00A82195" w:rsidRDefault="00A82195" w:rsidP="00943976"/>
    <w:p w14:paraId="5E41E98C" w14:textId="77777777" w:rsidR="00BB1BE4" w:rsidRDefault="006644CE" w:rsidP="00943976">
      <w:r>
        <w:t xml:space="preserve">Die standalone.xml ist in folgendem Verzeichnis zu finden: </w:t>
      </w:r>
    </w:p>
    <w:p w14:paraId="23B6F09C" w14:textId="2C8E958B" w:rsidR="00960E01" w:rsidRDefault="006644CE" w:rsidP="00943976">
      <w:r>
        <w:t>&lt;&lt;Wildfly-Root-directory&gt;&gt;\standa</w:t>
      </w:r>
      <w:r w:rsidR="00BB1BE4">
        <w:t>lone\configuration</w:t>
      </w:r>
    </w:p>
    <w:p w14:paraId="750BD27B" w14:textId="77777777" w:rsidR="00BB1BE4" w:rsidRDefault="00BB1BE4" w:rsidP="00943976"/>
    <w:p w14:paraId="24003A40" w14:textId="5FFA26C2" w:rsidR="00BB1BE4" w:rsidRDefault="00BB1BE4" w:rsidP="00BB1BE4">
      <w:pPr>
        <w:pStyle w:val="Tobedone"/>
      </w:pPr>
      <w:bookmarkStart w:id="19" w:name="_Toc455666939"/>
      <w:r>
        <w:t>ACHTUNG!!! Der Datenbankschemaname in zweile zwei (hier pentastart) muss auf den Schemanamen der ProduktivDB geändert werden!</w:t>
      </w:r>
      <w:bookmarkEnd w:id="19"/>
    </w:p>
    <w:p w14:paraId="1AADC9AE" w14:textId="77777777" w:rsidR="00BB1BE4" w:rsidRPr="00BB1BE4" w:rsidRDefault="00BB1BE4" w:rsidP="00BB1BE4"/>
    <w:p w14:paraId="7EF1D534" w14:textId="2B2AD0CB" w:rsidR="00BB1BE4" w:rsidRDefault="00BB1BE4" w:rsidP="00943976">
      <w:r>
        <w:t>Der in datasource angegebene Treiber wird folgendermaßen definiert:</w:t>
      </w:r>
    </w:p>
    <w:p w14:paraId="2498CA46" w14:textId="500B55F1" w:rsidR="00BB1BE4" w:rsidRDefault="00BB1BE4" w:rsidP="00943976"/>
    <w:p w14:paraId="6E314DDD" w14:textId="77777777" w:rsidR="00BB1BE4" w:rsidRDefault="00BB1BE4" w:rsidP="00BB1BE4">
      <w:pPr>
        <w:keepNext/>
      </w:pPr>
      <w:r>
        <w:rPr>
          <w:noProof/>
        </w:rPr>
        <w:drawing>
          <wp:inline distT="0" distB="0" distL="0" distR="0" wp14:anchorId="52AEB1C8" wp14:editId="4E11C049">
            <wp:extent cx="4639322" cy="438211"/>
            <wp:effectExtent l="0" t="0" r="8890" b="0"/>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driver.PNG"/>
                    <pic:cNvPicPr/>
                  </pic:nvPicPr>
                  <pic:blipFill>
                    <a:blip r:embed="rId16">
                      <a:extLst>
                        <a:ext uri="{28A0092B-C50C-407E-A947-70E740481C1C}">
                          <a14:useLocalDpi xmlns:a14="http://schemas.microsoft.com/office/drawing/2010/main" val="0"/>
                        </a:ext>
                      </a:extLst>
                    </a:blip>
                    <a:stretch>
                      <a:fillRect/>
                    </a:stretch>
                  </pic:blipFill>
                  <pic:spPr>
                    <a:xfrm>
                      <a:off x="0" y="0"/>
                      <a:ext cx="4639322" cy="438211"/>
                    </a:xfrm>
                    <a:prstGeom prst="rect">
                      <a:avLst/>
                    </a:prstGeom>
                  </pic:spPr>
                </pic:pic>
              </a:graphicData>
            </a:graphic>
          </wp:inline>
        </w:drawing>
      </w:r>
    </w:p>
    <w:p w14:paraId="74850AD2" w14:textId="1FD61A0B" w:rsidR="00BB1BE4" w:rsidRDefault="00BB1BE4" w:rsidP="00BB1BE4">
      <w:pPr>
        <w:pStyle w:val="Beschriftung"/>
      </w:pPr>
      <w:bookmarkStart w:id="20" w:name="_Toc455668714"/>
      <w:r>
        <w:t xml:space="preserve">Abbildung </w:t>
      </w:r>
      <w:r w:rsidR="001549B3">
        <w:fldChar w:fldCharType="begin"/>
      </w:r>
      <w:r w:rsidR="001549B3">
        <w:instrText xml:space="preserve"> SEQ Abbildung \* ARABIC </w:instrText>
      </w:r>
      <w:r w:rsidR="001549B3">
        <w:fldChar w:fldCharType="separate"/>
      </w:r>
      <w:r w:rsidR="006E4CF7">
        <w:rPr>
          <w:noProof/>
        </w:rPr>
        <w:t>3</w:t>
      </w:r>
      <w:r w:rsidR="001549B3">
        <w:rPr>
          <w:noProof/>
        </w:rPr>
        <w:fldChar w:fldCharType="end"/>
      </w:r>
      <w:r>
        <w:t xml:space="preserve"> driver in standalone.xml</w:t>
      </w:r>
      <w:bookmarkEnd w:id="20"/>
    </w:p>
    <w:p w14:paraId="5DECDA69" w14:textId="0B5F9DB1" w:rsidR="00BB1BE4" w:rsidRDefault="00BB1BE4" w:rsidP="00943976"/>
    <w:p w14:paraId="6D69175C" w14:textId="5F9BF3F8" w:rsidR="006644CE" w:rsidRDefault="00BB1BE4" w:rsidP="00943976">
      <w:r>
        <w:t xml:space="preserve">Der jdbc-Treiber muss als Modul auf dem Server vorhanden sein. Um dies zu realisieren wird folgende Verzeichnisstruktur angelegt: &lt;&lt;Wildfly-Root-directory&gt;&gt; </w:t>
      </w:r>
      <w:r w:rsidRPr="00BB1BE4">
        <w:t>\modules\system\layers\base\com\mysql\main</w:t>
      </w:r>
    </w:p>
    <w:p w14:paraId="7CEB489B" w14:textId="75FDA05F" w:rsidR="00BB1BE4" w:rsidRDefault="00BB1BE4" w:rsidP="00943976">
      <w:r>
        <w:t xml:space="preserve">In dieses Verzeichnis wird nun der Treiber </w:t>
      </w:r>
      <w:r w:rsidRPr="00BB1BE4">
        <w:t>mysql-connector-java-5.1.39-bin</w:t>
      </w:r>
      <w:r>
        <w:t>.jar eingefügt, sowie eine module.xml erstellt, die folgenden Inhalt hat:</w:t>
      </w:r>
    </w:p>
    <w:p w14:paraId="1DFE5034" w14:textId="475D23B9" w:rsidR="00BB1BE4" w:rsidRDefault="00BB1BE4" w:rsidP="00943976"/>
    <w:p w14:paraId="61F795FA" w14:textId="77777777" w:rsidR="00BB1BE4" w:rsidRDefault="00BB1BE4" w:rsidP="00BB1BE4">
      <w:pPr>
        <w:keepNext/>
      </w:pPr>
      <w:r>
        <w:rPr>
          <w:noProof/>
        </w:rPr>
        <w:lastRenderedPageBreak/>
        <w:drawing>
          <wp:inline distT="0" distB="0" distL="0" distR="0" wp14:anchorId="372F3F13" wp14:editId="0C59FB97">
            <wp:extent cx="4601217" cy="1648055"/>
            <wp:effectExtent l="0" t="0" r="8890" b="9525"/>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module.PNG"/>
                    <pic:cNvPicPr/>
                  </pic:nvPicPr>
                  <pic:blipFill>
                    <a:blip r:embed="rId17">
                      <a:extLst>
                        <a:ext uri="{28A0092B-C50C-407E-A947-70E740481C1C}">
                          <a14:useLocalDpi xmlns:a14="http://schemas.microsoft.com/office/drawing/2010/main" val="0"/>
                        </a:ext>
                      </a:extLst>
                    </a:blip>
                    <a:stretch>
                      <a:fillRect/>
                    </a:stretch>
                  </pic:blipFill>
                  <pic:spPr>
                    <a:xfrm>
                      <a:off x="0" y="0"/>
                      <a:ext cx="4601217" cy="1648055"/>
                    </a:xfrm>
                    <a:prstGeom prst="rect">
                      <a:avLst/>
                    </a:prstGeom>
                  </pic:spPr>
                </pic:pic>
              </a:graphicData>
            </a:graphic>
          </wp:inline>
        </w:drawing>
      </w:r>
    </w:p>
    <w:p w14:paraId="7241775A" w14:textId="6B54C498" w:rsidR="00BB1BE4" w:rsidRDefault="00BB1BE4" w:rsidP="00BB1BE4">
      <w:pPr>
        <w:pStyle w:val="Beschriftung"/>
      </w:pPr>
      <w:bookmarkStart w:id="21" w:name="_Toc455668715"/>
      <w:r>
        <w:t xml:space="preserve">Abbildung </w:t>
      </w:r>
      <w:r w:rsidR="001549B3">
        <w:fldChar w:fldCharType="begin"/>
      </w:r>
      <w:r w:rsidR="001549B3">
        <w:instrText xml:space="preserve"> SEQ Abbildung \* ARABIC </w:instrText>
      </w:r>
      <w:r w:rsidR="001549B3">
        <w:fldChar w:fldCharType="separate"/>
      </w:r>
      <w:r w:rsidR="006E4CF7">
        <w:rPr>
          <w:noProof/>
        </w:rPr>
        <w:t>4</w:t>
      </w:r>
      <w:r w:rsidR="001549B3">
        <w:rPr>
          <w:noProof/>
        </w:rPr>
        <w:fldChar w:fldCharType="end"/>
      </w:r>
      <w:r>
        <w:t xml:space="preserve"> module.xml</w:t>
      </w:r>
      <w:bookmarkEnd w:id="21"/>
    </w:p>
    <w:p w14:paraId="5B3042DA" w14:textId="7CF87042" w:rsidR="00BB1BE4" w:rsidRPr="00943976" w:rsidRDefault="00BB1BE4" w:rsidP="00943976"/>
    <w:p w14:paraId="37C64811" w14:textId="77777777" w:rsidR="009462BD" w:rsidRDefault="009462BD" w:rsidP="007A2EA3">
      <w:r>
        <w:t>Werkzeuge</w:t>
      </w:r>
    </w:p>
    <w:p w14:paraId="4CC7974E" w14:textId="77777777" w:rsidR="009462BD" w:rsidRDefault="009462BD" w:rsidP="007A2EA3">
      <w:r>
        <w:t>Scrum-Light</w:t>
      </w:r>
    </w:p>
    <w:p w14:paraId="20047117" w14:textId="77777777" w:rsidR="009462BD" w:rsidRPr="00AA544E" w:rsidRDefault="009462BD" w:rsidP="007A2EA3"/>
    <w:p w14:paraId="65734C74" w14:textId="77777777" w:rsidR="0074097A" w:rsidRDefault="0074097A" w:rsidP="0074097A">
      <w:pPr>
        <w:pStyle w:val="berschrift1"/>
      </w:pPr>
      <w:bookmarkStart w:id="22" w:name="_Toc455666951"/>
      <w:bookmarkStart w:id="23" w:name="_Toc237419069"/>
      <w:r>
        <w:t>Coding Conventions und Styleguides</w:t>
      </w:r>
      <w:bookmarkEnd w:id="22"/>
    </w:p>
    <w:p w14:paraId="1348FAD3" w14:textId="77777777" w:rsidR="0074097A" w:rsidRDefault="0074097A" w:rsidP="0074097A"/>
    <w:p w14:paraId="71CB2DB7" w14:textId="77777777" w:rsidR="0074097A" w:rsidRDefault="0074097A" w:rsidP="0074097A"/>
    <w:p w14:paraId="1AA5C71C" w14:textId="77777777" w:rsidR="0074097A" w:rsidRPr="00647880" w:rsidRDefault="0074097A" w:rsidP="0074097A"/>
    <w:p w14:paraId="64D439F0" w14:textId="2030996E" w:rsidR="007A2EA3" w:rsidRDefault="007A2EA3" w:rsidP="007A2EA3">
      <w:pPr>
        <w:pStyle w:val="berschrift1"/>
      </w:pPr>
      <w:r>
        <w:br w:type="page"/>
      </w:r>
      <w:bookmarkStart w:id="24" w:name="_Toc249238784"/>
      <w:bookmarkStart w:id="25" w:name="_Toc455666952"/>
      <w:bookmarkEnd w:id="23"/>
      <w:r>
        <w:lastRenderedPageBreak/>
        <w:t>Vorgehen zur Integration und Integrationsbauplan</w:t>
      </w:r>
      <w:bookmarkEnd w:id="24"/>
      <w:r w:rsidR="00D65D18">
        <w:t xml:space="preserve"> (CI)</w:t>
      </w:r>
      <w:bookmarkEnd w:id="25"/>
    </w:p>
    <w:p w14:paraId="3CBF91F1" w14:textId="77777777" w:rsidR="007A2EA3" w:rsidRDefault="009462BD" w:rsidP="007A2EA3">
      <w:r>
        <w:t>Zur Integration…</w:t>
      </w:r>
    </w:p>
    <w:p w14:paraId="1C4E97A8" w14:textId="77777777" w:rsidR="007A2EA3" w:rsidRDefault="007A2EA3" w:rsidP="007A2EA3">
      <w:pPr>
        <w:pStyle w:val="berschrift1"/>
      </w:pPr>
      <w:r>
        <w:br w:type="page"/>
      </w:r>
      <w:bookmarkStart w:id="26" w:name="_Toc249238785"/>
      <w:bookmarkStart w:id="27" w:name="_Toc455666953"/>
      <w:r>
        <w:lastRenderedPageBreak/>
        <w:t>Vorgehen zur Installation und Zielumgebungen</w:t>
      </w:r>
      <w:bookmarkEnd w:id="26"/>
      <w:bookmarkEnd w:id="27"/>
    </w:p>
    <w:p w14:paraId="0E1CB7FD" w14:textId="77777777" w:rsidR="009462BD" w:rsidRDefault="009462BD" w:rsidP="007A2EA3">
      <w:r>
        <w:t>Entwicklungsumgebung…</w:t>
      </w:r>
    </w:p>
    <w:p w14:paraId="7ECB21F9" w14:textId="77777777" w:rsidR="007A2EA3" w:rsidRDefault="009462BD" w:rsidP="007A2EA3">
      <w:r>
        <w:t>Prüfumgebung…</w:t>
      </w:r>
    </w:p>
    <w:p w14:paraId="51E34F15" w14:textId="77777777" w:rsidR="009462BD" w:rsidRDefault="009462BD" w:rsidP="007A2EA3">
      <w:r>
        <w:t>Integrationsumgebung</w:t>
      </w:r>
      <w:r w:rsidR="007D76C6">
        <w:t xml:space="preserve"> …</w:t>
      </w:r>
    </w:p>
    <w:p w14:paraId="3AF3CBB9" w14:textId="77777777" w:rsidR="00D65D18" w:rsidRDefault="007A2EA3" w:rsidP="007A2EA3">
      <w:pPr>
        <w:pStyle w:val="berschrift1"/>
      </w:pPr>
      <w:r>
        <w:br w:type="page"/>
      </w:r>
      <w:bookmarkStart w:id="28" w:name="_Toc455666954"/>
      <w:bookmarkStart w:id="29" w:name="_Toc249238786"/>
      <w:r w:rsidR="00D65D18">
        <w:lastRenderedPageBreak/>
        <w:t>Qualitätsmanagement</w:t>
      </w:r>
      <w:bookmarkEnd w:id="28"/>
      <w:r w:rsidR="00D65D18">
        <w:t xml:space="preserve"> </w:t>
      </w:r>
    </w:p>
    <w:p w14:paraId="185DBBC3" w14:textId="463A309D" w:rsidR="007A2EA3" w:rsidRDefault="007A2EA3" w:rsidP="00D65D18">
      <w:pPr>
        <w:pStyle w:val="berschrift2"/>
      </w:pPr>
      <w:bookmarkStart w:id="30" w:name="_Toc455666955"/>
      <w:r>
        <w:t>Prüfstrategie</w:t>
      </w:r>
      <w:bookmarkEnd w:id="29"/>
      <w:bookmarkEnd w:id="30"/>
    </w:p>
    <w:p w14:paraId="7A83A194" w14:textId="3AE02655" w:rsidR="00D65D18" w:rsidRDefault="00D65D18" w:rsidP="00D65D18">
      <w:pPr>
        <w:pStyle w:val="berschrift2"/>
      </w:pPr>
      <w:bookmarkStart w:id="31" w:name="_Toc455666956"/>
      <w:r>
        <w:t>Vorgehen zur Prüfung</w:t>
      </w:r>
      <w:bookmarkEnd w:id="31"/>
    </w:p>
    <w:p w14:paraId="442B579B" w14:textId="0F045A1D" w:rsidR="00D65D18" w:rsidRDefault="00D65D18" w:rsidP="00D65D18">
      <w:pPr>
        <w:pStyle w:val="berschrift2"/>
      </w:pPr>
      <w:bookmarkStart w:id="32" w:name="_Toc455666957"/>
      <w:r>
        <w:t>Zu prüfende Systemelemente</w:t>
      </w:r>
      <w:bookmarkEnd w:id="32"/>
    </w:p>
    <w:p w14:paraId="134A9BB8" w14:textId="2E5756FD" w:rsidR="007D76C6" w:rsidRDefault="007A2EA3" w:rsidP="00F25C06">
      <w:pPr>
        <w:pStyle w:val="berschrift1"/>
        <w:numPr>
          <w:ilvl w:val="0"/>
          <w:numId w:val="0"/>
        </w:numPr>
        <w:ind w:left="907"/>
      </w:pPr>
      <w:r>
        <w:br w:type="page"/>
      </w:r>
    </w:p>
    <w:p w14:paraId="304490D3" w14:textId="77777777" w:rsidR="004006CE" w:rsidRPr="00FC1D6B" w:rsidRDefault="004006CE" w:rsidP="007A2EA3">
      <w:pPr>
        <w:pStyle w:val="berschrift1"/>
      </w:pPr>
      <w:r>
        <w:lastRenderedPageBreak/>
        <w:br w:type="page"/>
      </w:r>
      <w:bookmarkStart w:id="33" w:name="_Toc237419129"/>
      <w:bookmarkStart w:id="34" w:name="_Toc249166620"/>
      <w:bookmarkStart w:id="35" w:name="_Toc455666958"/>
      <w:r w:rsidRPr="00FC1D6B">
        <w:lastRenderedPageBreak/>
        <w:t>Referenzdokumente</w:t>
      </w:r>
      <w:bookmarkEnd w:id="33"/>
      <w:bookmarkEnd w:id="34"/>
      <w:bookmarkEnd w:id="35"/>
    </w:p>
    <w:p w14:paraId="5174C438" w14:textId="77777777" w:rsidR="004006CE" w:rsidRPr="00FC1D6B" w:rsidRDefault="004006CE" w:rsidP="004006CE">
      <w:r w:rsidRPr="00FC1D6B">
        <w:t>Für die Ausgestaltung dieses Dokuments oder einzelner Kapitel daraus wurden nachfolgende Referenzdokumente herangezogen:</w:t>
      </w:r>
    </w:p>
    <w:p w14:paraId="079882D2" w14:textId="77777777" w:rsidR="007A2EA3" w:rsidRPr="007A2EA3" w:rsidRDefault="007A2EA3" w:rsidP="007A2EA3">
      <w:pPr>
        <w:pStyle w:val="AuflistungEbene1"/>
      </w:pPr>
      <w:bookmarkStart w:id="36" w:name="_Toc237419130"/>
      <w:bookmarkStart w:id="37" w:name="_Toc249166621"/>
      <w:r w:rsidRPr="00647880">
        <w:t>&lt;Programmierrichtlinien XY&gt;</w:t>
      </w:r>
    </w:p>
    <w:p w14:paraId="00DF6A0A" w14:textId="77777777" w:rsidR="007A2EA3" w:rsidRPr="00FC1D6B" w:rsidRDefault="007A2EA3" w:rsidP="007A2EA3">
      <w:pPr>
        <w:pStyle w:val="AuflistungEbene1"/>
      </w:pPr>
      <w:r w:rsidRPr="00FC1D6B">
        <w:t>&lt;Hier Dokumente einfügen&gt;</w:t>
      </w:r>
    </w:p>
    <w:p w14:paraId="15F3BA82" w14:textId="77777777" w:rsidR="004006CE" w:rsidRPr="00FC1D6B" w:rsidRDefault="004006CE" w:rsidP="004006CE">
      <w:pPr>
        <w:pStyle w:val="berschrift1"/>
      </w:pPr>
      <w:bookmarkStart w:id="38" w:name="_Toc455666959"/>
      <w:r w:rsidRPr="00FC1D6B">
        <w:t>Abkürzungsverzeichnis</w:t>
      </w:r>
      <w:bookmarkEnd w:id="36"/>
      <w:bookmarkEnd w:id="37"/>
      <w:bookmarkEnd w:id="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7513"/>
      </w:tblGrid>
      <w:tr w:rsidR="004006CE" w:rsidRPr="00AA544E" w14:paraId="2EB16FEF" w14:textId="77777777" w:rsidTr="007A2EA3">
        <w:tc>
          <w:tcPr>
            <w:tcW w:w="1843" w:type="dxa"/>
            <w:shd w:val="clear" w:color="auto" w:fill="CC0000"/>
          </w:tcPr>
          <w:p w14:paraId="4246BB89" w14:textId="77777777" w:rsidR="004006CE" w:rsidRPr="00AA544E" w:rsidRDefault="004006CE" w:rsidP="007A2EA3">
            <w:pPr>
              <w:pStyle w:val="TabelleKopfzeile"/>
            </w:pPr>
            <w:r w:rsidRPr="00AA544E">
              <w:t>Abkürzung</w:t>
            </w:r>
          </w:p>
        </w:tc>
        <w:tc>
          <w:tcPr>
            <w:tcW w:w="7513" w:type="dxa"/>
            <w:shd w:val="clear" w:color="auto" w:fill="CC0000"/>
          </w:tcPr>
          <w:p w14:paraId="2E953F7D" w14:textId="77777777" w:rsidR="004006CE" w:rsidRPr="00AA544E" w:rsidRDefault="004006CE" w:rsidP="007A2EA3">
            <w:pPr>
              <w:pStyle w:val="TabelleKopfzeile"/>
            </w:pPr>
            <w:r w:rsidRPr="00AA544E">
              <w:t>Erklärung</w:t>
            </w:r>
          </w:p>
        </w:tc>
      </w:tr>
      <w:tr w:rsidR="004006CE" w:rsidRPr="00AA544E" w14:paraId="143FCE59" w14:textId="77777777" w:rsidTr="004006CE">
        <w:tc>
          <w:tcPr>
            <w:tcW w:w="1843" w:type="dxa"/>
          </w:tcPr>
          <w:p w14:paraId="681FEF46" w14:textId="77777777" w:rsidR="004006CE" w:rsidRPr="00AA544E" w:rsidRDefault="004006CE" w:rsidP="007A2EA3">
            <w:pPr>
              <w:pStyle w:val="TabelleFlietext"/>
            </w:pPr>
          </w:p>
        </w:tc>
        <w:tc>
          <w:tcPr>
            <w:tcW w:w="7513" w:type="dxa"/>
          </w:tcPr>
          <w:p w14:paraId="2C2B4D43" w14:textId="77777777" w:rsidR="004006CE" w:rsidRPr="00AA544E" w:rsidRDefault="004006CE" w:rsidP="007A2EA3">
            <w:pPr>
              <w:pStyle w:val="TabelleFlietext"/>
            </w:pPr>
          </w:p>
        </w:tc>
      </w:tr>
      <w:tr w:rsidR="004006CE" w:rsidRPr="00AA544E" w14:paraId="081C756E" w14:textId="77777777" w:rsidTr="004006CE">
        <w:tc>
          <w:tcPr>
            <w:tcW w:w="1843" w:type="dxa"/>
          </w:tcPr>
          <w:p w14:paraId="6EDBD8FD" w14:textId="77777777" w:rsidR="004006CE" w:rsidRPr="00AA544E" w:rsidRDefault="004006CE" w:rsidP="007A2EA3">
            <w:pPr>
              <w:pStyle w:val="TabelleFlietext"/>
            </w:pPr>
          </w:p>
        </w:tc>
        <w:tc>
          <w:tcPr>
            <w:tcW w:w="7513" w:type="dxa"/>
          </w:tcPr>
          <w:p w14:paraId="032045A5" w14:textId="77777777" w:rsidR="004006CE" w:rsidRPr="00AA544E" w:rsidRDefault="004006CE" w:rsidP="007A2EA3">
            <w:pPr>
              <w:pStyle w:val="TabelleFlietext"/>
            </w:pPr>
          </w:p>
        </w:tc>
      </w:tr>
    </w:tbl>
    <w:p w14:paraId="46D1B010" w14:textId="400D886A" w:rsidR="004006CE" w:rsidRDefault="004006CE" w:rsidP="004006CE">
      <w:pPr>
        <w:pStyle w:val="Beschriftung"/>
      </w:pPr>
      <w:bookmarkStart w:id="39" w:name="_Toc249166606"/>
      <w:bookmarkStart w:id="40" w:name="_Toc455666961"/>
      <w:r>
        <w:t xml:space="preserve">Tabelle </w:t>
      </w:r>
      <w:r w:rsidR="001549B3">
        <w:fldChar w:fldCharType="begin"/>
      </w:r>
      <w:r w:rsidR="001549B3">
        <w:instrText xml:space="preserve"> SEQ Tabelle \* ARABIC </w:instrText>
      </w:r>
      <w:r w:rsidR="001549B3">
        <w:fldChar w:fldCharType="separate"/>
      </w:r>
      <w:r w:rsidR="00A73C55">
        <w:rPr>
          <w:noProof/>
        </w:rPr>
        <w:t>1</w:t>
      </w:r>
      <w:r w:rsidR="001549B3">
        <w:rPr>
          <w:noProof/>
        </w:rPr>
        <w:fldChar w:fldCharType="end"/>
      </w:r>
      <w:r>
        <w:t xml:space="preserve"> - Abkürzungsverzeichnis</w:t>
      </w:r>
      <w:bookmarkEnd w:id="39"/>
      <w:bookmarkEnd w:id="40"/>
    </w:p>
    <w:p w14:paraId="755C41FF" w14:textId="77777777" w:rsidR="004006CE" w:rsidRPr="00FC1D6B" w:rsidRDefault="004006CE" w:rsidP="004006CE">
      <w:pPr>
        <w:pStyle w:val="berschrift1"/>
      </w:pPr>
      <w:bookmarkStart w:id="41" w:name="_Toc249166622"/>
      <w:bookmarkStart w:id="42" w:name="_Toc455666960"/>
      <w:r w:rsidRPr="00FC1D6B">
        <w:t>Literaturverzeichnis</w:t>
      </w:r>
      <w:bookmarkEnd w:id="41"/>
      <w:bookmarkEnd w:id="42"/>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1"/>
        <w:gridCol w:w="8505"/>
      </w:tblGrid>
      <w:tr w:rsidR="004006CE" w:rsidRPr="00FC1D6B" w14:paraId="6F2151C0" w14:textId="77777777" w:rsidTr="00F260C3">
        <w:tc>
          <w:tcPr>
            <w:tcW w:w="851" w:type="dxa"/>
            <w:shd w:val="clear" w:color="auto" w:fill="CC0000"/>
          </w:tcPr>
          <w:p w14:paraId="6F5CCFA4" w14:textId="77777777" w:rsidR="004006CE" w:rsidRPr="00FC1D6B" w:rsidRDefault="004006CE" w:rsidP="007A2EA3">
            <w:pPr>
              <w:pStyle w:val="TabelleKopfzeile"/>
            </w:pPr>
            <w:r w:rsidRPr="00FC1D6B">
              <w:t>Lfd. Nr.</w:t>
            </w:r>
          </w:p>
        </w:tc>
        <w:tc>
          <w:tcPr>
            <w:tcW w:w="8505" w:type="dxa"/>
            <w:shd w:val="clear" w:color="auto" w:fill="CC0000"/>
          </w:tcPr>
          <w:p w14:paraId="5696B818" w14:textId="77777777" w:rsidR="004006CE" w:rsidRPr="00FC1D6B" w:rsidRDefault="004006CE" w:rsidP="007A2EA3">
            <w:pPr>
              <w:pStyle w:val="TabelleKopfzeile"/>
            </w:pPr>
            <w:r w:rsidRPr="00FC1D6B">
              <w:t>Literaturangabe</w:t>
            </w:r>
          </w:p>
        </w:tc>
      </w:tr>
      <w:tr w:rsidR="004006CE" w:rsidRPr="00FC1D6B" w14:paraId="68943BAC" w14:textId="77777777" w:rsidTr="00F260C3">
        <w:tc>
          <w:tcPr>
            <w:tcW w:w="851" w:type="dxa"/>
          </w:tcPr>
          <w:p w14:paraId="6C4A1534" w14:textId="77777777" w:rsidR="004006CE" w:rsidRPr="00FC1D6B" w:rsidRDefault="004006CE" w:rsidP="007A2EA3">
            <w:pPr>
              <w:pStyle w:val="TabelleFlietext"/>
            </w:pPr>
            <w:r w:rsidRPr="00FC1D6B">
              <w:t>1</w:t>
            </w:r>
          </w:p>
        </w:tc>
        <w:tc>
          <w:tcPr>
            <w:tcW w:w="8505" w:type="dxa"/>
          </w:tcPr>
          <w:p w14:paraId="711C5FCD" w14:textId="77777777" w:rsidR="004006CE" w:rsidRPr="00FC1D6B" w:rsidRDefault="004006CE" w:rsidP="007A2EA3">
            <w:pPr>
              <w:pStyle w:val="TabelleFlietext"/>
            </w:pPr>
          </w:p>
        </w:tc>
      </w:tr>
      <w:tr w:rsidR="004006CE" w:rsidRPr="00FC1D6B" w14:paraId="698EF7DE" w14:textId="77777777" w:rsidTr="00F260C3">
        <w:tc>
          <w:tcPr>
            <w:tcW w:w="851" w:type="dxa"/>
          </w:tcPr>
          <w:p w14:paraId="19C22D99" w14:textId="77777777" w:rsidR="004006CE" w:rsidRPr="00FC1D6B" w:rsidRDefault="004006CE" w:rsidP="007A2EA3">
            <w:pPr>
              <w:pStyle w:val="TabelleFlietext"/>
            </w:pPr>
            <w:r w:rsidRPr="00FC1D6B">
              <w:t>2</w:t>
            </w:r>
          </w:p>
        </w:tc>
        <w:tc>
          <w:tcPr>
            <w:tcW w:w="8505" w:type="dxa"/>
          </w:tcPr>
          <w:p w14:paraId="495C0094" w14:textId="77777777" w:rsidR="004006CE" w:rsidRPr="00FC1D6B" w:rsidRDefault="004006CE" w:rsidP="007A2EA3">
            <w:pPr>
              <w:pStyle w:val="TabelleFlietext"/>
            </w:pPr>
          </w:p>
        </w:tc>
      </w:tr>
    </w:tbl>
    <w:p w14:paraId="2CC7F224" w14:textId="6B3BE114" w:rsidR="004006CE" w:rsidRPr="001F6248" w:rsidRDefault="004006CE" w:rsidP="004006CE">
      <w:pPr>
        <w:pStyle w:val="Beschriftung"/>
      </w:pPr>
      <w:bookmarkStart w:id="43" w:name="_Toc455666962"/>
      <w:r>
        <w:t xml:space="preserve">Tabelle </w:t>
      </w:r>
      <w:r w:rsidR="001549B3">
        <w:fldChar w:fldCharType="begin"/>
      </w:r>
      <w:r w:rsidR="001549B3">
        <w:instrText xml:space="preserve"> SEQ Tabelle \* ARABIC </w:instrText>
      </w:r>
      <w:r w:rsidR="001549B3">
        <w:fldChar w:fldCharType="separate"/>
      </w:r>
      <w:r w:rsidR="00A73C55">
        <w:rPr>
          <w:noProof/>
        </w:rPr>
        <w:t>2</w:t>
      </w:r>
      <w:r w:rsidR="001549B3">
        <w:rPr>
          <w:noProof/>
        </w:rPr>
        <w:fldChar w:fldCharType="end"/>
      </w:r>
      <w:r>
        <w:t xml:space="preserve"> - Literaturverzeichnis</w:t>
      </w:r>
      <w:bookmarkEnd w:id="43"/>
    </w:p>
    <w:sectPr w:rsidR="004006CE" w:rsidRPr="001F6248" w:rsidSect="00281395">
      <w:headerReference w:type="default" r:id="rId18"/>
      <w:footerReference w:type="default" r:id="rId19"/>
      <w:headerReference w:type="first" r:id="rId20"/>
      <w:footerReference w:type="first" r:id="rId21"/>
      <w:pgSz w:w="11906" w:h="16838" w:code="9"/>
      <w:pgMar w:top="1701" w:right="1134" w:bottom="1134" w:left="1418" w:header="737"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B87DF" w14:textId="77777777" w:rsidR="001549B3" w:rsidRDefault="001549B3" w:rsidP="00A921C5">
      <w:r>
        <w:separator/>
      </w:r>
    </w:p>
  </w:endnote>
  <w:endnote w:type="continuationSeparator" w:id="0">
    <w:p w14:paraId="64C9E1D5" w14:textId="77777777" w:rsidR="001549B3" w:rsidRDefault="001549B3" w:rsidP="00A92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9919C" w14:textId="54C6534F" w:rsidR="004006CE" w:rsidRDefault="001549B3" w:rsidP="00D26A07">
    <w:pPr>
      <w:pStyle w:val="Fuzeile"/>
    </w:pPr>
    <w:r>
      <w:fldChar w:fldCharType="begin"/>
    </w:r>
    <w:r>
      <w:instrText xml:space="preserve"> FILENAME  \* MERGEFORMAT </w:instrText>
    </w:r>
    <w:r>
      <w:fldChar w:fldCharType="separate"/>
    </w:r>
    <w:r w:rsidR="00311747">
      <w:rPr>
        <w:noProof/>
      </w:rPr>
      <w:t>Entwicklerhandbuch_SilverPen_V00.01.docx</w:t>
    </w:r>
    <w:r>
      <w:rPr>
        <w:noProof/>
      </w:rPr>
      <w:fldChar w:fldCharType="end"/>
    </w:r>
    <w:r w:rsidR="004006CE" w:rsidRPr="00C70CB5">
      <w:tab/>
      <w:t xml:space="preserve">Seite </w:t>
    </w:r>
    <w:r w:rsidR="004006CE" w:rsidRPr="00C70CB5">
      <w:fldChar w:fldCharType="begin"/>
    </w:r>
    <w:r w:rsidR="004006CE" w:rsidRPr="00C70CB5">
      <w:instrText xml:space="preserve"> PAGE \* ARABIC \* MERGEFORMAT </w:instrText>
    </w:r>
    <w:r w:rsidR="004006CE" w:rsidRPr="00C70CB5">
      <w:fldChar w:fldCharType="separate"/>
    </w:r>
    <w:r w:rsidR="00047789">
      <w:rPr>
        <w:noProof/>
      </w:rPr>
      <w:t>9</w:t>
    </w:r>
    <w:r w:rsidR="004006CE" w:rsidRPr="00C70CB5">
      <w:fldChar w:fldCharType="end"/>
    </w:r>
    <w:r w:rsidR="004006CE" w:rsidRPr="00C70CB5">
      <w:t xml:space="preserve"> von </w:t>
    </w:r>
    <w:r>
      <w:fldChar w:fldCharType="begin"/>
    </w:r>
    <w:r>
      <w:instrText xml:space="preserve"> NUMPAGES  \* MERGEFORMAT </w:instrText>
    </w:r>
    <w:r>
      <w:fldChar w:fldCharType="separate"/>
    </w:r>
    <w:r w:rsidR="00047789">
      <w:rPr>
        <w:noProof/>
      </w:rPr>
      <w:t>16</w:t>
    </w:r>
    <w:r>
      <w:rPr>
        <w:noProof/>
      </w:rPr>
      <w:fldChar w:fldCharType="end"/>
    </w:r>
    <w:r w:rsidR="004006CE" w:rsidRPr="00C70CB5">
      <w:tab/>
    </w:r>
    <w:r>
      <w:fldChar w:fldCharType="begin"/>
    </w:r>
    <w:r>
      <w:instrText xml:space="preserve"> COMMENTS  \* MERGEFORMAT </w:instrText>
    </w:r>
    <w:r>
      <w:fldChar w:fldCharType="separate"/>
    </w:r>
    <w:r w:rsidR="00311747">
      <w:t>&lt;V00.00 vom 01.07.2016&gt;</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DD2C3" w14:textId="77777777" w:rsidR="004006CE" w:rsidRPr="00115516" w:rsidRDefault="004006CE" w:rsidP="00115516">
    <w:pPr>
      <w:pStyle w:val="Fuzeile"/>
    </w:pPr>
    <w:r w:rsidRPr="00115516">
      <w:rPr>
        <w:noProof/>
      </w:rPr>
      <mc:AlternateContent>
        <mc:Choice Requires="wps">
          <w:drawing>
            <wp:anchor distT="0" distB="0" distL="114300" distR="114300" simplePos="0" relativeHeight="251658752" behindDoc="0" locked="0" layoutInCell="1" allowOverlap="1" wp14:anchorId="0EB0262A" wp14:editId="16B4C1F2">
              <wp:simplePos x="0" y="0"/>
              <wp:positionH relativeFrom="column">
                <wp:posOffset>-540385</wp:posOffset>
              </wp:positionH>
              <wp:positionV relativeFrom="paragraph">
                <wp:posOffset>-6985</wp:posOffset>
              </wp:positionV>
              <wp:extent cx="6838950" cy="209550"/>
              <wp:effectExtent l="0" t="0" r="0" b="0"/>
              <wp:wrapNone/>
              <wp:docPr id="1"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209550"/>
                      </a:xfrm>
                      <a:prstGeom prst="rect">
                        <a:avLst/>
                      </a:prstGeom>
                      <a:solidFill>
                        <a:srgbClr val="CC0000"/>
                      </a:solidFill>
                      <a:ln>
                        <a:noFill/>
                      </a:ln>
                      <a:extLst/>
                    </wps:spPr>
                    <wps:txbx>
                      <w:txbxContent>
                        <w:p w14:paraId="10A53191" w14:textId="77777777" w:rsidR="004006CE" w:rsidRPr="00250898" w:rsidRDefault="004006CE" w:rsidP="00250898">
                          <w:pPr>
                            <w:rPr>
                              <w:color w:val="FFFFFF" w:themeColor="background1"/>
                            </w:rPr>
                          </w:pPr>
                          <w:r w:rsidRPr="00250898">
                            <w:rPr>
                              <w:color w:val="FFFFFF" w:themeColor="background1"/>
                            </w:rPr>
                            <w:t>PENTASYS AG</w:t>
                          </w:r>
                          <w:r w:rsidRPr="00250898">
                            <w:rPr>
                              <w:color w:val="FFFFFF" w:themeColor="background1"/>
                            </w:rPr>
                            <w:tab/>
                            <w:t>Rüdesheimer Straße 9</w:t>
                          </w:r>
                          <w:r>
                            <w:rPr>
                              <w:color w:val="FFFFFF" w:themeColor="background1"/>
                            </w:rPr>
                            <w:tab/>
                          </w:r>
                          <w:r w:rsidRPr="00250898">
                            <w:rPr>
                              <w:color w:val="FFFFFF" w:themeColor="background1"/>
                            </w:rPr>
                            <w:t>80686 München</w:t>
                          </w:r>
                          <w:r w:rsidRPr="00250898">
                            <w:rPr>
                              <w:color w:val="FFFFFF" w:themeColor="background1"/>
                            </w:rPr>
                            <w:tab/>
                            <w:t>Tel. +49 89 579 52-0</w:t>
                          </w:r>
                          <w:r w:rsidRPr="00250898">
                            <w:rPr>
                              <w:color w:val="FFFFFF" w:themeColor="background1"/>
                            </w:rPr>
                            <w:tab/>
                            <w:t>Fax +49 89 579 52-399</w:t>
                          </w:r>
                        </w:p>
                      </w:txbxContent>
                    </wps:txbx>
                    <wps:bodyPr rot="0" vert="horz" wrap="square" lIns="10800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B0262A" id="_x0000_t202" coordsize="21600,21600" o:spt="202" path="m,l,21600r21600,l21600,xe">
              <v:stroke joinstyle="miter"/>
              <v:path gradientshapeok="t" o:connecttype="rect"/>
            </v:shapetype>
            <v:shape id="Text Box 127" o:spid="_x0000_s1026" type="#_x0000_t202" style="position:absolute;margin-left:-42.55pt;margin-top:-.55pt;width:538.5pt;height: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" fillcolor="#c00" stroked="f">
              <v:textbox style="mso-fit-shape-to-text:t" inset="3mm,0,0,0">
                <w:txbxContent>
                  <w:p w14:paraId="10A53191" w14:textId="77777777" w:rsidR="004006CE" w:rsidRPr="00250898" w:rsidRDefault="004006CE" w:rsidP="00250898">
                    <w:pPr>
                      <w:rPr>
                        <w:color w:val="FFFFFF" w:themeColor="background1"/>
                      </w:rPr>
                    </w:pPr>
                    <w:r w:rsidRPr="00250898">
                      <w:rPr>
                        <w:color w:val="FFFFFF" w:themeColor="background1"/>
                      </w:rPr>
                      <w:t>PENTASYS AG</w:t>
                    </w:r>
                    <w:r w:rsidRPr="00250898">
                      <w:rPr>
                        <w:color w:val="FFFFFF" w:themeColor="background1"/>
                      </w:rPr>
                      <w:tab/>
                      <w:t>Rüdesheimer Straße 9</w:t>
                    </w:r>
                    <w:r>
                      <w:rPr>
                        <w:color w:val="FFFFFF" w:themeColor="background1"/>
                      </w:rPr>
                      <w:tab/>
                    </w:r>
                    <w:r w:rsidRPr="00250898">
                      <w:rPr>
                        <w:color w:val="FFFFFF" w:themeColor="background1"/>
                      </w:rPr>
                      <w:t>80686 München</w:t>
                    </w:r>
                    <w:r w:rsidRPr="00250898">
                      <w:rPr>
                        <w:color w:val="FFFFFF" w:themeColor="background1"/>
                      </w:rPr>
                      <w:tab/>
                      <w:t>Tel. +49 89 579 52-0</w:t>
                    </w:r>
                    <w:r w:rsidRPr="00250898">
                      <w:rPr>
                        <w:color w:val="FFFFFF" w:themeColor="background1"/>
                      </w:rPr>
                      <w:tab/>
                      <w:t>Fax +49 89 579 52-399</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6A299B" w14:textId="77777777" w:rsidR="001549B3" w:rsidRDefault="001549B3" w:rsidP="00A921C5">
      <w:r>
        <w:separator/>
      </w:r>
    </w:p>
  </w:footnote>
  <w:footnote w:type="continuationSeparator" w:id="0">
    <w:p w14:paraId="007E20C6" w14:textId="77777777" w:rsidR="001549B3" w:rsidRDefault="001549B3" w:rsidP="00A921C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Ind w:w="-34" w:type="dxa"/>
      <w:tblLayout w:type="fixed"/>
      <w:tblLook w:val="04A0" w:firstRow="1" w:lastRow="0" w:firstColumn="1" w:lastColumn="0" w:noHBand="0" w:noVBand="1"/>
    </w:tblPr>
    <w:tblGrid>
      <w:gridCol w:w="2446"/>
      <w:gridCol w:w="2091"/>
      <w:gridCol w:w="4961"/>
    </w:tblGrid>
    <w:tr w:rsidR="004006CE" w:rsidRPr="006A66F5" w14:paraId="42D2F139" w14:textId="77777777" w:rsidTr="003A7F67">
      <w:trPr>
        <w:trHeight w:val="284"/>
      </w:trPr>
      <w:tc>
        <w:tcPr>
          <w:tcW w:w="2446" w:type="dxa"/>
          <w:vMerge w:val="restart"/>
        </w:tcPr>
        <w:p w14:paraId="7810AF0B" w14:textId="77777777" w:rsidR="004006CE" w:rsidRPr="006A66F5" w:rsidRDefault="004006CE" w:rsidP="006A16D5">
          <w:pPr>
            <w:pStyle w:val="Kopfzeile"/>
          </w:pPr>
          <w:r w:rsidRPr="00115516">
            <w:rPr>
              <w:noProof/>
            </w:rPr>
            <mc:AlternateContent>
              <mc:Choice Requires="wpc">
                <w:drawing>
                  <wp:anchor distT="0" distB="0" distL="114300" distR="114300" simplePos="0" relativeHeight="251656704" behindDoc="1" locked="0" layoutInCell="1" allowOverlap="1" wp14:anchorId="0BB75797" wp14:editId="13A7F76D">
                    <wp:simplePos x="0" y="0"/>
                    <wp:positionH relativeFrom="column">
                      <wp:posOffset>46355</wp:posOffset>
                    </wp:positionH>
                    <wp:positionV relativeFrom="paragraph">
                      <wp:posOffset>-66675</wp:posOffset>
                    </wp:positionV>
                    <wp:extent cx="1257300" cy="471805"/>
                    <wp:effectExtent l="8255" t="0" r="1270" b="4445"/>
                    <wp:wrapNone/>
                    <wp:docPr id="64" name="Zeichenbereich 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Freeform 82"/>
                            <wps:cNvSpPr>
                              <a:spLocks noEditPoints="1"/>
                            </wps:cNvSpPr>
                            <wps:spPr bwMode="auto">
                              <a:xfrm>
                                <a:off x="0" y="272415"/>
                                <a:ext cx="114935" cy="111125"/>
                              </a:xfrm>
                              <a:custGeom>
                                <a:avLst/>
                                <a:gdLst>
                                  <a:gd name="T0" fmla="*/ 6 w 181"/>
                                  <a:gd name="T1" fmla="*/ 11 h 175"/>
                                  <a:gd name="T2" fmla="*/ 6 w 181"/>
                                  <a:gd name="T3" fmla="*/ 11 h 175"/>
                                  <a:gd name="T4" fmla="*/ 6 w 181"/>
                                  <a:gd name="T5" fmla="*/ 9 h 175"/>
                                  <a:gd name="T6" fmla="*/ 4 w 181"/>
                                  <a:gd name="T7" fmla="*/ 7 h 175"/>
                                  <a:gd name="T8" fmla="*/ 0 w 181"/>
                                  <a:gd name="T9" fmla="*/ 4 h 175"/>
                                  <a:gd name="T10" fmla="*/ 0 w 181"/>
                                  <a:gd name="T11" fmla="*/ 4 h 175"/>
                                  <a:gd name="T12" fmla="*/ 0 w 181"/>
                                  <a:gd name="T13" fmla="*/ 0 h 175"/>
                                  <a:gd name="T14" fmla="*/ 0 w 181"/>
                                  <a:gd name="T15" fmla="*/ 0 h 175"/>
                                  <a:gd name="T16" fmla="*/ 106 w 181"/>
                                  <a:gd name="T17" fmla="*/ 0 h 175"/>
                                  <a:gd name="T18" fmla="*/ 106 w 181"/>
                                  <a:gd name="T19" fmla="*/ 0 h 175"/>
                                  <a:gd name="T20" fmla="*/ 121 w 181"/>
                                  <a:gd name="T21" fmla="*/ 2 h 175"/>
                                  <a:gd name="T22" fmla="*/ 134 w 181"/>
                                  <a:gd name="T23" fmla="*/ 4 h 175"/>
                                  <a:gd name="T24" fmla="*/ 147 w 181"/>
                                  <a:gd name="T25" fmla="*/ 7 h 175"/>
                                  <a:gd name="T26" fmla="*/ 160 w 181"/>
                                  <a:gd name="T27" fmla="*/ 13 h 175"/>
                                  <a:gd name="T28" fmla="*/ 168 w 181"/>
                                  <a:gd name="T29" fmla="*/ 19 h 175"/>
                                  <a:gd name="T30" fmla="*/ 175 w 181"/>
                                  <a:gd name="T31" fmla="*/ 30 h 175"/>
                                  <a:gd name="T32" fmla="*/ 181 w 181"/>
                                  <a:gd name="T33" fmla="*/ 41 h 175"/>
                                  <a:gd name="T34" fmla="*/ 181 w 181"/>
                                  <a:gd name="T35" fmla="*/ 56 h 175"/>
                                  <a:gd name="T36" fmla="*/ 181 w 181"/>
                                  <a:gd name="T37" fmla="*/ 56 h 175"/>
                                  <a:gd name="T38" fmla="*/ 181 w 181"/>
                                  <a:gd name="T39" fmla="*/ 74 h 175"/>
                                  <a:gd name="T40" fmla="*/ 175 w 181"/>
                                  <a:gd name="T41" fmla="*/ 84 h 175"/>
                                  <a:gd name="T42" fmla="*/ 168 w 181"/>
                                  <a:gd name="T43" fmla="*/ 95 h 175"/>
                                  <a:gd name="T44" fmla="*/ 160 w 181"/>
                                  <a:gd name="T45" fmla="*/ 102 h 175"/>
                                  <a:gd name="T46" fmla="*/ 147 w 181"/>
                                  <a:gd name="T47" fmla="*/ 108 h 175"/>
                                  <a:gd name="T48" fmla="*/ 134 w 181"/>
                                  <a:gd name="T49" fmla="*/ 110 h 175"/>
                                  <a:gd name="T50" fmla="*/ 121 w 181"/>
                                  <a:gd name="T51" fmla="*/ 113 h 175"/>
                                  <a:gd name="T52" fmla="*/ 106 w 181"/>
                                  <a:gd name="T53" fmla="*/ 113 h 175"/>
                                  <a:gd name="T54" fmla="*/ 106 w 181"/>
                                  <a:gd name="T55" fmla="*/ 113 h 175"/>
                                  <a:gd name="T56" fmla="*/ 60 w 181"/>
                                  <a:gd name="T57" fmla="*/ 113 h 175"/>
                                  <a:gd name="T58" fmla="*/ 60 w 181"/>
                                  <a:gd name="T59" fmla="*/ 113 h 175"/>
                                  <a:gd name="T60" fmla="*/ 60 w 181"/>
                                  <a:gd name="T61" fmla="*/ 162 h 175"/>
                                  <a:gd name="T62" fmla="*/ 60 w 181"/>
                                  <a:gd name="T63" fmla="*/ 162 h 175"/>
                                  <a:gd name="T64" fmla="*/ 63 w 181"/>
                                  <a:gd name="T65" fmla="*/ 167 h 175"/>
                                  <a:gd name="T66" fmla="*/ 65 w 181"/>
                                  <a:gd name="T67" fmla="*/ 169 h 175"/>
                                  <a:gd name="T68" fmla="*/ 69 w 181"/>
                                  <a:gd name="T69" fmla="*/ 169 h 175"/>
                                  <a:gd name="T70" fmla="*/ 69 w 181"/>
                                  <a:gd name="T71" fmla="*/ 169 h 175"/>
                                  <a:gd name="T72" fmla="*/ 69 w 181"/>
                                  <a:gd name="T73" fmla="*/ 175 h 175"/>
                                  <a:gd name="T74" fmla="*/ 69 w 181"/>
                                  <a:gd name="T75" fmla="*/ 175 h 175"/>
                                  <a:gd name="T76" fmla="*/ 0 w 181"/>
                                  <a:gd name="T77" fmla="*/ 175 h 175"/>
                                  <a:gd name="T78" fmla="*/ 0 w 181"/>
                                  <a:gd name="T79" fmla="*/ 175 h 175"/>
                                  <a:gd name="T80" fmla="*/ 0 w 181"/>
                                  <a:gd name="T81" fmla="*/ 169 h 175"/>
                                  <a:gd name="T82" fmla="*/ 0 w 181"/>
                                  <a:gd name="T83" fmla="*/ 169 h 175"/>
                                  <a:gd name="T84" fmla="*/ 4 w 181"/>
                                  <a:gd name="T85" fmla="*/ 169 h 175"/>
                                  <a:gd name="T86" fmla="*/ 6 w 181"/>
                                  <a:gd name="T87" fmla="*/ 167 h 175"/>
                                  <a:gd name="T88" fmla="*/ 6 w 181"/>
                                  <a:gd name="T89" fmla="*/ 162 h 175"/>
                                  <a:gd name="T90" fmla="*/ 6 w 181"/>
                                  <a:gd name="T91" fmla="*/ 11 h 175"/>
                                  <a:gd name="T92" fmla="*/ 60 w 181"/>
                                  <a:gd name="T93" fmla="*/ 80 h 175"/>
                                  <a:gd name="T94" fmla="*/ 60 w 181"/>
                                  <a:gd name="T95" fmla="*/ 80 h 175"/>
                                  <a:gd name="T96" fmla="*/ 97 w 181"/>
                                  <a:gd name="T97" fmla="*/ 80 h 175"/>
                                  <a:gd name="T98" fmla="*/ 97 w 181"/>
                                  <a:gd name="T99" fmla="*/ 80 h 175"/>
                                  <a:gd name="T100" fmla="*/ 112 w 181"/>
                                  <a:gd name="T101" fmla="*/ 80 h 175"/>
                                  <a:gd name="T102" fmla="*/ 123 w 181"/>
                                  <a:gd name="T103" fmla="*/ 76 h 175"/>
                                  <a:gd name="T104" fmla="*/ 125 w 181"/>
                                  <a:gd name="T105" fmla="*/ 71 h 175"/>
                                  <a:gd name="T106" fmla="*/ 127 w 181"/>
                                  <a:gd name="T107" fmla="*/ 69 h 175"/>
                                  <a:gd name="T108" fmla="*/ 130 w 181"/>
                                  <a:gd name="T109" fmla="*/ 56 h 175"/>
                                  <a:gd name="T110" fmla="*/ 130 w 181"/>
                                  <a:gd name="T111" fmla="*/ 56 h 175"/>
                                  <a:gd name="T112" fmla="*/ 130 w 181"/>
                                  <a:gd name="T113" fmla="*/ 48 h 175"/>
                                  <a:gd name="T114" fmla="*/ 123 w 181"/>
                                  <a:gd name="T115" fmla="*/ 39 h 175"/>
                                  <a:gd name="T116" fmla="*/ 114 w 181"/>
                                  <a:gd name="T117" fmla="*/ 35 h 175"/>
                                  <a:gd name="T118" fmla="*/ 101 w 181"/>
                                  <a:gd name="T119" fmla="*/ 32 h 175"/>
                                  <a:gd name="T120" fmla="*/ 101 w 181"/>
                                  <a:gd name="T121" fmla="*/ 32 h 175"/>
                                  <a:gd name="T122" fmla="*/ 60 w 181"/>
                                  <a:gd name="T123" fmla="*/ 32 h 175"/>
                                  <a:gd name="T124" fmla="*/ 60 w 181"/>
                                  <a:gd name="T125" fmla="*/ 80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81" h="175">
                                    <a:moveTo>
                                      <a:pt x="6" y="11"/>
                                    </a:moveTo>
                                    <a:lnTo>
                                      <a:pt x="6" y="11"/>
                                    </a:lnTo>
                                    <a:lnTo>
                                      <a:pt x="6" y="9"/>
                                    </a:lnTo>
                                    <a:lnTo>
                                      <a:pt x="4" y="7"/>
                                    </a:lnTo>
                                    <a:lnTo>
                                      <a:pt x="0" y="4"/>
                                    </a:lnTo>
                                    <a:lnTo>
                                      <a:pt x="0" y="4"/>
                                    </a:lnTo>
                                    <a:lnTo>
                                      <a:pt x="0" y="0"/>
                                    </a:lnTo>
                                    <a:lnTo>
                                      <a:pt x="0" y="0"/>
                                    </a:lnTo>
                                    <a:lnTo>
                                      <a:pt x="106" y="0"/>
                                    </a:lnTo>
                                    <a:lnTo>
                                      <a:pt x="106" y="0"/>
                                    </a:lnTo>
                                    <a:lnTo>
                                      <a:pt x="121" y="2"/>
                                    </a:lnTo>
                                    <a:lnTo>
                                      <a:pt x="134" y="4"/>
                                    </a:lnTo>
                                    <a:lnTo>
                                      <a:pt x="147" y="7"/>
                                    </a:lnTo>
                                    <a:lnTo>
                                      <a:pt x="160" y="13"/>
                                    </a:lnTo>
                                    <a:lnTo>
                                      <a:pt x="168" y="19"/>
                                    </a:lnTo>
                                    <a:lnTo>
                                      <a:pt x="175" y="30"/>
                                    </a:lnTo>
                                    <a:lnTo>
                                      <a:pt x="181" y="41"/>
                                    </a:lnTo>
                                    <a:lnTo>
                                      <a:pt x="181" y="56"/>
                                    </a:lnTo>
                                    <a:lnTo>
                                      <a:pt x="181" y="56"/>
                                    </a:lnTo>
                                    <a:lnTo>
                                      <a:pt x="181" y="74"/>
                                    </a:lnTo>
                                    <a:lnTo>
                                      <a:pt x="175" y="84"/>
                                    </a:lnTo>
                                    <a:lnTo>
                                      <a:pt x="168" y="95"/>
                                    </a:lnTo>
                                    <a:lnTo>
                                      <a:pt x="160" y="102"/>
                                    </a:lnTo>
                                    <a:lnTo>
                                      <a:pt x="147" y="108"/>
                                    </a:lnTo>
                                    <a:lnTo>
                                      <a:pt x="134" y="110"/>
                                    </a:lnTo>
                                    <a:lnTo>
                                      <a:pt x="121" y="113"/>
                                    </a:lnTo>
                                    <a:lnTo>
                                      <a:pt x="106" y="113"/>
                                    </a:lnTo>
                                    <a:lnTo>
                                      <a:pt x="106" y="113"/>
                                    </a:lnTo>
                                    <a:lnTo>
                                      <a:pt x="60" y="113"/>
                                    </a:lnTo>
                                    <a:lnTo>
                                      <a:pt x="60" y="113"/>
                                    </a:lnTo>
                                    <a:lnTo>
                                      <a:pt x="60" y="162"/>
                                    </a:lnTo>
                                    <a:lnTo>
                                      <a:pt x="60" y="162"/>
                                    </a:lnTo>
                                    <a:lnTo>
                                      <a:pt x="63" y="167"/>
                                    </a:lnTo>
                                    <a:lnTo>
                                      <a:pt x="65" y="169"/>
                                    </a:lnTo>
                                    <a:lnTo>
                                      <a:pt x="69" y="169"/>
                                    </a:lnTo>
                                    <a:lnTo>
                                      <a:pt x="69" y="169"/>
                                    </a:lnTo>
                                    <a:lnTo>
                                      <a:pt x="69" y="175"/>
                                    </a:lnTo>
                                    <a:lnTo>
                                      <a:pt x="69" y="175"/>
                                    </a:lnTo>
                                    <a:lnTo>
                                      <a:pt x="0" y="175"/>
                                    </a:lnTo>
                                    <a:lnTo>
                                      <a:pt x="0" y="175"/>
                                    </a:lnTo>
                                    <a:lnTo>
                                      <a:pt x="0" y="169"/>
                                    </a:lnTo>
                                    <a:lnTo>
                                      <a:pt x="0" y="169"/>
                                    </a:lnTo>
                                    <a:lnTo>
                                      <a:pt x="4" y="169"/>
                                    </a:lnTo>
                                    <a:lnTo>
                                      <a:pt x="6" y="167"/>
                                    </a:lnTo>
                                    <a:lnTo>
                                      <a:pt x="6" y="162"/>
                                    </a:lnTo>
                                    <a:lnTo>
                                      <a:pt x="6" y="11"/>
                                    </a:lnTo>
                                    <a:close/>
                                    <a:moveTo>
                                      <a:pt x="60" y="80"/>
                                    </a:moveTo>
                                    <a:lnTo>
                                      <a:pt x="60" y="80"/>
                                    </a:lnTo>
                                    <a:lnTo>
                                      <a:pt x="97" y="80"/>
                                    </a:lnTo>
                                    <a:lnTo>
                                      <a:pt x="97" y="80"/>
                                    </a:lnTo>
                                    <a:lnTo>
                                      <a:pt x="112" y="80"/>
                                    </a:lnTo>
                                    <a:lnTo>
                                      <a:pt x="123" y="76"/>
                                    </a:lnTo>
                                    <a:lnTo>
                                      <a:pt x="125" y="71"/>
                                    </a:lnTo>
                                    <a:lnTo>
                                      <a:pt x="127" y="69"/>
                                    </a:lnTo>
                                    <a:lnTo>
                                      <a:pt x="130" y="56"/>
                                    </a:lnTo>
                                    <a:lnTo>
                                      <a:pt x="130" y="56"/>
                                    </a:lnTo>
                                    <a:lnTo>
                                      <a:pt x="130" y="48"/>
                                    </a:lnTo>
                                    <a:lnTo>
                                      <a:pt x="123" y="39"/>
                                    </a:lnTo>
                                    <a:lnTo>
                                      <a:pt x="114" y="35"/>
                                    </a:lnTo>
                                    <a:lnTo>
                                      <a:pt x="101" y="32"/>
                                    </a:lnTo>
                                    <a:lnTo>
                                      <a:pt x="101" y="32"/>
                                    </a:lnTo>
                                    <a:lnTo>
                                      <a:pt x="60" y="32"/>
                                    </a:lnTo>
                                    <a:lnTo>
                                      <a:pt x="60" y="8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83"/>
                            <wps:cNvSpPr>
                              <a:spLocks/>
                            </wps:cNvSpPr>
                            <wps:spPr bwMode="auto">
                              <a:xfrm>
                                <a:off x="130175" y="266700"/>
                                <a:ext cx="120650" cy="121285"/>
                              </a:xfrm>
                              <a:custGeom>
                                <a:avLst/>
                                <a:gdLst>
                                  <a:gd name="T0" fmla="*/ 175 w 190"/>
                                  <a:gd name="T1" fmla="*/ 148 h 191"/>
                                  <a:gd name="T2" fmla="*/ 184 w 190"/>
                                  <a:gd name="T3" fmla="*/ 148 h 191"/>
                                  <a:gd name="T4" fmla="*/ 186 w 190"/>
                                  <a:gd name="T5" fmla="*/ 139 h 191"/>
                                  <a:gd name="T6" fmla="*/ 190 w 190"/>
                                  <a:gd name="T7" fmla="*/ 139 h 191"/>
                                  <a:gd name="T8" fmla="*/ 190 w 190"/>
                                  <a:gd name="T9" fmla="*/ 191 h 191"/>
                                  <a:gd name="T10" fmla="*/ 188 w 190"/>
                                  <a:gd name="T11" fmla="*/ 191 h 191"/>
                                  <a:gd name="T12" fmla="*/ 184 w 190"/>
                                  <a:gd name="T13" fmla="*/ 187 h 191"/>
                                  <a:gd name="T14" fmla="*/ 175 w 190"/>
                                  <a:gd name="T15" fmla="*/ 184 h 191"/>
                                  <a:gd name="T16" fmla="*/ 0 w 190"/>
                                  <a:gd name="T17" fmla="*/ 184 h 191"/>
                                  <a:gd name="T18" fmla="*/ 0 w 190"/>
                                  <a:gd name="T19" fmla="*/ 178 h 191"/>
                                  <a:gd name="T20" fmla="*/ 11 w 190"/>
                                  <a:gd name="T21" fmla="*/ 176 h 191"/>
                                  <a:gd name="T22" fmla="*/ 11 w 190"/>
                                  <a:gd name="T23" fmla="*/ 171 h 191"/>
                                  <a:gd name="T24" fmla="*/ 11 w 190"/>
                                  <a:gd name="T25" fmla="*/ 20 h 191"/>
                                  <a:gd name="T26" fmla="*/ 9 w 190"/>
                                  <a:gd name="T27" fmla="*/ 16 h 191"/>
                                  <a:gd name="T28" fmla="*/ 0 w 190"/>
                                  <a:gd name="T29" fmla="*/ 13 h 191"/>
                                  <a:gd name="T30" fmla="*/ 0 w 190"/>
                                  <a:gd name="T31" fmla="*/ 9 h 191"/>
                                  <a:gd name="T32" fmla="*/ 179 w 190"/>
                                  <a:gd name="T33" fmla="*/ 9 h 191"/>
                                  <a:gd name="T34" fmla="*/ 186 w 190"/>
                                  <a:gd name="T35" fmla="*/ 5 h 191"/>
                                  <a:gd name="T36" fmla="*/ 186 w 190"/>
                                  <a:gd name="T37" fmla="*/ 0 h 191"/>
                                  <a:gd name="T38" fmla="*/ 190 w 190"/>
                                  <a:gd name="T39" fmla="*/ 0 h 191"/>
                                  <a:gd name="T40" fmla="*/ 190 w 190"/>
                                  <a:gd name="T41" fmla="*/ 52 h 191"/>
                                  <a:gd name="T42" fmla="*/ 186 w 190"/>
                                  <a:gd name="T43" fmla="*/ 52 h 191"/>
                                  <a:gd name="T44" fmla="*/ 184 w 190"/>
                                  <a:gd name="T45" fmla="*/ 46 h 191"/>
                                  <a:gd name="T46" fmla="*/ 179 w 190"/>
                                  <a:gd name="T47" fmla="*/ 44 h 191"/>
                                  <a:gd name="T48" fmla="*/ 63 w 190"/>
                                  <a:gd name="T49" fmla="*/ 44 h 191"/>
                                  <a:gd name="T50" fmla="*/ 63 w 190"/>
                                  <a:gd name="T51" fmla="*/ 76 h 191"/>
                                  <a:gd name="T52" fmla="*/ 138 w 190"/>
                                  <a:gd name="T53" fmla="*/ 76 h 191"/>
                                  <a:gd name="T54" fmla="*/ 145 w 190"/>
                                  <a:gd name="T55" fmla="*/ 72 h 191"/>
                                  <a:gd name="T56" fmla="*/ 145 w 190"/>
                                  <a:gd name="T57" fmla="*/ 67 h 191"/>
                                  <a:gd name="T58" fmla="*/ 149 w 190"/>
                                  <a:gd name="T59" fmla="*/ 67 h 191"/>
                                  <a:gd name="T60" fmla="*/ 149 w 190"/>
                                  <a:gd name="T61" fmla="*/ 119 h 191"/>
                                  <a:gd name="T62" fmla="*/ 145 w 190"/>
                                  <a:gd name="T63" fmla="*/ 119 h 191"/>
                                  <a:gd name="T64" fmla="*/ 143 w 190"/>
                                  <a:gd name="T65" fmla="*/ 111 h 191"/>
                                  <a:gd name="T66" fmla="*/ 138 w 190"/>
                                  <a:gd name="T67" fmla="*/ 109 h 191"/>
                                  <a:gd name="T68" fmla="*/ 63 w 190"/>
                                  <a:gd name="T69" fmla="*/ 109 h 191"/>
                                  <a:gd name="T70" fmla="*/ 175 w 190"/>
                                  <a:gd name="T71" fmla="*/ 148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90" h="191">
                                    <a:moveTo>
                                      <a:pt x="175" y="148"/>
                                    </a:moveTo>
                                    <a:lnTo>
                                      <a:pt x="175" y="148"/>
                                    </a:lnTo>
                                    <a:lnTo>
                                      <a:pt x="179" y="148"/>
                                    </a:lnTo>
                                    <a:lnTo>
                                      <a:pt x="184" y="148"/>
                                    </a:lnTo>
                                    <a:lnTo>
                                      <a:pt x="186" y="143"/>
                                    </a:lnTo>
                                    <a:lnTo>
                                      <a:pt x="186" y="139"/>
                                    </a:lnTo>
                                    <a:lnTo>
                                      <a:pt x="186" y="139"/>
                                    </a:lnTo>
                                    <a:lnTo>
                                      <a:pt x="190" y="139"/>
                                    </a:lnTo>
                                    <a:lnTo>
                                      <a:pt x="190" y="139"/>
                                    </a:lnTo>
                                    <a:lnTo>
                                      <a:pt x="190" y="191"/>
                                    </a:lnTo>
                                    <a:lnTo>
                                      <a:pt x="190" y="191"/>
                                    </a:lnTo>
                                    <a:lnTo>
                                      <a:pt x="188" y="191"/>
                                    </a:lnTo>
                                    <a:lnTo>
                                      <a:pt x="188" y="191"/>
                                    </a:lnTo>
                                    <a:lnTo>
                                      <a:pt x="184" y="187"/>
                                    </a:lnTo>
                                    <a:lnTo>
                                      <a:pt x="175" y="184"/>
                                    </a:lnTo>
                                    <a:lnTo>
                                      <a:pt x="175" y="184"/>
                                    </a:lnTo>
                                    <a:lnTo>
                                      <a:pt x="0" y="184"/>
                                    </a:lnTo>
                                    <a:lnTo>
                                      <a:pt x="0" y="184"/>
                                    </a:lnTo>
                                    <a:lnTo>
                                      <a:pt x="0" y="178"/>
                                    </a:lnTo>
                                    <a:lnTo>
                                      <a:pt x="0" y="178"/>
                                    </a:lnTo>
                                    <a:lnTo>
                                      <a:pt x="9" y="178"/>
                                    </a:lnTo>
                                    <a:lnTo>
                                      <a:pt x="11" y="176"/>
                                    </a:lnTo>
                                    <a:lnTo>
                                      <a:pt x="11" y="171"/>
                                    </a:lnTo>
                                    <a:lnTo>
                                      <a:pt x="11" y="171"/>
                                    </a:lnTo>
                                    <a:lnTo>
                                      <a:pt x="11" y="20"/>
                                    </a:lnTo>
                                    <a:lnTo>
                                      <a:pt x="11" y="20"/>
                                    </a:lnTo>
                                    <a:lnTo>
                                      <a:pt x="11" y="18"/>
                                    </a:lnTo>
                                    <a:lnTo>
                                      <a:pt x="9" y="16"/>
                                    </a:lnTo>
                                    <a:lnTo>
                                      <a:pt x="0" y="13"/>
                                    </a:lnTo>
                                    <a:lnTo>
                                      <a:pt x="0" y="13"/>
                                    </a:lnTo>
                                    <a:lnTo>
                                      <a:pt x="0" y="9"/>
                                    </a:lnTo>
                                    <a:lnTo>
                                      <a:pt x="0" y="9"/>
                                    </a:lnTo>
                                    <a:lnTo>
                                      <a:pt x="179" y="9"/>
                                    </a:lnTo>
                                    <a:lnTo>
                                      <a:pt x="179" y="9"/>
                                    </a:lnTo>
                                    <a:lnTo>
                                      <a:pt x="184" y="9"/>
                                    </a:lnTo>
                                    <a:lnTo>
                                      <a:pt x="186" y="5"/>
                                    </a:lnTo>
                                    <a:lnTo>
                                      <a:pt x="186" y="0"/>
                                    </a:lnTo>
                                    <a:lnTo>
                                      <a:pt x="186" y="0"/>
                                    </a:lnTo>
                                    <a:lnTo>
                                      <a:pt x="190" y="0"/>
                                    </a:lnTo>
                                    <a:lnTo>
                                      <a:pt x="190" y="0"/>
                                    </a:lnTo>
                                    <a:lnTo>
                                      <a:pt x="190" y="52"/>
                                    </a:lnTo>
                                    <a:lnTo>
                                      <a:pt x="190" y="52"/>
                                    </a:lnTo>
                                    <a:lnTo>
                                      <a:pt x="186" y="52"/>
                                    </a:lnTo>
                                    <a:lnTo>
                                      <a:pt x="186" y="52"/>
                                    </a:lnTo>
                                    <a:lnTo>
                                      <a:pt x="186" y="50"/>
                                    </a:lnTo>
                                    <a:lnTo>
                                      <a:pt x="184" y="46"/>
                                    </a:lnTo>
                                    <a:lnTo>
                                      <a:pt x="179" y="44"/>
                                    </a:lnTo>
                                    <a:lnTo>
                                      <a:pt x="179" y="44"/>
                                    </a:lnTo>
                                    <a:lnTo>
                                      <a:pt x="63" y="44"/>
                                    </a:lnTo>
                                    <a:lnTo>
                                      <a:pt x="63" y="44"/>
                                    </a:lnTo>
                                    <a:lnTo>
                                      <a:pt x="63" y="76"/>
                                    </a:lnTo>
                                    <a:lnTo>
                                      <a:pt x="63" y="76"/>
                                    </a:lnTo>
                                    <a:lnTo>
                                      <a:pt x="138" y="76"/>
                                    </a:lnTo>
                                    <a:lnTo>
                                      <a:pt x="138" y="76"/>
                                    </a:lnTo>
                                    <a:lnTo>
                                      <a:pt x="143" y="76"/>
                                    </a:lnTo>
                                    <a:lnTo>
                                      <a:pt x="145" y="72"/>
                                    </a:lnTo>
                                    <a:lnTo>
                                      <a:pt x="145" y="67"/>
                                    </a:lnTo>
                                    <a:lnTo>
                                      <a:pt x="145" y="67"/>
                                    </a:lnTo>
                                    <a:lnTo>
                                      <a:pt x="149" y="67"/>
                                    </a:lnTo>
                                    <a:lnTo>
                                      <a:pt x="149" y="67"/>
                                    </a:lnTo>
                                    <a:lnTo>
                                      <a:pt x="149" y="119"/>
                                    </a:lnTo>
                                    <a:lnTo>
                                      <a:pt x="149" y="119"/>
                                    </a:lnTo>
                                    <a:lnTo>
                                      <a:pt x="145" y="119"/>
                                    </a:lnTo>
                                    <a:lnTo>
                                      <a:pt x="145" y="119"/>
                                    </a:lnTo>
                                    <a:lnTo>
                                      <a:pt x="145" y="115"/>
                                    </a:lnTo>
                                    <a:lnTo>
                                      <a:pt x="143" y="111"/>
                                    </a:lnTo>
                                    <a:lnTo>
                                      <a:pt x="138" y="109"/>
                                    </a:lnTo>
                                    <a:lnTo>
                                      <a:pt x="138" y="109"/>
                                    </a:lnTo>
                                    <a:lnTo>
                                      <a:pt x="63" y="109"/>
                                    </a:lnTo>
                                    <a:lnTo>
                                      <a:pt x="63" y="109"/>
                                    </a:lnTo>
                                    <a:lnTo>
                                      <a:pt x="63" y="148"/>
                                    </a:lnTo>
                                    <a:lnTo>
                                      <a:pt x="175" y="148"/>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4"/>
                            <wps:cNvSpPr>
                              <a:spLocks/>
                            </wps:cNvSpPr>
                            <wps:spPr bwMode="auto">
                              <a:xfrm>
                                <a:off x="274320" y="272415"/>
                                <a:ext cx="137160" cy="111125"/>
                              </a:xfrm>
                              <a:custGeom>
                                <a:avLst/>
                                <a:gdLst>
                                  <a:gd name="T0" fmla="*/ 205 w 216"/>
                                  <a:gd name="T1" fmla="*/ 162 h 175"/>
                                  <a:gd name="T2" fmla="*/ 209 w 216"/>
                                  <a:gd name="T3" fmla="*/ 169 h 175"/>
                                  <a:gd name="T4" fmla="*/ 216 w 216"/>
                                  <a:gd name="T5" fmla="*/ 169 h 175"/>
                                  <a:gd name="T6" fmla="*/ 216 w 216"/>
                                  <a:gd name="T7" fmla="*/ 175 h 175"/>
                                  <a:gd name="T8" fmla="*/ 145 w 216"/>
                                  <a:gd name="T9" fmla="*/ 175 h 175"/>
                                  <a:gd name="T10" fmla="*/ 145 w 216"/>
                                  <a:gd name="T11" fmla="*/ 169 h 175"/>
                                  <a:gd name="T12" fmla="*/ 155 w 216"/>
                                  <a:gd name="T13" fmla="*/ 169 h 175"/>
                                  <a:gd name="T14" fmla="*/ 155 w 216"/>
                                  <a:gd name="T15" fmla="*/ 165 h 175"/>
                                  <a:gd name="T16" fmla="*/ 147 w 216"/>
                                  <a:gd name="T17" fmla="*/ 154 h 175"/>
                                  <a:gd name="T18" fmla="*/ 95 w 216"/>
                                  <a:gd name="T19" fmla="*/ 97 h 175"/>
                                  <a:gd name="T20" fmla="*/ 60 w 216"/>
                                  <a:gd name="T21" fmla="*/ 58 h 175"/>
                                  <a:gd name="T22" fmla="*/ 58 w 216"/>
                                  <a:gd name="T23" fmla="*/ 58 h 175"/>
                                  <a:gd name="T24" fmla="*/ 58 w 216"/>
                                  <a:gd name="T25" fmla="*/ 162 h 175"/>
                                  <a:gd name="T26" fmla="*/ 62 w 216"/>
                                  <a:gd name="T27" fmla="*/ 169 h 175"/>
                                  <a:gd name="T28" fmla="*/ 69 w 216"/>
                                  <a:gd name="T29" fmla="*/ 169 h 175"/>
                                  <a:gd name="T30" fmla="*/ 69 w 216"/>
                                  <a:gd name="T31" fmla="*/ 175 h 175"/>
                                  <a:gd name="T32" fmla="*/ 2 w 216"/>
                                  <a:gd name="T33" fmla="*/ 175 h 175"/>
                                  <a:gd name="T34" fmla="*/ 2 w 216"/>
                                  <a:gd name="T35" fmla="*/ 169 h 175"/>
                                  <a:gd name="T36" fmla="*/ 11 w 216"/>
                                  <a:gd name="T37" fmla="*/ 167 h 175"/>
                                  <a:gd name="T38" fmla="*/ 11 w 216"/>
                                  <a:gd name="T39" fmla="*/ 162 h 175"/>
                                  <a:gd name="T40" fmla="*/ 11 w 216"/>
                                  <a:gd name="T41" fmla="*/ 11 h 175"/>
                                  <a:gd name="T42" fmla="*/ 8 w 216"/>
                                  <a:gd name="T43" fmla="*/ 7 h 175"/>
                                  <a:gd name="T44" fmla="*/ 0 w 216"/>
                                  <a:gd name="T45" fmla="*/ 4 h 175"/>
                                  <a:gd name="T46" fmla="*/ 0 w 216"/>
                                  <a:gd name="T47" fmla="*/ 0 h 175"/>
                                  <a:gd name="T48" fmla="*/ 95 w 216"/>
                                  <a:gd name="T49" fmla="*/ 0 h 175"/>
                                  <a:gd name="T50" fmla="*/ 95 w 216"/>
                                  <a:gd name="T51" fmla="*/ 4 h 175"/>
                                  <a:gd name="T52" fmla="*/ 88 w 216"/>
                                  <a:gd name="T53" fmla="*/ 9 h 175"/>
                                  <a:gd name="T54" fmla="*/ 86 w 216"/>
                                  <a:gd name="T55" fmla="*/ 11 h 175"/>
                                  <a:gd name="T56" fmla="*/ 110 w 216"/>
                                  <a:gd name="T57" fmla="*/ 39 h 175"/>
                                  <a:gd name="T58" fmla="*/ 157 w 216"/>
                                  <a:gd name="T59" fmla="*/ 91 h 175"/>
                                  <a:gd name="T60" fmla="*/ 157 w 216"/>
                                  <a:gd name="T61" fmla="*/ 11 h 175"/>
                                  <a:gd name="T62" fmla="*/ 155 w 216"/>
                                  <a:gd name="T63" fmla="*/ 7 h 175"/>
                                  <a:gd name="T64" fmla="*/ 147 w 216"/>
                                  <a:gd name="T65" fmla="*/ 4 h 175"/>
                                  <a:gd name="T66" fmla="*/ 147 w 216"/>
                                  <a:gd name="T67" fmla="*/ 0 h 175"/>
                                  <a:gd name="T68" fmla="*/ 216 w 216"/>
                                  <a:gd name="T69" fmla="*/ 0 h 175"/>
                                  <a:gd name="T70" fmla="*/ 216 w 216"/>
                                  <a:gd name="T71" fmla="*/ 4 h 175"/>
                                  <a:gd name="T72" fmla="*/ 207 w 216"/>
                                  <a:gd name="T73" fmla="*/ 9 h 175"/>
                                  <a:gd name="T74" fmla="*/ 205 w 216"/>
                                  <a:gd name="T75" fmla="*/ 162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16" h="175">
                                    <a:moveTo>
                                      <a:pt x="205" y="162"/>
                                    </a:moveTo>
                                    <a:lnTo>
                                      <a:pt x="205" y="162"/>
                                    </a:lnTo>
                                    <a:lnTo>
                                      <a:pt x="207" y="167"/>
                                    </a:lnTo>
                                    <a:lnTo>
                                      <a:pt x="209" y="169"/>
                                    </a:lnTo>
                                    <a:lnTo>
                                      <a:pt x="216" y="169"/>
                                    </a:lnTo>
                                    <a:lnTo>
                                      <a:pt x="216" y="169"/>
                                    </a:lnTo>
                                    <a:lnTo>
                                      <a:pt x="216" y="175"/>
                                    </a:lnTo>
                                    <a:lnTo>
                                      <a:pt x="216" y="175"/>
                                    </a:lnTo>
                                    <a:lnTo>
                                      <a:pt x="145" y="175"/>
                                    </a:lnTo>
                                    <a:lnTo>
                                      <a:pt x="145" y="175"/>
                                    </a:lnTo>
                                    <a:lnTo>
                                      <a:pt x="145" y="169"/>
                                    </a:lnTo>
                                    <a:lnTo>
                                      <a:pt x="145" y="169"/>
                                    </a:lnTo>
                                    <a:lnTo>
                                      <a:pt x="151" y="169"/>
                                    </a:lnTo>
                                    <a:lnTo>
                                      <a:pt x="155" y="169"/>
                                    </a:lnTo>
                                    <a:lnTo>
                                      <a:pt x="155" y="165"/>
                                    </a:lnTo>
                                    <a:lnTo>
                                      <a:pt x="155" y="165"/>
                                    </a:lnTo>
                                    <a:lnTo>
                                      <a:pt x="153" y="160"/>
                                    </a:lnTo>
                                    <a:lnTo>
                                      <a:pt x="147" y="154"/>
                                    </a:lnTo>
                                    <a:lnTo>
                                      <a:pt x="125" y="128"/>
                                    </a:lnTo>
                                    <a:lnTo>
                                      <a:pt x="95" y="97"/>
                                    </a:lnTo>
                                    <a:lnTo>
                                      <a:pt x="60" y="58"/>
                                    </a:lnTo>
                                    <a:lnTo>
                                      <a:pt x="60" y="58"/>
                                    </a:lnTo>
                                    <a:lnTo>
                                      <a:pt x="58" y="58"/>
                                    </a:lnTo>
                                    <a:lnTo>
                                      <a:pt x="58" y="58"/>
                                    </a:lnTo>
                                    <a:lnTo>
                                      <a:pt x="58" y="162"/>
                                    </a:lnTo>
                                    <a:lnTo>
                                      <a:pt x="58" y="162"/>
                                    </a:lnTo>
                                    <a:lnTo>
                                      <a:pt x="60" y="167"/>
                                    </a:lnTo>
                                    <a:lnTo>
                                      <a:pt x="62" y="169"/>
                                    </a:lnTo>
                                    <a:lnTo>
                                      <a:pt x="69" y="169"/>
                                    </a:lnTo>
                                    <a:lnTo>
                                      <a:pt x="69" y="169"/>
                                    </a:lnTo>
                                    <a:lnTo>
                                      <a:pt x="69" y="175"/>
                                    </a:lnTo>
                                    <a:lnTo>
                                      <a:pt x="69" y="175"/>
                                    </a:lnTo>
                                    <a:lnTo>
                                      <a:pt x="2" y="175"/>
                                    </a:lnTo>
                                    <a:lnTo>
                                      <a:pt x="2" y="175"/>
                                    </a:lnTo>
                                    <a:lnTo>
                                      <a:pt x="2" y="169"/>
                                    </a:lnTo>
                                    <a:lnTo>
                                      <a:pt x="2" y="169"/>
                                    </a:lnTo>
                                    <a:lnTo>
                                      <a:pt x="8" y="169"/>
                                    </a:lnTo>
                                    <a:lnTo>
                                      <a:pt x="11" y="167"/>
                                    </a:lnTo>
                                    <a:lnTo>
                                      <a:pt x="11" y="162"/>
                                    </a:lnTo>
                                    <a:lnTo>
                                      <a:pt x="11" y="162"/>
                                    </a:lnTo>
                                    <a:lnTo>
                                      <a:pt x="11" y="11"/>
                                    </a:lnTo>
                                    <a:lnTo>
                                      <a:pt x="11" y="11"/>
                                    </a:lnTo>
                                    <a:lnTo>
                                      <a:pt x="11" y="9"/>
                                    </a:lnTo>
                                    <a:lnTo>
                                      <a:pt x="8" y="7"/>
                                    </a:lnTo>
                                    <a:lnTo>
                                      <a:pt x="0" y="4"/>
                                    </a:lnTo>
                                    <a:lnTo>
                                      <a:pt x="0" y="4"/>
                                    </a:lnTo>
                                    <a:lnTo>
                                      <a:pt x="0" y="0"/>
                                    </a:lnTo>
                                    <a:lnTo>
                                      <a:pt x="0" y="0"/>
                                    </a:lnTo>
                                    <a:lnTo>
                                      <a:pt x="95" y="0"/>
                                    </a:lnTo>
                                    <a:lnTo>
                                      <a:pt x="95" y="0"/>
                                    </a:lnTo>
                                    <a:lnTo>
                                      <a:pt x="95" y="4"/>
                                    </a:lnTo>
                                    <a:lnTo>
                                      <a:pt x="95" y="4"/>
                                    </a:lnTo>
                                    <a:lnTo>
                                      <a:pt x="91" y="7"/>
                                    </a:lnTo>
                                    <a:lnTo>
                                      <a:pt x="88" y="9"/>
                                    </a:lnTo>
                                    <a:lnTo>
                                      <a:pt x="86" y="11"/>
                                    </a:lnTo>
                                    <a:lnTo>
                                      <a:pt x="86" y="11"/>
                                    </a:lnTo>
                                    <a:lnTo>
                                      <a:pt x="93" y="22"/>
                                    </a:lnTo>
                                    <a:lnTo>
                                      <a:pt x="110" y="39"/>
                                    </a:lnTo>
                                    <a:lnTo>
                                      <a:pt x="157" y="91"/>
                                    </a:lnTo>
                                    <a:lnTo>
                                      <a:pt x="157" y="91"/>
                                    </a:lnTo>
                                    <a:lnTo>
                                      <a:pt x="157" y="11"/>
                                    </a:lnTo>
                                    <a:lnTo>
                                      <a:pt x="157" y="11"/>
                                    </a:lnTo>
                                    <a:lnTo>
                                      <a:pt x="157" y="9"/>
                                    </a:lnTo>
                                    <a:lnTo>
                                      <a:pt x="155" y="7"/>
                                    </a:lnTo>
                                    <a:lnTo>
                                      <a:pt x="147" y="4"/>
                                    </a:lnTo>
                                    <a:lnTo>
                                      <a:pt x="147" y="4"/>
                                    </a:lnTo>
                                    <a:lnTo>
                                      <a:pt x="147" y="0"/>
                                    </a:lnTo>
                                    <a:lnTo>
                                      <a:pt x="147" y="0"/>
                                    </a:lnTo>
                                    <a:lnTo>
                                      <a:pt x="216" y="0"/>
                                    </a:lnTo>
                                    <a:lnTo>
                                      <a:pt x="216" y="0"/>
                                    </a:lnTo>
                                    <a:lnTo>
                                      <a:pt x="216" y="4"/>
                                    </a:lnTo>
                                    <a:lnTo>
                                      <a:pt x="216" y="4"/>
                                    </a:lnTo>
                                    <a:lnTo>
                                      <a:pt x="209" y="7"/>
                                    </a:lnTo>
                                    <a:lnTo>
                                      <a:pt x="207" y="9"/>
                                    </a:lnTo>
                                    <a:lnTo>
                                      <a:pt x="205" y="11"/>
                                    </a:lnTo>
                                    <a:lnTo>
                                      <a:pt x="205" y="16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85"/>
                            <wps:cNvSpPr>
                              <a:spLocks/>
                            </wps:cNvSpPr>
                            <wps:spPr bwMode="auto">
                              <a:xfrm>
                                <a:off x="422275" y="266700"/>
                                <a:ext cx="120650" cy="116840"/>
                              </a:xfrm>
                              <a:custGeom>
                                <a:avLst/>
                                <a:gdLst>
                                  <a:gd name="T0" fmla="*/ 179 w 190"/>
                                  <a:gd name="T1" fmla="*/ 9 h 184"/>
                                  <a:gd name="T2" fmla="*/ 179 w 190"/>
                                  <a:gd name="T3" fmla="*/ 9 h 184"/>
                                  <a:gd name="T4" fmla="*/ 184 w 190"/>
                                  <a:gd name="T5" fmla="*/ 9 h 184"/>
                                  <a:gd name="T6" fmla="*/ 186 w 190"/>
                                  <a:gd name="T7" fmla="*/ 5 h 184"/>
                                  <a:gd name="T8" fmla="*/ 186 w 190"/>
                                  <a:gd name="T9" fmla="*/ 0 h 184"/>
                                  <a:gd name="T10" fmla="*/ 186 w 190"/>
                                  <a:gd name="T11" fmla="*/ 0 h 184"/>
                                  <a:gd name="T12" fmla="*/ 190 w 190"/>
                                  <a:gd name="T13" fmla="*/ 0 h 184"/>
                                  <a:gd name="T14" fmla="*/ 190 w 190"/>
                                  <a:gd name="T15" fmla="*/ 0 h 184"/>
                                  <a:gd name="T16" fmla="*/ 190 w 190"/>
                                  <a:gd name="T17" fmla="*/ 59 h 184"/>
                                  <a:gd name="T18" fmla="*/ 190 w 190"/>
                                  <a:gd name="T19" fmla="*/ 59 h 184"/>
                                  <a:gd name="T20" fmla="*/ 186 w 190"/>
                                  <a:gd name="T21" fmla="*/ 59 h 184"/>
                                  <a:gd name="T22" fmla="*/ 186 w 190"/>
                                  <a:gd name="T23" fmla="*/ 59 h 184"/>
                                  <a:gd name="T24" fmla="*/ 186 w 190"/>
                                  <a:gd name="T25" fmla="*/ 54 h 184"/>
                                  <a:gd name="T26" fmla="*/ 184 w 190"/>
                                  <a:gd name="T27" fmla="*/ 52 h 184"/>
                                  <a:gd name="T28" fmla="*/ 179 w 190"/>
                                  <a:gd name="T29" fmla="*/ 50 h 184"/>
                                  <a:gd name="T30" fmla="*/ 179 w 190"/>
                                  <a:gd name="T31" fmla="*/ 50 h 184"/>
                                  <a:gd name="T32" fmla="*/ 123 w 190"/>
                                  <a:gd name="T33" fmla="*/ 50 h 184"/>
                                  <a:gd name="T34" fmla="*/ 123 w 190"/>
                                  <a:gd name="T35" fmla="*/ 50 h 184"/>
                                  <a:gd name="T36" fmla="*/ 123 w 190"/>
                                  <a:gd name="T37" fmla="*/ 171 h 184"/>
                                  <a:gd name="T38" fmla="*/ 123 w 190"/>
                                  <a:gd name="T39" fmla="*/ 171 h 184"/>
                                  <a:gd name="T40" fmla="*/ 125 w 190"/>
                                  <a:gd name="T41" fmla="*/ 176 h 184"/>
                                  <a:gd name="T42" fmla="*/ 127 w 190"/>
                                  <a:gd name="T43" fmla="*/ 178 h 184"/>
                                  <a:gd name="T44" fmla="*/ 132 w 190"/>
                                  <a:gd name="T45" fmla="*/ 178 h 184"/>
                                  <a:gd name="T46" fmla="*/ 132 w 190"/>
                                  <a:gd name="T47" fmla="*/ 178 h 184"/>
                                  <a:gd name="T48" fmla="*/ 132 w 190"/>
                                  <a:gd name="T49" fmla="*/ 184 h 184"/>
                                  <a:gd name="T50" fmla="*/ 132 w 190"/>
                                  <a:gd name="T51" fmla="*/ 184 h 184"/>
                                  <a:gd name="T52" fmla="*/ 60 w 190"/>
                                  <a:gd name="T53" fmla="*/ 184 h 184"/>
                                  <a:gd name="T54" fmla="*/ 60 w 190"/>
                                  <a:gd name="T55" fmla="*/ 184 h 184"/>
                                  <a:gd name="T56" fmla="*/ 60 w 190"/>
                                  <a:gd name="T57" fmla="*/ 178 h 184"/>
                                  <a:gd name="T58" fmla="*/ 60 w 190"/>
                                  <a:gd name="T59" fmla="*/ 178 h 184"/>
                                  <a:gd name="T60" fmla="*/ 67 w 190"/>
                                  <a:gd name="T61" fmla="*/ 178 h 184"/>
                                  <a:gd name="T62" fmla="*/ 69 w 190"/>
                                  <a:gd name="T63" fmla="*/ 176 h 184"/>
                                  <a:gd name="T64" fmla="*/ 69 w 190"/>
                                  <a:gd name="T65" fmla="*/ 171 h 184"/>
                                  <a:gd name="T66" fmla="*/ 69 w 190"/>
                                  <a:gd name="T67" fmla="*/ 171 h 184"/>
                                  <a:gd name="T68" fmla="*/ 69 w 190"/>
                                  <a:gd name="T69" fmla="*/ 50 h 184"/>
                                  <a:gd name="T70" fmla="*/ 69 w 190"/>
                                  <a:gd name="T71" fmla="*/ 50 h 184"/>
                                  <a:gd name="T72" fmla="*/ 13 w 190"/>
                                  <a:gd name="T73" fmla="*/ 50 h 184"/>
                                  <a:gd name="T74" fmla="*/ 13 w 190"/>
                                  <a:gd name="T75" fmla="*/ 50 h 184"/>
                                  <a:gd name="T76" fmla="*/ 9 w 190"/>
                                  <a:gd name="T77" fmla="*/ 52 h 184"/>
                                  <a:gd name="T78" fmla="*/ 7 w 190"/>
                                  <a:gd name="T79" fmla="*/ 54 h 184"/>
                                  <a:gd name="T80" fmla="*/ 4 w 190"/>
                                  <a:gd name="T81" fmla="*/ 59 h 184"/>
                                  <a:gd name="T82" fmla="*/ 4 w 190"/>
                                  <a:gd name="T83" fmla="*/ 59 h 184"/>
                                  <a:gd name="T84" fmla="*/ 0 w 190"/>
                                  <a:gd name="T85" fmla="*/ 59 h 184"/>
                                  <a:gd name="T86" fmla="*/ 0 w 190"/>
                                  <a:gd name="T87" fmla="*/ 59 h 184"/>
                                  <a:gd name="T88" fmla="*/ 0 w 190"/>
                                  <a:gd name="T89" fmla="*/ 0 h 184"/>
                                  <a:gd name="T90" fmla="*/ 0 w 190"/>
                                  <a:gd name="T91" fmla="*/ 0 h 184"/>
                                  <a:gd name="T92" fmla="*/ 4 w 190"/>
                                  <a:gd name="T93" fmla="*/ 0 h 184"/>
                                  <a:gd name="T94" fmla="*/ 4 w 190"/>
                                  <a:gd name="T95" fmla="*/ 0 h 184"/>
                                  <a:gd name="T96" fmla="*/ 7 w 190"/>
                                  <a:gd name="T97" fmla="*/ 5 h 184"/>
                                  <a:gd name="T98" fmla="*/ 9 w 190"/>
                                  <a:gd name="T99" fmla="*/ 9 h 184"/>
                                  <a:gd name="T100" fmla="*/ 13 w 190"/>
                                  <a:gd name="T101" fmla="*/ 9 h 184"/>
                                  <a:gd name="T102" fmla="*/ 179 w 190"/>
                                  <a:gd name="T103" fmla="*/ 9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90" h="184">
                                    <a:moveTo>
                                      <a:pt x="179" y="9"/>
                                    </a:moveTo>
                                    <a:lnTo>
                                      <a:pt x="179" y="9"/>
                                    </a:lnTo>
                                    <a:lnTo>
                                      <a:pt x="184" y="9"/>
                                    </a:lnTo>
                                    <a:lnTo>
                                      <a:pt x="186" y="5"/>
                                    </a:lnTo>
                                    <a:lnTo>
                                      <a:pt x="186" y="0"/>
                                    </a:lnTo>
                                    <a:lnTo>
                                      <a:pt x="186" y="0"/>
                                    </a:lnTo>
                                    <a:lnTo>
                                      <a:pt x="190" y="0"/>
                                    </a:lnTo>
                                    <a:lnTo>
                                      <a:pt x="190" y="0"/>
                                    </a:lnTo>
                                    <a:lnTo>
                                      <a:pt x="190" y="59"/>
                                    </a:lnTo>
                                    <a:lnTo>
                                      <a:pt x="190" y="59"/>
                                    </a:lnTo>
                                    <a:lnTo>
                                      <a:pt x="186" y="59"/>
                                    </a:lnTo>
                                    <a:lnTo>
                                      <a:pt x="186" y="59"/>
                                    </a:lnTo>
                                    <a:lnTo>
                                      <a:pt x="186" y="54"/>
                                    </a:lnTo>
                                    <a:lnTo>
                                      <a:pt x="184" y="52"/>
                                    </a:lnTo>
                                    <a:lnTo>
                                      <a:pt x="179" y="50"/>
                                    </a:lnTo>
                                    <a:lnTo>
                                      <a:pt x="179" y="50"/>
                                    </a:lnTo>
                                    <a:lnTo>
                                      <a:pt x="123" y="50"/>
                                    </a:lnTo>
                                    <a:lnTo>
                                      <a:pt x="123" y="50"/>
                                    </a:lnTo>
                                    <a:lnTo>
                                      <a:pt x="123" y="171"/>
                                    </a:lnTo>
                                    <a:lnTo>
                                      <a:pt x="123" y="171"/>
                                    </a:lnTo>
                                    <a:lnTo>
                                      <a:pt x="125" y="176"/>
                                    </a:lnTo>
                                    <a:lnTo>
                                      <a:pt x="127" y="178"/>
                                    </a:lnTo>
                                    <a:lnTo>
                                      <a:pt x="132" y="178"/>
                                    </a:lnTo>
                                    <a:lnTo>
                                      <a:pt x="132" y="178"/>
                                    </a:lnTo>
                                    <a:lnTo>
                                      <a:pt x="132" y="184"/>
                                    </a:lnTo>
                                    <a:lnTo>
                                      <a:pt x="132" y="184"/>
                                    </a:lnTo>
                                    <a:lnTo>
                                      <a:pt x="60" y="184"/>
                                    </a:lnTo>
                                    <a:lnTo>
                                      <a:pt x="60" y="184"/>
                                    </a:lnTo>
                                    <a:lnTo>
                                      <a:pt x="60" y="178"/>
                                    </a:lnTo>
                                    <a:lnTo>
                                      <a:pt x="60" y="178"/>
                                    </a:lnTo>
                                    <a:lnTo>
                                      <a:pt x="67" y="178"/>
                                    </a:lnTo>
                                    <a:lnTo>
                                      <a:pt x="69" y="176"/>
                                    </a:lnTo>
                                    <a:lnTo>
                                      <a:pt x="69" y="171"/>
                                    </a:lnTo>
                                    <a:lnTo>
                                      <a:pt x="69" y="171"/>
                                    </a:lnTo>
                                    <a:lnTo>
                                      <a:pt x="69" y="50"/>
                                    </a:lnTo>
                                    <a:lnTo>
                                      <a:pt x="69" y="50"/>
                                    </a:lnTo>
                                    <a:lnTo>
                                      <a:pt x="13" y="50"/>
                                    </a:lnTo>
                                    <a:lnTo>
                                      <a:pt x="13" y="50"/>
                                    </a:lnTo>
                                    <a:lnTo>
                                      <a:pt x="9" y="52"/>
                                    </a:lnTo>
                                    <a:lnTo>
                                      <a:pt x="7" y="54"/>
                                    </a:lnTo>
                                    <a:lnTo>
                                      <a:pt x="4" y="59"/>
                                    </a:lnTo>
                                    <a:lnTo>
                                      <a:pt x="4" y="59"/>
                                    </a:lnTo>
                                    <a:lnTo>
                                      <a:pt x="0" y="59"/>
                                    </a:lnTo>
                                    <a:lnTo>
                                      <a:pt x="0" y="59"/>
                                    </a:lnTo>
                                    <a:lnTo>
                                      <a:pt x="0" y="0"/>
                                    </a:lnTo>
                                    <a:lnTo>
                                      <a:pt x="0" y="0"/>
                                    </a:lnTo>
                                    <a:lnTo>
                                      <a:pt x="4" y="0"/>
                                    </a:lnTo>
                                    <a:lnTo>
                                      <a:pt x="4" y="0"/>
                                    </a:lnTo>
                                    <a:lnTo>
                                      <a:pt x="7" y="5"/>
                                    </a:lnTo>
                                    <a:lnTo>
                                      <a:pt x="9" y="9"/>
                                    </a:lnTo>
                                    <a:lnTo>
                                      <a:pt x="13" y="9"/>
                                    </a:lnTo>
                                    <a:lnTo>
                                      <a:pt x="179" y="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86"/>
                            <wps:cNvSpPr>
                              <a:spLocks noEditPoints="1"/>
                            </wps:cNvSpPr>
                            <wps:spPr bwMode="auto">
                              <a:xfrm>
                                <a:off x="535940" y="272415"/>
                                <a:ext cx="146685" cy="111125"/>
                              </a:xfrm>
                              <a:custGeom>
                                <a:avLst/>
                                <a:gdLst>
                                  <a:gd name="T0" fmla="*/ 164 w 231"/>
                                  <a:gd name="T1" fmla="*/ 175 h 175"/>
                                  <a:gd name="T2" fmla="*/ 164 w 231"/>
                                  <a:gd name="T3" fmla="*/ 175 h 175"/>
                                  <a:gd name="T4" fmla="*/ 164 w 231"/>
                                  <a:gd name="T5" fmla="*/ 169 h 175"/>
                                  <a:gd name="T6" fmla="*/ 164 w 231"/>
                                  <a:gd name="T7" fmla="*/ 169 h 175"/>
                                  <a:gd name="T8" fmla="*/ 169 w 231"/>
                                  <a:gd name="T9" fmla="*/ 169 h 175"/>
                                  <a:gd name="T10" fmla="*/ 171 w 231"/>
                                  <a:gd name="T11" fmla="*/ 167 h 175"/>
                                  <a:gd name="T12" fmla="*/ 171 w 231"/>
                                  <a:gd name="T13" fmla="*/ 167 h 175"/>
                                  <a:gd name="T14" fmla="*/ 167 w 231"/>
                                  <a:gd name="T15" fmla="*/ 156 h 175"/>
                                  <a:gd name="T16" fmla="*/ 158 w 231"/>
                                  <a:gd name="T17" fmla="*/ 139 h 175"/>
                                  <a:gd name="T18" fmla="*/ 158 w 231"/>
                                  <a:gd name="T19" fmla="*/ 139 h 175"/>
                                  <a:gd name="T20" fmla="*/ 67 w 231"/>
                                  <a:gd name="T21" fmla="*/ 139 h 175"/>
                                  <a:gd name="T22" fmla="*/ 67 w 231"/>
                                  <a:gd name="T23" fmla="*/ 139 h 175"/>
                                  <a:gd name="T24" fmla="*/ 61 w 231"/>
                                  <a:gd name="T25" fmla="*/ 156 h 175"/>
                                  <a:gd name="T26" fmla="*/ 56 w 231"/>
                                  <a:gd name="T27" fmla="*/ 162 h 175"/>
                                  <a:gd name="T28" fmla="*/ 54 w 231"/>
                                  <a:gd name="T29" fmla="*/ 167 h 175"/>
                                  <a:gd name="T30" fmla="*/ 54 w 231"/>
                                  <a:gd name="T31" fmla="*/ 167 h 175"/>
                                  <a:gd name="T32" fmla="*/ 56 w 231"/>
                                  <a:gd name="T33" fmla="*/ 169 h 175"/>
                                  <a:gd name="T34" fmla="*/ 61 w 231"/>
                                  <a:gd name="T35" fmla="*/ 169 h 175"/>
                                  <a:gd name="T36" fmla="*/ 61 w 231"/>
                                  <a:gd name="T37" fmla="*/ 169 h 175"/>
                                  <a:gd name="T38" fmla="*/ 61 w 231"/>
                                  <a:gd name="T39" fmla="*/ 175 h 175"/>
                                  <a:gd name="T40" fmla="*/ 61 w 231"/>
                                  <a:gd name="T41" fmla="*/ 175 h 175"/>
                                  <a:gd name="T42" fmla="*/ 0 w 231"/>
                                  <a:gd name="T43" fmla="*/ 175 h 175"/>
                                  <a:gd name="T44" fmla="*/ 0 w 231"/>
                                  <a:gd name="T45" fmla="*/ 175 h 175"/>
                                  <a:gd name="T46" fmla="*/ 0 w 231"/>
                                  <a:gd name="T47" fmla="*/ 169 h 175"/>
                                  <a:gd name="T48" fmla="*/ 0 w 231"/>
                                  <a:gd name="T49" fmla="*/ 169 h 175"/>
                                  <a:gd name="T50" fmla="*/ 7 w 231"/>
                                  <a:gd name="T51" fmla="*/ 169 h 175"/>
                                  <a:gd name="T52" fmla="*/ 9 w 231"/>
                                  <a:gd name="T53" fmla="*/ 167 h 175"/>
                                  <a:gd name="T54" fmla="*/ 9 w 231"/>
                                  <a:gd name="T55" fmla="*/ 167 h 175"/>
                                  <a:gd name="T56" fmla="*/ 56 w 231"/>
                                  <a:gd name="T57" fmla="*/ 63 h 175"/>
                                  <a:gd name="T58" fmla="*/ 72 w 231"/>
                                  <a:gd name="T59" fmla="*/ 26 h 175"/>
                                  <a:gd name="T60" fmla="*/ 78 w 231"/>
                                  <a:gd name="T61" fmla="*/ 9 h 175"/>
                                  <a:gd name="T62" fmla="*/ 78 w 231"/>
                                  <a:gd name="T63" fmla="*/ 9 h 175"/>
                                  <a:gd name="T64" fmla="*/ 78 w 231"/>
                                  <a:gd name="T65" fmla="*/ 7 h 175"/>
                                  <a:gd name="T66" fmla="*/ 72 w 231"/>
                                  <a:gd name="T67" fmla="*/ 4 h 175"/>
                                  <a:gd name="T68" fmla="*/ 72 w 231"/>
                                  <a:gd name="T69" fmla="*/ 4 h 175"/>
                                  <a:gd name="T70" fmla="*/ 72 w 231"/>
                                  <a:gd name="T71" fmla="*/ 0 h 175"/>
                                  <a:gd name="T72" fmla="*/ 72 w 231"/>
                                  <a:gd name="T73" fmla="*/ 0 h 175"/>
                                  <a:gd name="T74" fmla="*/ 156 w 231"/>
                                  <a:gd name="T75" fmla="*/ 0 h 175"/>
                                  <a:gd name="T76" fmla="*/ 156 w 231"/>
                                  <a:gd name="T77" fmla="*/ 0 h 175"/>
                                  <a:gd name="T78" fmla="*/ 156 w 231"/>
                                  <a:gd name="T79" fmla="*/ 4 h 175"/>
                                  <a:gd name="T80" fmla="*/ 156 w 231"/>
                                  <a:gd name="T81" fmla="*/ 4 h 175"/>
                                  <a:gd name="T82" fmla="*/ 151 w 231"/>
                                  <a:gd name="T83" fmla="*/ 7 h 175"/>
                                  <a:gd name="T84" fmla="*/ 149 w 231"/>
                                  <a:gd name="T85" fmla="*/ 9 h 175"/>
                                  <a:gd name="T86" fmla="*/ 149 w 231"/>
                                  <a:gd name="T87" fmla="*/ 9 h 175"/>
                                  <a:gd name="T88" fmla="*/ 158 w 231"/>
                                  <a:gd name="T89" fmla="*/ 30 h 175"/>
                                  <a:gd name="T90" fmla="*/ 179 w 231"/>
                                  <a:gd name="T91" fmla="*/ 76 h 175"/>
                                  <a:gd name="T92" fmla="*/ 223 w 231"/>
                                  <a:gd name="T93" fmla="*/ 167 h 175"/>
                                  <a:gd name="T94" fmla="*/ 223 w 231"/>
                                  <a:gd name="T95" fmla="*/ 167 h 175"/>
                                  <a:gd name="T96" fmla="*/ 227 w 231"/>
                                  <a:gd name="T97" fmla="*/ 169 h 175"/>
                                  <a:gd name="T98" fmla="*/ 231 w 231"/>
                                  <a:gd name="T99" fmla="*/ 169 h 175"/>
                                  <a:gd name="T100" fmla="*/ 231 w 231"/>
                                  <a:gd name="T101" fmla="*/ 169 h 175"/>
                                  <a:gd name="T102" fmla="*/ 231 w 231"/>
                                  <a:gd name="T103" fmla="*/ 175 h 175"/>
                                  <a:gd name="T104" fmla="*/ 164 w 231"/>
                                  <a:gd name="T105" fmla="*/ 175 h 175"/>
                                  <a:gd name="T106" fmla="*/ 145 w 231"/>
                                  <a:gd name="T107" fmla="*/ 110 h 175"/>
                                  <a:gd name="T108" fmla="*/ 145 w 231"/>
                                  <a:gd name="T109" fmla="*/ 110 h 175"/>
                                  <a:gd name="T110" fmla="*/ 113 w 231"/>
                                  <a:gd name="T111" fmla="*/ 41 h 175"/>
                                  <a:gd name="T112" fmla="*/ 113 w 231"/>
                                  <a:gd name="T113" fmla="*/ 41 h 175"/>
                                  <a:gd name="T114" fmla="*/ 80 w 231"/>
                                  <a:gd name="T115" fmla="*/ 110 h 175"/>
                                  <a:gd name="T116" fmla="*/ 145 w 231"/>
                                  <a:gd name="T117" fmla="*/ 110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31" h="175">
                                    <a:moveTo>
                                      <a:pt x="164" y="175"/>
                                    </a:moveTo>
                                    <a:lnTo>
                                      <a:pt x="164" y="175"/>
                                    </a:lnTo>
                                    <a:lnTo>
                                      <a:pt x="164" y="169"/>
                                    </a:lnTo>
                                    <a:lnTo>
                                      <a:pt x="164" y="169"/>
                                    </a:lnTo>
                                    <a:lnTo>
                                      <a:pt x="169" y="169"/>
                                    </a:lnTo>
                                    <a:lnTo>
                                      <a:pt x="171" y="167"/>
                                    </a:lnTo>
                                    <a:lnTo>
                                      <a:pt x="171" y="167"/>
                                    </a:lnTo>
                                    <a:lnTo>
                                      <a:pt x="167" y="156"/>
                                    </a:lnTo>
                                    <a:lnTo>
                                      <a:pt x="158" y="139"/>
                                    </a:lnTo>
                                    <a:lnTo>
                                      <a:pt x="158" y="139"/>
                                    </a:lnTo>
                                    <a:lnTo>
                                      <a:pt x="67" y="139"/>
                                    </a:lnTo>
                                    <a:lnTo>
                                      <a:pt x="67" y="139"/>
                                    </a:lnTo>
                                    <a:lnTo>
                                      <a:pt x="61" y="156"/>
                                    </a:lnTo>
                                    <a:lnTo>
                                      <a:pt x="56" y="162"/>
                                    </a:lnTo>
                                    <a:lnTo>
                                      <a:pt x="54" y="167"/>
                                    </a:lnTo>
                                    <a:lnTo>
                                      <a:pt x="54" y="167"/>
                                    </a:lnTo>
                                    <a:lnTo>
                                      <a:pt x="56" y="169"/>
                                    </a:lnTo>
                                    <a:lnTo>
                                      <a:pt x="61" y="169"/>
                                    </a:lnTo>
                                    <a:lnTo>
                                      <a:pt x="61" y="169"/>
                                    </a:lnTo>
                                    <a:lnTo>
                                      <a:pt x="61" y="175"/>
                                    </a:lnTo>
                                    <a:lnTo>
                                      <a:pt x="61" y="175"/>
                                    </a:lnTo>
                                    <a:lnTo>
                                      <a:pt x="0" y="175"/>
                                    </a:lnTo>
                                    <a:lnTo>
                                      <a:pt x="0" y="175"/>
                                    </a:lnTo>
                                    <a:lnTo>
                                      <a:pt x="0" y="169"/>
                                    </a:lnTo>
                                    <a:lnTo>
                                      <a:pt x="0" y="169"/>
                                    </a:lnTo>
                                    <a:lnTo>
                                      <a:pt x="7" y="169"/>
                                    </a:lnTo>
                                    <a:lnTo>
                                      <a:pt x="9" y="167"/>
                                    </a:lnTo>
                                    <a:lnTo>
                                      <a:pt x="9" y="167"/>
                                    </a:lnTo>
                                    <a:lnTo>
                                      <a:pt x="56" y="63"/>
                                    </a:lnTo>
                                    <a:lnTo>
                                      <a:pt x="72" y="26"/>
                                    </a:lnTo>
                                    <a:lnTo>
                                      <a:pt x="78" y="9"/>
                                    </a:lnTo>
                                    <a:lnTo>
                                      <a:pt x="78" y="9"/>
                                    </a:lnTo>
                                    <a:lnTo>
                                      <a:pt x="78" y="7"/>
                                    </a:lnTo>
                                    <a:lnTo>
                                      <a:pt x="72" y="4"/>
                                    </a:lnTo>
                                    <a:lnTo>
                                      <a:pt x="72" y="4"/>
                                    </a:lnTo>
                                    <a:lnTo>
                                      <a:pt x="72" y="0"/>
                                    </a:lnTo>
                                    <a:lnTo>
                                      <a:pt x="72" y="0"/>
                                    </a:lnTo>
                                    <a:lnTo>
                                      <a:pt x="156" y="0"/>
                                    </a:lnTo>
                                    <a:lnTo>
                                      <a:pt x="156" y="0"/>
                                    </a:lnTo>
                                    <a:lnTo>
                                      <a:pt x="156" y="4"/>
                                    </a:lnTo>
                                    <a:lnTo>
                                      <a:pt x="156" y="4"/>
                                    </a:lnTo>
                                    <a:lnTo>
                                      <a:pt x="151" y="7"/>
                                    </a:lnTo>
                                    <a:lnTo>
                                      <a:pt x="149" y="9"/>
                                    </a:lnTo>
                                    <a:lnTo>
                                      <a:pt x="149" y="9"/>
                                    </a:lnTo>
                                    <a:lnTo>
                                      <a:pt x="158" y="30"/>
                                    </a:lnTo>
                                    <a:lnTo>
                                      <a:pt x="179" y="76"/>
                                    </a:lnTo>
                                    <a:lnTo>
                                      <a:pt x="223" y="167"/>
                                    </a:lnTo>
                                    <a:lnTo>
                                      <a:pt x="223" y="167"/>
                                    </a:lnTo>
                                    <a:lnTo>
                                      <a:pt x="227" y="169"/>
                                    </a:lnTo>
                                    <a:lnTo>
                                      <a:pt x="231" y="169"/>
                                    </a:lnTo>
                                    <a:lnTo>
                                      <a:pt x="231" y="169"/>
                                    </a:lnTo>
                                    <a:lnTo>
                                      <a:pt x="231" y="175"/>
                                    </a:lnTo>
                                    <a:lnTo>
                                      <a:pt x="164" y="175"/>
                                    </a:lnTo>
                                    <a:close/>
                                    <a:moveTo>
                                      <a:pt x="145" y="110"/>
                                    </a:moveTo>
                                    <a:lnTo>
                                      <a:pt x="145" y="110"/>
                                    </a:lnTo>
                                    <a:lnTo>
                                      <a:pt x="113" y="41"/>
                                    </a:lnTo>
                                    <a:lnTo>
                                      <a:pt x="113" y="41"/>
                                    </a:lnTo>
                                    <a:lnTo>
                                      <a:pt x="80" y="110"/>
                                    </a:lnTo>
                                    <a:lnTo>
                                      <a:pt x="145" y="11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7"/>
                            <wps:cNvSpPr>
                              <a:spLocks/>
                            </wps:cNvSpPr>
                            <wps:spPr bwMode="auto">
                              <a:xfrm>
                                <a:off x="690880" y="271145"/>
                                <a:ext cx="118110" cy="114300"/>
                              </a:xfrm>
                              <a:custGeom>
                                <a:avLst/>
                                <a:gdLst>
                                  <a:gd name="T0" fmla="*/ 18 w 186"/>
                                  <a:gd name="T1" fmla="*/ 117 h 180"/>
                                  <a:gd name="T2" fmla="*/ 22 w 186"/>
                                  <a:gd name="T3" fmla="*/ 119 h 180"/>
                                  <a:gd name="T4" fmla="*/ 22 w 186"/>
                                  <a:gd name="T5" fmla="*/ 123 h 180"/>
                                  <a:gd name="T6" fmla="*/ 30 w 186"/>
                                  <a:gd name="T7" fmla="*/ 132 h 180"/>
                                  <a:gd name="T8" fmla="*/ 74 w 186"/>
                                  <a:gd name="T9" fmla="*/ 143 h 180"/>
                                  <a:gd name="T10" fmla="*/ 100 w 186"/>
                                  <a:gd name="T11" fmla="*/ 143 h 180"/>
                                  <a:gd name="T12" fmla="*/ 121 w 186"/>
                                  <a:gd name="T13" fmla="*/ 141 h 180"/>
                                  <a:gd name="T14" fmla="*/ 134 w 186"/>
                                  <a:gd name="T15" fmla="*/ 132 h 180"/>
                                  <a:gd name="T16" fmla="*/ 134 w 186"/>
                                  <a:gd name="T17" fmla="*/ 125 h 180"/>
                                  <a:gd name="T18" fmla="*/ 130 w 186"/>
                                  <a:gd name="T19" fmla="*/ 117 h 180"/>
                                  <a:gd name="T20" fmla="*/ 115 w 186"/>
                                  <a:gd name="T21" fmla="*/ 112 h 180"/>
                                  <a:gd name="T22" fmla="*/ 46 w 186"/>
                                  <a:gd name="T23" fmla="*/ 102 h 180"/>
                                  <a:gd name="T24" fmla="*/ 26 w 186"/>
                                  <a:gd name="T25" fmla="*/ 93 h 180"/>
                                  <a:gd name="T26" fmla="*/ 11 w 186"/>
                                  <a:gd name="T27" fmla="*/ 80 h 180"/>
                                  <a:gd name="T28" fmla="*/ 5 w 186"/>
                                  <a:gd name="T29" fmla="*/ 58 h 180"/>
                                  <a:gd name="T30" fmla="*/ 7 w 186"/>
                                  <a:gd name="T31" fmla="*/ 50 h 180"/>
                                  <a:gd name="T32" fmla="*/ 15 w 186"/>
                                  <a:gd name="T33" fmla="*/ 30 h 180"/>
                                  <a:gd name="T34" fmla="*/ 37 w 186"/>
                                  <a:gd name="T35" fmla="*/ 13 h 180"/>
                                  <a:gd name="T36" fmla="*/ 71 w 186"/>
                                  <a:gd name="T37" fmla="*/ 2 h 180"/>
                                  <a:gd name="T38" fmla="*/ 93 w 186"/>
                                  <a:gd name="T39" fmla="*/ 0 h 180"/>
                                  <a:gd name="T40" fmla="*/ 145 w 186"/>
                                  <a:gd name="T41" fmla="*/ 6 h 180"/>
                                  <a:gd name="T42" fmla="*/ 173 w 186"/>
                                  <a:gd name="T43" fmla="*/ 11 h 180"/>
                                  <a:gd name="T44" fmla="*/ 179 w 186"/>
                                  <a:gd name="T45" fmla="*/ 9 h 180"/>
                                  <a:gd name="T46" fmla="*/ 182 w 186"/>
                                  <a:gd name="T47" fmla="*/ 4 h 180"/>
                                  <a:gd name="T48" fmla="*/ 186 w 186"/>
                                  <a:gd name="T49" fmla="*/ 6 h 180"/>
                                  <a:gd name="T50" fmla="*/ 162 w 186"/>
                                  <a:gd name="T51" fmla="*/ 56 h 180"/>
                                  <a:gd name="T52" fmla="*/ 156 w 186"/>
                                  <a:gd name="T53" fmla="*/ 54 h 180"/>
                                  <a:gd name="T54" fmla="*/ 158 w 186"/>
                                  <a:gd name="T55" fmla="*/ 50 h 180"/>
                                  <a:gd name="T56" fmla="*/ 154 w 186"/>
                                  <a:gd name="T57" fmla="*/ 47 h 180"/>
                                  <a:gd name="T58" fmla="*/ 123 w 186"/>
                                  <a:gd name="T59" fmla="*/ 37 h 180"/>
                                  <a:gd name="T60" fmla="*/ 102 w 186"/>
                                  <a:gd name="T61" fmla="*/ 34 h 180"/>
                                  <a:gd name="T62" fmla="*/ 76 w 186"/>
                                  <a:gd name="T63" fmla="*/ 37 h 180"/>
                                  <a:gd name="T64" fmla="*/ 63 w 186"/>
                                  <a:gd name="T65" fmla="*/ 43 h 180"/>
                                  <a:gd name="T66" fmla="*/ 56 w 186"/>
                                  <a:gd name="T67" fmla="*/ 52 h 180"/>
                                  <a:gd name="T68" fmla="*/ 59 w 186"/>
                                  <a:gd name="T69" fmla="*/ 58 h 180"/>
                                  <a:gd name="T70" fmla="*/ 69 w 186"/>
                                  <a:gd name="T71" fmla="*/ 65 h 180"/>
                                  <a:gd name="T72" fmla="*/ 121 w 186"/>
                                  <a:gd name="T73" fmla="*/ 71 h 180"/>
                                  <a:gd name="T74" fmla="*/ 156 w 186"/>
                                  <a:gd name="T75" fmla="*/ 82 h 180"/>
                                  <a:gd name="T76" fmla="*/ 175 w 186"/>
                                  <a:gd name="T77" fmla="*/ 93 h 180"/>
                                  <a:gd name="T78" fmla="*/ 186 w 186"/>
                                  <a:gd name="T79" fmla="*/ 110 h 180"/>
                                  <a:gd name="T80" fmla="*/ 186 w 186"/>
                                  <a:gd name="T81" fmla="*/ 121 h 180"/>
                                  <a:gd name="T82" fmla="*/ 182 w 186"/>
                                  <a:gd name="T83" fmla="*/ 145 h 180"/>
                                  <a:gd name="T84" fmla="*/ 167 w 186"/>
                                  <a:gd name="T85" fmla="*/ 162 h 180"/>
                                  <a:gd name="T86" fmla="*/ 138 w 186"/>
                                  <a:gd name="T87" fmla="*/ 175 h 180"/>
                                  <a:gd name="T88" fmla="*/ 100 w 186"/>
                                  <a:gd name="T89" fmla="*/ 180 h 180"/>
                                  <a:gd name="T90" fmla="*/ 71 w 186"/>
                                  <a:gd name="T91" fmla="*/ 177 h 180"/>
                                  <a:gd name="T92" fmla="*/ 13 w 186"/>
                                  <a:gd name="T93" fmla="*/ 164 h 180"/>
                                  <a:gd name="T94" fmla="*/ 9 w 186"/>
                                  <a:gd name="T95" fmla="*/ 167 h 180"/>
                                  <a:gd name="T96" fmla="*/ 5 w 186"/>
                                  <a:gd name="T97" fmla="*/ 171 h 180"/>
                                  <a:gd name="T98" fmla="*/ 18 w 186"/>
                                  <a:gd name="T99" fmla="*/ 117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6" h="180">
                                    <a:moveTo>
                                      <a:pt x="18" y="117"/>
                                    </a:moveTo>
                                    <a:lnTo>
                                      <a:pt x="18" y="117"/>
                                    </a:lnTo>
                                    <a:lnTo>
                                      <a:pt x="22" y="119"/>
                                    </a:lnTo>
                                    <a:lnTo>
                                      <a:pt x="22" y="119"/>
                                    </a:lnTo>
                                    <a:lnTo>
                                      <a:pt x="22" y="123"/>
                                    </a:lnTo>
                                    <a:lnTo>
                                      <a:pt x="22" y="123"/>
                                    </a:lnTo>
                                    <a:lnTo>
                                      <a:pt x="24" y="128"/>
                                    </a:lnTo>
                                    <a:lnTo>
                                      <a:pt x="30" y="132"/>
                                    </a:lnTo>
                                    <a:lnTo>
                                      <a:pt x="50" y="136"/>
                                    </a:lnTo>
                                    <a:lnTo>
                                      <a:pt x="74" y="143"/>
                                    </a:lnTo>
                                    <a:lnTo>
                                      <a:pt x="100" y="143"/>
                                    </a:lnTo>
                                    <a:lnTo>
                                      <a:pt x="100" y="143"/>
                                    </a:lnTo>
                                    <a:lnTo>
                                      <a:pt x="108" y="143"/>
                                    </a:lnTo>
                                    <a:lnTo>
                                      <a:pt x="121" y="141"/>
                                    </a:lnTo>
                                    <a:lnTo>
                                      <a:pt x="130" y="136"/>
                                    </a:lnTo>
                                    <a:lnTo>
                                      <a:pt x="134" y="132"/>
                                    </a:lnTo>
                                    <a:lnTo>
                                      <a:pt x="134" y="125"/>
                                    </a:lnTo>
                                    <a:lnTo>
                                      <a:pt x="134" y="125"/>
                                    </a:lnTo>
                                    <a:lnTo>
                                      <a:pt x="134" y="121"/>
                                    </a:lnTo>
                                    <a:lnTo>
                                      <a:pt x="130" y="117"/>
                                    </a:lnTo>
                                    <a:lnTo>
                                      <a:pt x="123" y="115"/>
                                    </a:lnTo>
                                    <a:lnTo>
                                      <a:pt x="115" y="112"/>
                                    </a:lnTo>
                                    <a:lnTo>
                                      <a:pt x="69" y="106"/>
                                    </a:lnTo>
                                    <a:lnTo>
                                      <a:pt x="46" y="102"/>
                                    </a:lnTo>
                                    <a:lnTo>
                                      <a:pt x="35" y="99"/>
                                    </a:lnTo>
                                    <a:lnTo>
                                      <a:pt x="26" y="93"/>
                                    </a:lnTo>
                                    <a:lnTo>
                                      <a:pt x="18" y="89"/>
                                    </a:lnTo>
                                    <a:lnTo>
                                      <a:pt x="11" y="80"/>
                                    </a:lnTo>
                                    <a:lnTo>
                                      <a:pt x="7" y="71"/>
                                    </a:lnTo>
                                    <a:lnTo>
                                      <a:pt x="5" y="58"/>
                                    </a:lnTo>
                                    <a:lnTo>
                                      <a:pt x="5" y="58"/>
                                    </a:lnTo>
                                    <a:lnTo>
                                      <a:pt x="7" y="50"/>
                                    </a:lnTo>
                                    <a:lnTo>
                                      <a:pt x="9" y="41"/>
                                    </a:lnTo>
                                    <a:lnTo>
                                      <a:pt x="15" y="30"/>
                                    </a:lnTo>
                                    <a:lnTo>
                                      <a:pt x="26" y="21"/>
                                    </a:lnTo>
                                    <a:lnTo>
                                      <a:pt x="37" y="13"/>
                                    </a:lnTo>
                                    <a:lnTo>
                                      <a:pt x="52" y="6"/>
                                    </a:lnTo>
                                    <a:lnTo>
                                      <a:pt x="71" y="2"/>
                                    </a:lnTo>
                                    <a:lnTo>
                                      <a:pt x="93" y="0"/>
                                    </a:lnTo>
                                    <a:lnTo>
                                      <a:pt x="93" y="0"/>
                                    </a:lnTo>
                                    <a:lnTo>
                                      <a:pt x="121" y="2"/>
                                    </a:lnTo>
                                    <a:lnTo>
                                      <a:pt x="145" y="6"/>
                                    </a:lnTo>
                                    <a:lnTo>
                                      <a:pt x="173" y="11"/>
                                    </a:lnTo>
                                    <a:lnTo>
                                      <a:pt x="173" y="11"/>
                                    </a:lnTo>
                                    <a:lnTo>
                                      <a:pt x="177" y="11"/>
                                    </a:lnTo>
                                    <a:lnTo>
                                      <a:pt x="179" y="9"/>
                                    </a:lnTo>
                                    <a:lnTo>
                                      <a:pt x="182" y="4"/>
                                    </a:lnTo>
                                    <a:lnTo>
                                      <a:pt x="182" y="4"/>
                                    </a:lnTo>
                                    <a:lnTo>
                                      <a:pt x="186" y="6"/>
                                    </a:lnTo>
                                    <a:lnTo>
                                      <a:pt x="186" y="6"/>
                                    </a:lnTo>
                                    <a:lnTo>
                                      <a:pt x="162" y="56"/>
                                    </a:lnTo>
                                    <a:lnTo>
                                      <a:pt x="162" y="56"/>
                                    </a:lnTo>
                                    <a:lnTo>
                                      <a:pt x="156" y="54"/>
                                    </a:lnTo>
                                    <a:lnTo>
                                      <a:pt x="156" y="54"/>
                                    </a:lnTo>
                                    <a:lnTo>
                                      <a:pt x="158" y="54"/>
                                    </a:lnTo>
                                    <a:lnTo>
                                      <a:pt x="158" y="50"/>
                                    </a:lnTo>
                                    <a:lnTo>
                                      <a:pt x="158" y="50"/>
                                    </a:lnTo>
                                    <a:lnTo>
                                      <a:pt x="154" y="47"/>
                                    </a:lnTo>
                                    <a:lnTo>
                                      <a:pt x="141" y="41"/>
                                    </a:lnTo>
                                    <a:lnTo>
                                      <a:pt x="123" y="37"/>
                                    </a:lnTo>
                                    <a:lnTo>
                                      <a:pt x="102" y="34"/>
                                    </a:lnTo>
                                    <a:lnTo>
                                      <a:pt x="102" y="34"/>
                                    </a:lnTo>
                                    <a:lnTo>
                                      <a:pt x="91" y="37"/>
                                    </a:lnTo>
                                    <a:lnTo>
                                      <a:pt x="76" y="37"/>
                                    </a:lnTo>
                                    <a:lnTo>
                                      <a:pt x="69" y="39"/>
                                    </a:lnTo>
                                    <a:lnTo>
                                      <a:pt x="63" y="43"/>
                                    </a:lnTo>
                                    <a:lnTo>
                                      <a:pt x="59" y="47"/>
                                    </a:lnTo>
                                    <a:lnTo>
                                      <a:pt x="56" y="52"/>
                                    </a:lnTo>
                                    <a:lnTo>
                                      <a:pt x="56" y="52"/>
                                    </a:lnTo>
                                    <a:lnTo>
                                      <a:pt x="59" y="58"/>
                                    </a:lnTo>
                                    <a:lnTo>
                                      <a:pt x="63" y="60"/>
                                    </a:lnTo>
                                    <a:lnTo>
                                      <a:pt x="69" y="65"/>
                                    </a:lnTo>
                                    <a:lnTo>
                                      <a:pt x="78" y="65"/>
                                    </a:lnTo>
                                    <a:lnTo>
                                      <a:pt x="121" y="71"/>
                                    </a:lnTo>
                                    <a:lnTo>
                                      <a:pt x="145" y="78"/>
                                    </a:lnTo>
                                    <a:lnTo>
                                      <a:pt x="156" y="82"/>
                                    </a:lnTo>
                                    <a:lnTo>
                                      <a:pt x="167" y="86"/>
                                    </a:lnTo>
                                    <a:lnTo>
                                      <a:pt x="175" y="93"/>
                                    </a:lnTo>
                                    <a:lnTo>
                                      <a:pt x="182" y="99"/>
                                    </a:lnTo>
                                    <a:lnTo>
                                      <a:pt x="186" y="110"/>
                                    </a:lnTo>
                                    <a:lnTo>
                                      <a:pt x="186" y="121"/>
                                    </a:lnTo>
                                    <a:lnTo>
                                      <a:pt x="186" y="121"/>
                                    </a:lnTo>
                                    <a:lnTo>
                                      <a:pt x="186" y="134"/>
                                    </a:lnTo>
                                    <a:lnTo>
                                      <a:pt x="182" y="145"/>
                                    </a:lnTo>
                                    <a:lnTo>
                                      <a:pt x="175" y="154"/>
                                    </a:lnTo>
                                    <a:lnTo>
                                      <a:pt x="167" y="162"/>
                                    </a:lnTo>
                                    <a:lnTo>
                                      <a:pt x="154" y="171"/>
                                    </a:lnTo>
                                    <a:lnTo>
                                      <a:pt x="138" y="175"/>
                                    </a:lnTo>
                                    <a:lnTo>
                                      <a:pt x="121" y="180"/>
                                    </a:lnTo>
                                    <a:lnTo>
                                      <a:pt x="100" y="180"/>
                                    </a:lnTo>
                                    <a:lnTo>
                                      <a:pt x="100" y="180"/>
                                    </a:lnTo>
                                    <a:lnTo>
                                      <a:pt x="71" y="177"/>
                                    </a:lnTo>
                                    <a:lnTo>
                                      <a:pt x="43" y="173"/>
                                    </a:lnTo>
                                    <a:lnTo>
                                      <a:pt x="13" y="164"/>
                                    </a:lnTo>
                                    <a:lnTo>
                                      <a:pt x="13" y="164"/>
                                    </a:lnTo>
                                    <a:lnTo>
                                      <a:pt x="9" y="167"/>
                                    </a:lnTo>
                                    <a:lnTo>
                                      <a:pt x="5" y="171"/>
                                    </a:lnTo>
                                    <a:lnTo>
                                      <a:pt x="5" y="171"/>
                                    </a:lnTo>
                                    <a:lnTo>
                                      <a:pt x="0" y="169"/>
                                    </a:lnTo>
                                    <a:lnTo>
                                      <a:pt x="18" y="117"/>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8"/>
                            <wps:cNvSpPr>
                              <a:spLocks/>
                            </wps:cNvSpPr>
                            <wps:spPr bwMode="auto">
                              <a:xfrm>
                                <a:off x="812800" y="272415"/>
                                <a:ext cx="138430" cy="111125"/>
                              </a:xfrm>
                              <a:custGeom>
                                <a:avLst/>
                                <a:gdLst>
                                  <a:gd name="T0" fmla="*/ 141 w 218"/>
                                  <a:gd name="T1" fmla="*/ 162 h 175"/>
                                  <a:gd name="T2" fmla="*/ 141 w 218"/>
                                  <a:gd name="T3" fmla="*/ 162 h 175"/>
                                  <a:gd name="T4" fmla="*/ 143 w 218"/>
                                  <a:gd name="T5" fmla="*/ 167 h 175"/>
                                  <a:gd name="T6" fmla="*/ 145 w 218"/>
                                  <a:gd name="T7" fmla="*/ 169 h 175"/>
                                  <a:gd name="T8" fmla="*/ 149 w 218"/>
                                  <a:gd name="T9" fmla="*/ 169 h 175"/>
                                  <a:gd name="T10" fmla="*/ 149 w 218"/>
                                  <a:gd name="T11" fmla="*/ 169 h 175"/>
                                  <a:gd name="T12" fmla="*/ 149 w 218"/>
                                  <a:gd name="T13" fmla="*/ 175 h 175"/>
                                  <a:gd name="T14" fmla="*/ 149 w 218"/>
                                  <a:gd name="T15" fmla="*/ 175 h 175"/>
                                  <a:gd name="T16" fmla="*/ 80 w 218"/>
                                  <a:gd name="T17" fmla="*/ 175 h 175"/>
                                  <a:gd name="T18" fmla="*/ 80 w 218"/>
                                  <a:gd name="T19" fmla="*/ 175 h 175"/>
                                  <a:gd name="T20" fmla="*/ 80 w 218"/>
                                  <a:gd name="T21" fmla="*/ 169 h 175"/>
                                  <a:gd name="T22" fmla="*/ 80 w 218"/>
                                  <a:gd name="T23" fmla="*/ 169 h 175"/>
                                  <a:gd name="T24" fmla="*/ 87 w 218"/>
                                  <a:gd name="T25" fmla="*/ 169 h 175"/>
                                  <a:gd name="T26" fmla="*/ 89 w 218"/>
                                  <a:gd name="T27" fmla="*/ 167 h 175"/>
                                  <a:gd name="T28" fmla="*/ 89 w 218"/>
                                  <a:gd name="T29" fmla="*/ 162 h 175"/>
                                  <a:gd name="T30" fmla="*/ 89 w 218"/>
                                  <a:gd name="T31" fmla="*/ 162 h 175"/>
                                  <a:gd name="T32" fmla="*/ 89 w 218"/>
                                  <a:gd name="T33" fmla="*/ 110 h 175"/>
                                  <a:gd name="T34" fmla="*/ 89 w 218"/>
                                  <a:gd name="T35" fmla="*/ 110 h 175"/>
                                  <a:gd name="T36" fmla="*/ 13 w 218"/>
                                  <a:gd name="T37" fmla="*/ 9 h 175"/>
                                  <a:gd name="T38" fmla="*/ 13 w 218"/>
                                  <a:gd name="T39" fmla="*/ 9 h 175"/>
                                  <a:gd name="T40" fmla="*/ 11 w 218"/>
                                  <a:gd name="T41" fmla="*/ 7 h 175"/>
                                  <a:gd name="T42" fmla="*/ 9 w 218"/>
                                  <a:gd name="T43" fmla="*/ 7 h 175"/>
                                  <a:gd name="T44" fmla="*/ 0 w 218"/>
                                  <a:gd name="T45" fmla="*/ 4 h 175"/>
                                  <a:gd name="T46" fmla="*/ 0 w 218"/>
                                  <a:gd name="T47" fmla="*/ 4 h 175"/>
                                  <a:gd name="T48" fmla="*/ 0 w 218"/>
                                  <a:gd name="T49" fmla="*/ 0 h 175"/>
                                  <a:gd name="T50" fmla="*/ 0 w 218"/>
                                  <a:gd name="T51" fmla="*/ 0 h 175"/>
                                  <a:gd name="T52" fmla="*/ 87 w 218"/>
                                  <a:gd name="T53" fmla="*/ 0 h 175"/>
                                  <a:gd name="T54" fmla="*/ 87 w 218"/>
                                  <a:gd name="T55" fmla="*/ 0 h 175"/>
                                  <a:gd name="T56" fmla="*/ 87 w 218"/>
                                  <a:gd name="T57" fmla="*/ 4 h 175"/>
                                  <a:gd name="T58" fmla="*/ 87 w 218"/>
                                  <a:gd name="T59" fmla="*/ 4 h 175"/>
                                  <a:gd name="T60" fmla="*/ 80 w 218"/>
                                  <a:gd name="T61" fmla="*/ 7 h 175"/>
                                  <a:gd name="T62" fmla="*/ 78 w 218"/>
                                  <a:gd name="T63" fmla="*/ 7 h 175"/>
                                  <a:gd name="T64" fmla="*/ 76 w 218"/>
                                  <a:gd name="T65" fmla="*/ 9 h 175"/>
                                  <a:gd name="T66" fmla="*/ 76 w 218"/>
                                  <a:gd name="T67" fmla="*/ 9 h 175"/>
                                  <a:gd name="T68" fmla="*/ 80 w 218"/>
                                  <a:gd name="T69" fmla="*/ 17 h 175"/>
                                  <a:gd name="T70" fmla="*/ 91 w 218"/>
                                  <a:gd name="T71" fmla="*/ 30 h 175"/>
                                  <a:gd name="T72" fmla="*/ 115 w 218"/>
                                  <a:gd name="T73" fmla="*/ 63 h 175"/>
                                  <a:gd name="T74" fmla="*/ 115 w 218"/>
                                  <a:gd name="T75" fmla="*/ 63 h 175"/>
                                  <a:gd name="T76" fmla="*/ 134 w 218"/>
                                  <a:gd name="T77" fmla="*/ 35 h 175"/>
                                  <a:gd name="T78" fmla="*/ 145 w 218"/>
                                  <a:gd name="T79" fmla="*/ 19 h 175"/>
                                  <a:gd name="T80" fmla="*/ 149 w 218"/>
                                  <a:gd name="T81" fmla="*/ 9 h 175"/>
                                  <a:gd name="T82" fmla="*/ 149 w 218"/>
                                  <a:gd name="T83" fmla="*/ 9 h 175"/>
                                  <a:gd name="T84" fmla="*/ 149 w 218"/>
                                  <a:gd name="T85" fmla="*/ 7 h 175"/>
                                  <a:gd name="T86" fmla="*/ 147 w 218"/>
                                  <a:gd name="T87" fmla="*/ 7 h 175"/>
                                  <a:gd name="T88" fmla="*/ 141 w 218"/>
                                  <a:gd name="T89" fmla="*/ 4 h 175"/>
                                  <a:gd name="T90" fmla="*/ 141 w 218"/>
                                  <a:gd name="T91" fmla="*/ 4 h 175"/>
                                  <a:gd name="T92" fmla="*/ 141 w 218"/>
                                  <a:gd name="T93" fmla="*/ 0 h 175"/>
                                  <a:gd name="T94" fmla="*/ 141 w 218"/>
                                  <a:gd name="T95" fmla="*/ 0 h 175"/>
                                  <a:gd name="T96" fmla="*/ 218 w 218"/>
                                  <a:gd name="T97" fmla="*/ 0 h 175"/>
                                  <a:gd name="T98" fmla="*/ 218 w 218"/>
                                  <a:gd name="T99" fmla="*/ 0 h 175"/>
                                  <a:gd name="T100" fmla="*/ 218 w 218"/>
                                  <a:gd name="T101" fmla="*/ 4 h 175"/>
                                  <a:gd name="T102" fmla="*/ 218 w 218"/>
                                  <a:gd name="T103" fmla="*/ 4 h 175"/>
                                  <a:gd name="T104" fmla="*/ 214 w 218"/>
                                  <a:gd name="T105" fmla="*/ 7 h 175"/>
                                  <a:gd name="T106" fmla="*/ 210 w 218"/>
                                  <a:gd name="T107" fmla="*/ 7 h 175"/>
                                  <a:gd name="T108" fmla="*/ 208 w 218"/>
                                  <a:gd name="T109" fmla="*/ 9 h 175"/>
                                  <a:gd name="T110" fmla="*/ 208 w 218"/>
                                  <a:gd name="T111" fmla="*/ 9 h 175"/>
                                  <a:gd name="T112" fmla="*/ 141 w 218"/>
                                  <a:gd name="T113" fmla="*/ 110 h 175"/>
                                  <a:gd name="T114" fmla="*/ 141 w 218"/>
                                  <a:gd name="T115" fmla="*/ 162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18" h="175">
                                    <a:moveTo>
                                      <a:pt x="141" y="162"/>
                                    </a:moveTo>
                                    <a:lnTo>
                                      <a:pt x="141" y="162"/>
                                    </a:lnTo>
                                    <a:lnTo>
                                      <a:pt x="143" y="167"/>
                                    </a:lnTo>
                                    <a:lnTo>
                                      <a:pt x="145" y="169"/>
                                    </a:lnTo>
                                    <a:lnTo>
                                      <a:pt x="149" y="169"/>
                                    </a:lnTo>
                                    <a:lnTo>
                                      <a:pt x="149" y="169"/>
                                    </a:lnTo>
                                    <a:lnTo>
                                      <a:pt x="149" y="175"/>
                                    </a:lnTo>
                                    <a:lnTo>
                                      <a:pt x="149" y="175"/>
                                    </a:lnTo>
                                    <a:lnTo>
                                      <a:pt x="80" y="175"/>
                                    </a:lnTo>
                                    <a:lnTo>
                                      <a:pt x="80" y="175"/>
                                    </a:lnTo>
                                    <a:lnTo>
                                      <a:pt x="80" y="169"/>
                                    </a:lnTo>
                                    <a:lnTo>
                                      <a:pt x="80" y="169"/>
                                    </a:lnTo>
                                    <a:lnTo>
                                      <a:pt x="87" y="169"/>
                                    </a:lnTo>
                                    <a:lnTo>
                                      <a:pt x="89" y="167"/>
                                    </a:lnTo>
                                    <a:lnTo>
                                      <a:pt x="89" y="162"/>
                                    </a:lnTo>
                                    <a:lnTo>
                                      <a:pt x="89" y="162"/>
                                    </a:lnTo>
                                    <a:lnTo>
                                      <a:pt x="89" y="110"/>
                                    </a:lnTo>
                                    <a:lnTo>
                                      <a:pt x="89" y="110"/>
                                    </a:lnTo>
                                    <a:lnTo>
                                      <a:pt x="13" y="9"/>
                                    </a:lnTo>
                                    <a:lnTo>
                                      <a:pt x="13" y="9"/>
                                    </a:lnTo>
                                    <a:lnTo>
                                      <a:pt x="11" y="7"/>
                                    </a:lnTo>
                                    <a:lnTo>
                                      <a:pt x="9" y="7"/>
                                    </a:lnTo>
                                    <a:lnTo>
                                      <a:pt x="0" y="4"/>
                                    </a:lnTo>
                                    <a:lnTo>
                                      <a:pt x="0" y="4"/>
                                    </a:lnTo>
                                    <a:lnTo>
                                      <a:pt x="0" y="0"/>
                                    </a:lnTo>
                                    <a:lnTo>
                                      <a:pt x="0" y="0"/>
                                    </a:lnTo>
                                    <a:lnTo>
                                      <a:pt x="87" y="0"/>
                                    </a:lnTo>
                                    <a:lnTo>
                                      <a:pt x="87" y="0"/>
                                    </a:lnTo>
                                    <a:lnTo>
                                      <a:pt x="87" y="4"/>
                                    </a:lnTo>
                                    <a:lnTo>
                                      <a:pt x="87" y="4"/>
                                    </a:lnTo>
                                    <a:lnTo>
                                      <a:pt x="80" y="7"/>
                                    </a:lnTo>
                                    <a:lnTo>
                                      <a:pt x="78" y="7"/>
                                    </a:lnTo>
                                    <a:lnTo>
                                      <a:pt x="76" y="9"/>
                                    </a:lnTo>
                                    <a:lnTo>
                                      <a:pt x="76" y="9"/>
                                    </a:lnTo>
                                    <a:lnTo>
                                      <a:pt x="80" y="17"/>
                                    </a:lnTo>
                                    <a:lnTo>
                                      <a:pt x="91" y="30"/>
                                    </a:lnTo>
                                    <a:lnTo>
                                      <a:pt x="115" y="63"/>
                                    </a:lnTo>
                                    <a:lnTo>
                                      <a:pt x="115" y="63"/>
                                    </a:lnTo>
                                    <a:lnTo>
                                      <a:pt x="134" y="35"/>
                                    </a:lnTo>
                                    <a:lnTo>
                                      <a:pt x="145" y="19"/>
                                    </a:lnTo>
                                    <a:lnTo>
                                      <a:pt x="149" y="9"/>
                                    </a:lnTo>
                                    <a:lnTo>
                                      <a:pt x="149" y="9"/>
                                    </a:lnTo>
                                    <a:lnTo>
                                      <a:pt x="149" y="7"/>
                                    </a:lnTo>
                                    <a:lnTo>
                                      <a:pt x="147" y="7"/>
                                    </a:lnTo>
                                    <a:lnTo>
                                      <a:pt x="141" y="4"/>
                                    </a:lnTo>
                                    <a:lnTo>
                                      <a:pt x="141" y="4"/>
                                    </a:lnTo>
                                    <a:lnTo>
                                      <a:pt x="141" y="0"/>
                                    </a:lnTo>
                                    <a:lnTo>
                                      <a:pt x="141" y="0"/>
                                    </a:lnTo>
                                    <a:lnTo>
                                      <a:pt x="218" y="0"/>
                                    </a:lnTo>
                                    <a:lnTo>
                                      <a:pt x="218" y="0"/>
                                    </a:lnTo>
                                    <a:lnTo>
                                      <a:pt x="218" y="4"/>
                                    </a:lnTo>
                                    <a:lnTo>
                                      <a:pt x="218" y="4"/>
                                    </a:lnTo>
                                    <a:lnTo>
                                      <a:pt x="214" y="7"/>
                                    </a:lnTo>
                                    <a:lnTo>
                                      <a:pt x="210" y="7"/>
                                    </a:lnTo>
                                    <a:lnTo>
                                      <a:pt x="208" y="9"/>
                                    </a:lnTo>
                                    <a:lnTo>
                                      <a:pt x="208" y="9"/>
                                    </a:lnTo>
                                    <a:lnTo>
                                      <a:pt x="141" y="110"/>
                                    </a:lnTo>
                                    <a:lnTo>
                                      <a:pt x="141" y="162"/>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9"/>
                            <wps:cNvSpPr>
                              <a:spLocks/>
                            </wps:cNvSpPr>
                            <wps:spPr bwMode="auto">
                              <a:xfrm>
                                <a:off x="958215" y="271145"/>
                                <a:ext cx="118110" cy="114300"/>
                              </a:xfrm>
                              <a:custGeom>
                                <a:avLst/>
                                <a:gdLst>
                                  <a:gd name="T0" fmla="*/ 15 w 186"/>
                                  <a:gd name="T1" fmla="*/ 117 h 180"/>
                                  <a:gd name="T2" fmla="*/ 22 w 186"/>
                                  <a:gd name="T3" fmla="*/ 119 h 180"/>
                                  <a:gd name="T4" fmla="*/ 22 w 186"/>
                                  <a:gd name="T5" fmla="*/ 123 h 180"/>
                                  <a:gd name="T6" fmla="*/ 31 w 186"/>
                                  <a:gd name="T7" fmla="*/ 132 h 180"/>
                                  <a:gd name="T8" fmla="*/ 74 w 186"/>
                                  <a:gd name="T9" fmla="*/ 143 h 180"/>
                                  <a:gd name="T10" fmla="*/ 97 w 186"/>
                                  <a:gd name="T11" fmla="*/ 143 h 180"/>
                                  <a:gd name="T12" fmla="*/ 121 w 186"/>
                                  <a:gd name="T13" fmla="*/ 141 h 180"/>
                                  <a:gd name="T14" fmla="*/ 130 w 186"/>
                                  <a:gd name="T15" fmla="*/ 136 h 180"/>
                                  <a:gd name="T16" fmla="*/ 134 w 186"/>
                                  <a:gd name="T17" fmla="*/ 125 h 180"/>
                                  <a:gd name="T18" fmla="*/ 134 w 186"/>
                                  <a:gd name="T19" fmla="*/ 121 h 180"/>
                                  <a:gd name="T20" fmla="*/ 123 w 186"/>
                                  <a:gd name="T21" fmla="*/ 115 h 180"/>
                                  <a:gd name="T22" fmla="*/ 69 w 186"/>
                                  <a:gd name="T23" fmla="*/ 106 h 180"/>
                                  <a:gd name="T24" fmla="*/ 35 w 186"/>
                                  <a:gd name="T25" fmla="*/ 99 h 180"/>
                                  <a:gd name="T26" fmla="*/ 18 w 186"/>
                                  <a:gd name="T27" fmla="*/ 89 h 180"/>
                                  <a:gd name="T28" fmla="*/ 7 w 186"/>
                                  <a:gd name="T29" fmla="*/ 71 h 180"/>
                                  <a:gd name="T30" fmla="*/ 5 w 186"/>
                                  <a:gd name="T31" fmla="*/ 58 h 180"/>
                                  <a:gd name="T32" fmla="*/ 9 w 186"/>
                                  <a:gd name="T33" fmla="*/ 41 h 180"/>
                                  <a:gd name="T34" fmla="*/ 26 w 186"/>
                                  <a:gd name="T35" fmla="*/ 21 h 180"/>
                                  <a:gd name="T36" fmla="*/ 52 w 186"/>
                                  <a:gd name="T37" fmla="*/ 6 h 180"/>
                                  <a:gd name="T38" fmla="*/ 93 w 186"/>
                                  <a:gd name="T39" fmla="*/ 0 h 180"/>
                                  <a:gd name="T40" fmla="*/ 121 w 186"/>
                                  <a:gd name="T41" fmla="*/ 2 h 180"/>
                                  <a:gd name="T42" fmla="*/ 171 w 186"/>
                                  <a:gd name="T43" fmla="*/ 11 h 180"/>
                                  <a:gd name="T44" fmla="*/ 175 w 186"/>
                                  <a:gd name="T45" fmla="*/ 11 h 180"/>
                                  <a:gd name="T46" fmla="*/ 180 w 186"/>
                                  <a:gd name="T47" fmla="*/ 4 h 180"/>
                                  <a:gd name="T48" fmla="*/ 184 w 186"/>
                                  <a:gd name="T49" fmla="*/ 6 h 180"/>
                                  <a:gd name="T50" fmla="*/ 160 w 186"/>
                                  <a:gd name="T51" fmla="*/ 56 h 180"/>
                                  <a:gd name="T52" fmla="*/ 156 w 186"/>
                                  <a:gd name="T53" fmla="*/ 54 h 180"/>
                                  <a:gd name="T54" fmla="*/ 156 w 186"/>
                                  <a:gd name="T55" fmla="*/ 50 h 180"/>
                                  <a:gd name="T56" fmla="*/ 151 w 186"/>
                                  <a:gd name="T57" fmla="*/ 47 h 180"/>
                                  <a:gd name="T58" fmla="*/ 121 w 186"/>
                                  <a:gd name="T59" fmla="*/ 37 h 180"/>
                                  <a:gd name="T60" fmla="*/ 102 w 186"/>
                                  <a:gd name="T61" fmla="*/ 34 h 180"/>
                                  <a:gd name="T62" fmla="*/ 76 w 186"/>
                                  <a:gd name="T63" fmla="*/ 37 h 180"/>
                                  <a:gd name="T64" fmla="*/ 63 w 186"/>
                                  <a:gd name="T65" fmla="*/ 43 h 180"/>
                                  <a:gd name="T66" fmla="*/ 56 w 186"/>
                                  <a:gd name="T67" fmla="*/ 52 h 180"/>
                                  <a:gd name="T68" fmla="*/ 59 w 186"/>
                                  <a:gd name="T69" fmla="*/ 58 h 180"/>
                                  <a:gd name="T70" fmla="*/ 69 w 186"/>
                                  <a:gd name="T71" fmla="*/ 65 h 180"/>
                                  <a:gd name="T72" fmla="*/ 121 w 186"/>
                                  <a:gd name="T73" fmla="*/ 71 h 180"/>
                                  <a:gd name="T74" fmla="*/ 156 w 186"/>
                                  <a:gd name="T75" fmla="*/ 82 h 180"/>
                                  <a:gd name="T76" fmla="*/ 175 w 186"/>
                                  <a:gd name="T77" fmla="*/ 93 h 180"/>
                                  <a:gd name="T78" fmla="*/ 186 w 186"/>
                                  <a:gd name="T79" fmla="*/ 110 h 180"/>
                                  <a:gd name="T80" fmla="*/ 186 w 186"/>
                                  <a:gd name="T81" fmla="*/ 121 h 180"/>
                                  <a:gd name="T82" fmla="*/ 182 w 186"/>
                                  <a:gd name="T83" fmla="*/ 145 h 180"/>
                                  <a:gd name="T84" fmla="*/ 167 w 186"/>
                                  <a:gd name="T85" fmla="*/ 162 h 180"/>
                                  <a:gd name="T86" fmla="*/ 138 w 186"/>
                                  <a:gd name="T87" fmla="*/ 175 h 180"/>
                                  <a:gd name="T88" fmla="*/ 100 w 186"/>
                                  <a:gd name="T89" fmla="*/ 180 h 180"/>
                                  <a:gd name="T90" fmla="*/ 72 w 186"/>
                                  <a:gd name="T91" fmla="*/ 177 h 180"/>
                                  <a:gd name="T92" fmla="*/ 13 w 186"/>
                                  <a:gd name="T93" fmla="*/ 164 h 180"/>
                                  <a:gd name="T94" fmla="*/ 9 w 186"/>
                                  <a:gd name="T95" fmla="*/ 167 h 180"/>
                                  <a:gd name="T96" fmla="*/ 5 w 186"/>
                                  <a:gd name="T97" fmla="*/ 171 h 180"/>
                                  <a:gd name="T98" fmla="*/ 15 w 186"/>
                                  <a:gd name="T99" fmla="*/ 117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6" h="180">
                                    <a:moveTo>
                                      <a:pt x="15" y="117"/>
                                    </a:moveTo>
                                    <a:lnTo>
                                      <a:pt x="15" y="117"/>
                                    </a:lnTo>
                                    <a:lnTo>
                                      <a:pt x="22" y="119"/>
                                    </a:lnTo>
                                    <a:lnTo>
                                      <a:pt x="22" y="119"/>
                                    </a:lnTo>
                                    <a:lnTo>
                                      <a:pt x="22" y="123"/>
                                    </a:lnTo>
                                    <a:lnTo>
                                      <a:pt x="22" y="123"/>
                                    </a:lnTo>
                                    <a:lnTo>
                                      <a:pt x="24" y="128"/>
                                    </a:lnTo>
                                    <a:lnTo>
                                      <a:pt x="31" y="132"/>
                                    </a:lnTo>
                                    <a:lnTo>
                                      <a:pt x="50" y="136"/>
                                    </a:lnTo>
                                    <a:lnTo>
                                      <a:pt x="74" y="143"/>
                                    </a:lnTo>
                                    <a:lnTo>
                                      <a:pt x="97" y="143"/>
                                    </a:lnTo>
                                    <a:lnTo>
                                      <a:pt x="97" y="143"/>
                                    </a:lnTo>
                                    <a:lnTo>
                                      <a:pt x="108" y="143"/>
                                    </a:lnTo>
                                    <a:lnTo>
                                      <a:pt x="121" y="141"/>
                                    </a:lnTo>
                                    <a:lnTo>
                                      <a:pt x="126" y="138"/>
                                    </a:lnTo>
                                    <a:lnTo>
                                      <a:pt x="130" y="136"/>
                                    </a:lnTo>
                                    <a:lnTo>
                                      <a:pt x="134" y="132"/>
                                    </a:lnTo>
                                    <a:lnTo>
                                      <a:pt x="134" y="125"/>
                                    </a:lnTo>
                                    <a:lnTo>
                                      <a:pt x="134" y="125"/>
                                    </a:lnTo>
                                    <a:lnTo>
                                      <a:pt x="134" y="121"/>
                                    </a:lnTo>
                                    <a:lnTo>
                                      <a:pt x="130" y="117"/>
                                    </a:lnTo>
                                    <a:lnTo>
                                      <a:pt x="123" y="115"/>
                                    </a:lnTo>
                                    <a:lnTo>
                                      <a:pt x="115" y="112"/>
                                    </a:lnTo>
                                    <a:lnTo>
                                      <a:pt x="69" y="106"/>
                                    </a:lnTo>
                                    <a:lnTo>
                                      <a:pt x="46" y="102"/>
                                    </a:lnTo>
                                    <a:lnTo>
                                      <a:pt x="35" y="99"/>
                                    </a:lnTo>
                                    <a:lnTo>
                                      <a:pt x="26" y="93"/>
                                    </a:lnTo>
                                    <a:lnTo>
                                      <a:pt x="18" y="89"/>
                                    </a:lnTo>
                                    <a:lnTo>
                                      <a:pt x="11" y="80"/>
                                    </a:lnTo>
                                    <a:lnTo>
                                      <a:pt x="7" y="71"/>
                                    </a:lnTo>
                                    <a:lnTo>
                                      <a:pt x="5" y="58"/>
                                    </a:lnTo>
                                    <a:lnTo>
                                      <a:pt x="5" y="58"/>
                                    </a:lnTo>
                                    <a:lnTo>
                                      <a:pt x="7" y="50"/>
                                    </a:lnTo>
                                    <a:lnTo>
                                      <a:pt x="9" y="41"/>
                                    </a:lnTo>
                                    <a:lnTo>
                                      <a:pt x="15" y="30"/>
                                    </a:lnTo>
                                    <a:lnTo>
                                      <a:pt x="26" y="21"/>
                                    </a:lnTo>
                                    <a:lnTo>
                                      <a:pt x="37" y="13"/>
                                    </a:lnTo>
                                    <a:lnTo>
                                      <a:pt x="52" y="6"/>
                                    </a:lnTo>
                                    <a:lnTo>
                                      <a:pt x="72" y="2"/>
                                    </a:lnTo>
                                    <a:lnTo>
                                      <a:pt x="93" y="0"/>
                                    </a:lnTo>
                                    <a:lnTo>
                                      <a:pt x="93" y="0"/>
                                    </a:lnTo>
                                    <a:lnTo>
                                      <a:pt x="121" y="2"/>
                                    </a:lnTo>
                                    <a:lnTo>
                                      <a:pt x="143" y="6"/>
                                    </a:lnTo>
                                    <a:lnTo>
                                      <a:pt x="171" y="11"/>
                                    </a:lnTo>
                                    <a:lnTo>
                                      <a:pt x="171" y="11"/>
                                    </a:lnTo>
                                    <a:lnTo>
                                      <a:pt x="175" y="11"/>
                                    </a:lnTo>
                                    <a:lnTo>
                                      <a:pt x="177" y="9"/>
                                    </a:lnTo>
                                    <a:lnTo>
                                      <a:pt x="180" y="4"/>
                                    </a:lnTo>
                                    <a:lnTo>
                                      <a:pt x="180" y="4"/>
                                    </a:lnTo>
                                    <a:lnTo>
                                      <a:pt x="184" y="6"/>
                                    </a:lnTo>
                                    <a:lnTo>
                                      <a:pt x="184" y="6"/>
                                    </a:lnTo>
                                    <a:lnTo>
                                      <a:pt x="160" y="56"/>
                                    </a:lnTo>
                                    <a:lnTo>
                                      <a:pt x="160" y="56"/>
                                    </a:lnTo>
                                    <a:lnTo>
                                      <a:pt x="156" y="54"/>
                                    </a:lnTo>
                                    <a:lnTo>
                                      <a:pt x="156" y="54"/>
                                    </a:lnTo>
                                    <a:lnTo>
                                      <a:pt x="156" y="50"/>
                                    </a:lnTo>
                                    <a:lnTo>
                                      <a:pt x="156" y="50"/>
                                    </a:lnTo>
                                    <a:lnTo>
                                      <a:pt x="151" y="47"/>
                                    </a:lnTo>
                                    <a:lnTo>
                                      <a:pt x="138" y="41"/>
                                    </a:lnTo>
                                    <a:lnTo>
                                      <a:pt x="121" y="37"/>
                                    </a:lnTo>
                                    <a:lnTo>
                                      <a:pt x="102" y="34"/>
                                    </a:lnTo>
                                    <a:lnTo>
                                      <a:pt x="102" y="34"/>
                                    </a:lnTo>
                                    <a:lnTo>
                                      <a:pt x="91" y="37"/>
                                    </a:lnTo>
                                    <a:lnTo>
                                      <a:pt x="76" y="37"/>
                                    </a:lnTo>
                                    <a:lnTo>
                                      <a:pt x="69" y="39"/>
                                    </a:lnTo>
                                    <a:lnTo>
                                      <a:pt x="63" y="43"/>
                                    </a:lnTo>
                                    <a:lnTo>
                                      <a:pt x="59" y="47"/>
                                    </a:lnTo>
                                    <a:lnTo>
                                      <a:pt x="56" y="52"/>
                                    </a:lnTo>
                                    <a:lnTo>
                                      <a:pt x="56" y="52"/>
                                    </a:lnTo>
                                    <a:lnTo>
                                      <a:pt x="59" y="58"/>
                                    </a:lnTo>
                                    <a:lnTo>
                                      <a:pt x="63" y="60"/>
                                    </a:lnTo>
                                    <a:lnTo>
                                      <a:pt x="69" y="65"/>
                                    </a:lnTo>
                                    <a:lnTo>
                                      <a:pt x="78" y="65"/>
                                    </a:lnTo>
                                    <a:lnTo>
                                      <a:pt x="121" y="71"/>
                                    </a:lnTo>
                                    <a:lnTo>
                                      <a:pt x="145" y="78"/>
                                    </a:lnTo>
                                    <a:lnTo>
                                      <a:pt x="156" y="82"/>
                                    </a:lnTo>
                                    <a:lnTo>
                                      <a:pt x="167" y="86"/>
                                    </a:lnTo>
                                    <a:lnTo>
                                      <a:pt x="175" y="93"/>
                                    </a:lnTo>
                                    <a:lnTo>
                                      <a:pt x="182" y="99"/>
                                    </a:lnTo>
                                    <a:lnTo>
                                      <a:pt x="186" y="110"/>
                                    </a:lnTo>
                                    <a:lnTo>
                                      <a:pt x="186" y="121"/>
                                    </a:lnTo>
                                    <a:lnTo>
                                      <a:pt x="186" y="121"/>
                                    </a:lnTo>
                                    <a:lnTo>
                                      <a:pt x="186" y="134"/>
                                    </a:lnTo>
                                    <a:lnTo>
                                      <a:pt x="182" y="145"/>
                                    </a:lnTo>
                                    <a:lnTo>
                                      <a:pt x="175" y="154"/>
                                    </a:lnTo>
                                    <a:lnTo>
                                      <a:pt x="167" y="162"/>
                                    </a:lnTo>
                                    <a:lnTo>
                                      <a:pt x="154" y="171"/>
                                    </a:lnTo>
                                    <a:lnTo>
                                      <a:pt x="138" y="175"/>
                                    </a:lnTo>
                                    <a:lnTo>
                                      <a:pt x="121" y="180"/>
                                    </a:lnTo>
                                    <a:lnTo>
                                      <a:pt x="100" y="180"/>
                                    </a:lnTo>
                                    <a:lnTo>
                                      <a:pt x="100" y="180"/>
                                    </a:lnTo>
                                    <a:lnTo>
                                      <a:pt x="72" y="177"/>
                                    </a:lnTo>
                                    <a:lnTo>
                                      <a:pt x="43" y="173"/>
                                    </a:lnTo>
                                    <a:lnTo>
                                      <a:pt x="13" y="164"/>
                                    </a:lnTo>
                                    <a:lnTo>
                                      <a:pt x="13" y="164"/>
                                    </a:lnTo>
                                    <a:lnTo>
                                      <a:pt x="9" y="167"/>
                                    </a:lnTo>
                                    <a:lnTo>
                                      <a:pt x="5" y="171"/>
                                    </a:lnTo>
                                    <a:lnTo>
                                      <a:pt x="5" y="171"/>
                                    </a:lnTo>
                                    <a:lnTo>
                                      <a:pt x="0" y="169"/>
                                    </a:lnTo>
                                    <a:lnTo>
                                      <a:pt x="15" y="117"/>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0"/>
                            <wps:cNvSpPr>
                              <a:spLocks/>
                            </wps:cNvSpPr>
                            <wps:spPr bwMode="auto">
                              <a:xfrm>
                                <a:off x="591185" y="427990"/>
                                <a:ext cx="27305" cy="43815"/>
                              </a:xfrm>
                              <a:custGeom>
                                <a:avLst/>
                                <a:gdLst>
                                  <a:gd name="T0" fmla="*/ 36 w 43"/>
                                  <a:gd name="T1" fmla="*/ 0 h 69"/>
                                  <a:gd name="T2" fmla="*/ 43 w 43"/>
                                  <a:gd name="T3" fmla="*/ 0 h 69"/>
                                  <a:gd name="T4" fmla="*/ 43 w 43"/>
                                  <a:gd name="T5" fmla="*/ 39 h 69"/>
                                  <a:gd name="T6" fmla="*/ 43 w 43"/>
                                  <a:gd name="T7" fmla="*/ 39 h 69"/>
                                  <a:gd name="T8" fmla="*/ 41 w 43"/>
                                  <a:gd name="T9" fmla="*/ 56 h 69"/>
                                  <a:gd name="T10" fmla="*/ 41 w 43"/>
                                  <a:gd name="T11" fmla="*/ 56 h 69"/>
                                  <a:gd name="T12" fmla="*/ 38 w 43"/>
                                  <a:gd name="T13" fmla="*/ 60 h 69"/>
                                  <a:gd name="T14" fmla="*/ 34 w 43"/>
                                  <a:gd name="T15" fmla="*/ 65 h 69"/>
                                  <a:gd name="T16" fmla="*/ 34 w 43"/>
                                  <a:gd name="T17" fmla="*/ 65 h 69"/>
                                  <a:gd name="T18" fmla="*/ 28 w 43"/>
                                  <a:gd name="T19" fmla="*/ 69 h 69"/>
                                  <a:gd name="T20" fmla="*/ 21 w 43"/>
                                  <a:gd name="T21" fmla="*/ 69 h 69"/>
                                  <a:gd name="T22" fmla="*/ 21 w 43"/>
                                  <a:gd name="T23" fmla="*/ 69 h 69"/>
                                  <a:gd name="T24" fmla="*/ 13 w 43"/>
                                  <a:gd name="T25" fmla="*/ 67 h 69"/>
                                  <a:gd name="T26" fmla="*/ 4 w 43"/>
                                  <a:gd name="T27" fmla="*/ 63 h 69"/>
                                  <a:gd name="T28" fmla="*/ 4 w 43"/>
                                  <a:gd name="T29" fmla="*/ 63 h 69"/>
                                  <a:gd name="T30" fmla="*/ 0 w 43"/>
                                  <a:gd name="T31" fmla="*/ 54 h 69"/>
                                  <a:gd name="T32" fmla="*/ 0 w 43"/>
                                  <a:gd name="T33" fmla="*/ 39 h 69"/>
                                  <a:gd name="T34" fmla="*/ 0 w 43"/>
                                  <a:gd name="T35" fmla="*/ 0 h 69"/>
                                  <a:gd name="T36" fmla="*/ 6 w 43"/>
                                  <a:gd name="T37" fmla="*/ 0 h 69"/>
                                  <a:gd name="T38" fmla="*/ 6 w 43"/>
                                  <a:gd name="T39" fmla="*/ 39 h 69"/>
                                  <a:gd name="T40" fmla="*/ 6 w 43"/>
                                  <a:gd name="T41" fmla="*/ 39 h 69"/>
                                  <a:gd name="T42" fmla="*/ 8 w 43"/>
                                  <a:gd name="T43" fmla="*/ 52 h 69"/>
                                  <a:gd name="T44" fmla="*/ 8 w 43"/>
                                  <a:gd name="T45" fmla="*/ 52 h 69"/>
                                  <a:gd name="T46" fmla="*/ 10 w 43"/>
                                  <a:gd name="T47" fmla="*/ 56 h 69"/>
                                  <a:gd name="T48" fmla="*/ 13 w 43"/>
                                  <a:gd name="T49" fmla="*/ 58 h 69"/>
                                  <a:gd name="T50" fmla="*/ 13 w 43"/>
                                  <a:gd name="T51" fmla="*/ 58 h 69"/>
                                  <a:gd name="T52" fmla="*/ 21 w 43"/>
                                  <a:gd name="T53" fmla="*/ 60 h 69"/>
                                  <a:gd name="T54" fmla="*/ 21 w 43"/>
                                  <a:gd name="T55" fmla="*/ 60 h 69"/>
                                  <a:gd name="T56" fmla="*/ 28 w 43"/>
                                  <a:gd name="T57" fmla="*/ 60 h 69"/>
                                  <a:gd name="T58" fmla="*/ 32 w 43"/>
                                  <a:gd name="T59" fmla="*/ 56 h 69"/>
                                  <a:gd name="T60" fmla="*/ 32 w 43"/>
                                  <a:gd name="T61" fmla="*/ 56 h 69"/>
                                  <a:gd name="T62" fmla="*/ 34 w 43"/>
                                  <a:gd name="T63" fmla="*/ 50 h 69"/>
                                  <a:gd name="T64" fmla="*/ 36 w 43"/>
                                  <a:gd name="T65" fmla="*/ 39 h 69"/>
                                  <a:gd name="T66" fmla="*/ 36 w 43"/>
                                  <a:gd name="T67"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3" h="69">
                                    <a:moveTo>
                                      <a:pt x="36" y="0"/>
                                    </a:moveTo>
                                    <a:lnTo>
                                      <a:pt x="43" y="0"/>
                                    </a:lnTo>
                                    <a:lnTo>
                                      <a:pt x="43" y="39"/>
                                    </a:lnTo>
                                    <a:lnTo>
                                      <a:pt x="43" y="39"/>
                                    </a:lnTo>
                                    <a:lnTo>
                                      <a:pt x="41" y="56"/>
                                    </a:lnTo>
                                    <a:lnTo>
                                      <a:pt x="41" y="56"/>
                                    </a:lnTo>
                                    <a:lnTo>
                                      <a:pt x="38" y="60"/>
                                    </a:lnTo>
                                    <a:lnTo>
                                      <a:pt x="34" y="65"/>
                                    </a:lnTo>
                                    <a:lnTo>
                                      <a:pt x="34" y="65"/>
                                    </a:lnTo>
                                    <a:lnTo>
                                      <a:pt x="28" y="69"/>
                                    </a:lnTo>
                                    <a:lnTo>
                                      <a:pt x="21" y="69"/>
                                    </a:lnTo>
                                    <a:lnTo>
                                      <a:pt x="21" y="69"/>
                                    </a:lnTo>
                                    <a:lnTo>
                                      <a:pt x="13" y="67"/>
                                    </a:lnTo>
                                    <a:lnTo>
                                      <a:pt x="4" y="63"/>
                                    </a:lnTo>
                                    <a:lnTo>
                                      <a:pt x="4" y="63"/>
                                    </a:lnTo>
                                    <a:lnTo>
                                      <a:pt x="0" y="54"/>
                                    </a:lnTo>
                                    <a:lnTo>
                                      <a:pt x="0" y="39"/>
                                    </a:lnTo>
                                    <a:lnTo>
                                      <a:pt x="0" y="0"/>
                                    </a:lnTo>
                                    <a:lnTo>
                                      <a:pt x="6" y="0"/>
                                    </a:lnTo>
                                    <a:lnTo>
                                      <a:pt x="6" y="39"/>
                                    </a:lnTo>
                                    <a:lnTo>
                                      <a:pt x="6" y="39"/>
                                    </a:lnTo>
                                    <a:lnTo>
                                      <a:pt x="8" y="52"/>
                                    </a:lnTo>
                                    <a:lnTo>
                                      <a:pt x="8" y="52"/>
                                    </a:lnTo>
                                    <a:lnTo>
                                      <a:pt x="10" y="56"/>
                                    </a:lnTo>
                                    <a:lnTo>
                                      <a:pt x="13" y="58"/>
                                    </a:lnTo>
                                    <a:lnTo>
                                      <a:pt x="13" y="58"/>
                                    </a:lnTo>
                                    <a:lnTo>
                                      <a:pt x="21" y="60"/>
                                    </a:lnTo>
                                    <a:lnTo>
                                      <a:pt x="21" y="60"/>
                                    </a:lnTo>
                                    <a:lnTo>
                                      <a:pt x="28" y="60"/>
                                    </a:lnTo>
                                    <a:lnTo>
                                      <a:pt x="32" y="56"/>
                                    </a:lnTo>
                                    <a:lnTo>
                                      <a:pt x="32" y="56"/>
                                    </a:lnTo>
                                    <a:lnTo>
                                      <a:pt x="34" y="50"/>
                                    </a:lnTo>
                                    <a:lnTo>
                                      <a:pt x="36" y="39"/>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1"/>
                            <wps:cNvSpPr>
                              <a:spLocks/>
                            </wps:cNvSpPr>
                            <wps:spPr bwMode="auto">
                              <a:xfrm>
                                <a:off x="625475" y="438785"/>
                                <a:ext cx="21590" cy="33020"/>
                              </a:xfrm>
                              <a:custGeom>
                                <a:avLst/>
                                <a:gdLst>
                                  <a:gd name="T0" fmla="*/ 0 w 34"/>
                                  <a:gd name="T1" fmla="*/ 52 h 52"/>
                                  <a:gd name="T2" fmla="*/ 0 w 34"/>
                                  <a:gd name="T3" fmla="*/ 2 h 52"/>
                                  <a:gd name="T4" fmla="*/ 6 w 34"/>
                                  <a:gd name="T5" fmla="*/ 2 h 52"/>
                                  <a:gd name="T6" fmla="*/ 6 w 34"/>
                                  <a:gd name="T7" fmla="*/ 9 h 52"/>
                                  <a:gd name="T8" fmla="*/ 6 w 34"/>
                                  <a:gd name="T9" fmla="*/ 9 h 52"/>
                                  <a:gd name="T10" fmla="*/ 13 w 34"/>
                                  <a:gd name="T11" fmla="*/ 2 h 52"/>
                                  <a:gd name="T12" fmla="*/ 13 w 34"/>
                                  <a:gd name="T13" fmla="*/ 2 h 52"/>
                                  <a:gd name="T14" fmla="*/ 19 w 34"/>
                                  <a:gd name="T15" fmla="*/ 0 h 52"/>
                                  <a:gd name="T16" fmla="*/ 19 w 34"/>
                                  <a:gd name="T17" fmla="*/ 0 h 52"/>
                                  <a:gd name="T18" fmla="*/ 26 w 34"/>
                                  <a:gd name="T19" fmla="*/ 2 h 52"/>
                                  <a:gd name="T20" fmla="*/ 26 w 34"/>
                                  <a:gd name="T21" fmla="*/ 2 h 52"/>
                                  <a:gd name="T22" fmla="*/ 30 w 34"/>
                                  <a:gd name="T23" fmla="*/ 4 h 52"/>
                                  <a:gd name="T24" fmla="*/ 30 w 34"/>
                                  <a:gd name="T25" fmla="*/ 4 h 52"/>
                                  <a:gd name="T26" fmla="*/ 32 w 34"/>
                                  <a:gd name="T27" fmla="*/ 11 h 52"/>
                                  <a:gd name="T28" fmla="*/ 32 w 34"/>
                                  <a:gd name="T29" fmla="*/ 11 h 52"/>
                                  <a:gd name="T30" fmla="*/ 34 w 34"/>
                                  <a:gd name="T31" fmla="*/ 22 h 52"/>
                                  <a:gd name="T32" fmla="*/ 34 w 34"/>
                                  <a:gd name="T33" fmla="*/ 52 h 52"/>
                                  <a:gd name="T34" fmla="*/ 26 w 34"/>
                                  <a:gd name="T35" fmla="*/ 52 h 52"/>
                                  <a:gd name="T36" fmla="*/ 26 w 34"/>
                                  <a:gd name="T37" fmla="*/ 22 h 52"/>
                                  <a:gd name="T38" fmla="*/ 26 w 34"/>
                                  <a:gd name="T39" fmla="*/ 22 h 52"/>
                                  <a:gd name="T40" fmla="*/ 26 w 34"/>
                                  <a:gd name="T41" fmla="*/ 13 h 52"/>
                                  <a:gd name="T42" fmla="*/ 26 w 34"/>
                                  <a:gd name="T43" fmla="*/ 13 h 52"/>
                                  <a:gd name="T44" fmla="*/ 23 w 34"/>
                                  <a:gd name="T45" fmla="*/ 9 h 52"/>
                                  <a:gd name="T46" fmla="*/ 23 w 34"/>
                                  <a:gd name="T47" fmla="*/ 9 h 52"/>
                                  <a:gd name="T48" fmla="*/ 19 w 34"/>
                                  <a:gd name="T49" fmla="*/ 9 h 52"/>
                                  <a:gd name="T50" fmla="*/ 19 w 34"/>
                                  <a:gd name="T51" fmla="*/ 9 h 52"/>
                                  <a:gd name="T52" fmla="*/ 13 w 34"/>
                                  <a:gd name="T53" fmla="*/ 9 h 52"/>
                                  <a:gd name="T54" fmla="*/ 10 w 34"/>
                                  <a:gd name="T55" fmla="*/ 11 h 52"/>
                                  <a:gd name="T56" fmla="*/ 10 w 34"/>
                                  <a:gd name="T57" fmla="*/ 11 h 52"/>
                                  <a:gd name="T58" fmla="*/ 8 w 34"/>
                                  <a:gd name="T59" fmla="*/ 17 h 52"/>
                                  <a:gd name="T60" fmla="*/ 8 w 34"/>
                                  <a:gd name="T61" fmla="*/ 24 h 52"/>
                                  <a:gd name="T62" fmla="*/ 8 w 34"/>
                                  <a:gd name="T63" fmla="*/ 52 h 52"/>
                                  <a:gd name="T64" fmla="*/ 0 w 34"/>
                                  <a:gd name="T65"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52"/>
                                    </a:moveTo>
                                    <a:lnTo>
                                      <a:pt x="0" y="2"/>
                                    </a:lnTo>
                                    <a:lnTo>
                                      <a:pt x="6" y="2"/>
                                    </a:lnTo>
                                    <a:lnTo>
                                      <a:pt x="6" y="9"/>
                                    </a:lnTo>
                                    <a:lnTo>
                                      <a:pt x="6" y="9"/>
                                    </a:lnTo>
                                    <a:lnTo>
                                      <a:pt x="13" y="2"/>
                                    </a:lnTo>
                                    <a:lnTo>
                                      <a:pt x="13" y="2"/>
                                    </a:lnTo>
                                    <a:lnTo>
                                      <a:pt x="19" y="0"/>
                                    </a:lnTo>
                                    <a:lnTo>
                                      <a:pt x="19" y="0"/>
                                    </a:lnTo>
                                    <a:lnTo>
                                      <a:pt x="26" y="2"/>
                                    </a:lnTo>
                                    <a:lnTo>
                                      <a:pt x="26" y="2"/>
                                    </a:lnTo>
                                    <a:lnTo>
                                      <a:pt x="30" y="4"/>
                                    </a:lnTo>
                                    <a:lnTo>
                                      <a:pt x="30" y="4"/>
                                    </a:lnTo>
                                    <a:lnTo>
                                      <a:pt x="32" y="11"/>
                                    </a:lnTo>
                                    <a:lnTo>
                                      <a:pt x="32" y="11"/>
                                    </a:lnTo>
                                    <a:lnTo>
                                      <a:pt x="34" y="22"/>
                                    </a:lnTo>
                                    <a:lnTo>
                                      <a:pt x="34" y="52"/>
                                    </a:lnTo>
                                    <a:lnTo>
                                      <a:pt x="26" y="52"/>
                                    </a:lnTo>
                                    <a:lnTo>
                                      <a:pt x="26" y="22"/>
                                    </a:lnTo>
                                    <a:lnTo>
                                      <a:pt x="26" y="22"/>
                                    </a:lnTo>
                                    <a:lnTo>
                                      <a:pt x="26" y="13"/>
                                    </a:lnTo>
                                    <a:lnTo>
                                      <a:pt x="26" y="13"/>
                                    </a:lnTo>
                                    <a:lnTo>
                                      <a:pt x="23" y="9"/>
                                    </a:lnTo>
                                    <a:lnTo>
                                      <a:pt x="23" y="9"/>
                                    </a:lnTo>
                                    <a:lnTo>
                                      <a:pt x="19" y="9"/>
                                    </a:lnTo>
                                    <a:lnTo>
                                      <a:pt x="19" y="9"/>
                                    </a:lnTo>
                                    <a:lnTo>
                                      <a:pt x="13" y="9"/>
                                    </a:lnTo>
                                    <a:lnTo>
                                      <a:pt x="10" y="11"/>
                                    </a:lnTo>
                                    <a:lnTo>
                                      <a:pt x="10" y="11"/>
                                    </a:lnTo>
                                    <a:lnTo>
                                      <a:pt x="8" y="17"/>
                                    </a:lnTo>
                                    <a:lnTo>
                                      <a:pt x="8" y="24"/>
                                    </a:lnTo>
                                    <a:lnTo>
                                      <a:pt x="8"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92"/>
                            <wps:cNvSpPr>
                              <a:spLocks/>
                            </wps:cNvSpPr>
                            <wps:spPr bwMode="auto">
                              <a:xfrm>
                                <a:off x="651510" y="438785"/>
                                <a:ext cx="21590" cy="33020"/>
                              </a:xfrm>
                              <a:custGeom>
                                <a:avLst/>
                                <a:gdLst>
                                  <a:gd name="T0" fmla="*/ 6 w 34"/>
                                  <a:gd name="T1" fmla="*/ 35 h 52"/>
                                  <a:gd name="T2" fmla="*/ 8 w 34"/>
                                  <a:gd name="T3" fmla="*/ 39 h 52"/>
                                  <a:gd name="T4" fmla="*/ 10 w 34"/>
                                  <a:gd name="T5" fmla="*/ 43 h 52"/>
                                  <a:gd name="T6" fmla="*/ 17 w 34"/>
                                  <a:gd name="T7" fmla="*/ 46 h 52"/>
                                  <a:gd name="T8" fmla="*/ 21 w 34"/>
                                  <a:gd name="T9" fmla="*/ 46 h 52"/>
                                  <a:gd name="T10" fmla="*/ 23 w 34"/>
                                  <a:gd name="T11" fmla="*/ 43 h 52"/>
                                  <a:gd name="T12" fmla="*/ 28 w 34"/>
                                  <a:gd name="T13" fmla="*/ 37 h 52"/>
                                  <a:gd name="T14" fmla="*/ 26 w 34"/>
                                  <a:gd name="T15" fmla="*/ 33 h 52"/>
                                  <a:gd name="T16" fmla="*/ 17 w 34"/>
                                  <a:gd name="T17" fmla="*/ 30 h 52"/>
                                  <a:gd name="T18" fmla="*/ 6 w 34"/>
                                  <a:gd name="T19" fmla="*/ 26 h 52"/>
                                  <a:gd name="T20" fmla="*/ 2 w 34"/>
                                  <a:gd name="T21" fmla="*/ 22 h 52"/>
                                  <a:gd name="T22" fmla="*/ 2 w 34"/>
                                  <a:gd name="T23" fmla="*/ 15 h 52"/>
                                  <a:gd name="T24" fmla="*/ 2 w 34"/>
                                  <a:gd name="T25" fmla="*/ 9 h 52"/>
                                  <a:gd name="T26" fmla="*/ 6 w 34"/>
                                  <a:gd name="T27" fmla="*/ 4 h 52"/>
                                  <a:gd name="T28" fmla="*/ 17 w 34"/>
                                  <a:gd name="T29" fmla="*/ 0 h 52"/>
                                  <a:gd name="T30" fmla="*/ 23 w 34"/>
                                  <a:gd name="T31" fmla="*/ 2 h 52"/>
                                  <a:gd name="T32" fmla="*/ 30 w 34"/>
                                  <a:gd name="T33" fmla="*/ 7 h 52"/>
                                  <a:gd name="T34" fmla="*/ 32 w 34"/>
                                  <a:gd name="T35" fmla="*/ 15 h 52"/>
                                  <a:gd name="T36" fmla="*/ 26 w 34"/>
                                  <a:gd name="T37" fmla="*/ 15 h 52"/>
                                  <a:gd name="T38" fmla="*/ 17 w 34"/>
                                  <a:gd name="T39" fmla="*/ 9 h 52"/>
                                  <a:gd name="T40" fmla="*/ 10 w 34"/>
                                  <a:gd name="T41" fmla="*/ 9 h 52"/>
                                  <a:gd name="T42" fmla="*/ 8 w 34"/>
                                  <a:gd name="T43" fmla="*/ 13 h 52"/>
                                  <a:gd name="T44" fmla="*/ 10 w 34"/>
                                  <a:gd name="T45" fmla="*/ 17 h 52"/>
                                  <a:gd name="T46" fmla="*/ 17 w 34"/>
                                  <a:gd name="T47" fmla="*/ 22 h 52"/>
                                  <a:gd name="T48" fmla="*/ 28 w 34"/>
                                  <a:gd name="T49" fmla="*/ 26 h 52"/>
                                  <a:gd name="T50" fmla="*/ 32 w 34"/>
                                  <a:gd name="T51" fmla="*/ 30 h 52"/>
                                  <a:gd name="T52" fmla="*/ 34 w 34"/>
                                  <a:gd name="T53" fmla="*/ 37 h 52"/>
                                  <a:gd name="T54" fmla="*/ 32 w 34"/>
                                  <a:gd name="T55" fmla="*/ 43 h 52"/>
                                  <a:gd name="T56" fmla="*/ 30 w 34"/>
                                  <a:gd name="T57" fmla="*/ 48 h 52"/>
                                  <a:gd name="T58" fmla="*/ 17 w 34"/>
                                  <a:gd name="T59" fmla="*/ 52 h 52"/>
                                  <a:gd name="T60" fmla="*/ 10 w 34"/>
                                  <a:gd name="T61" fmla="*/ 52 h 52"/>
                                  <a:gd name="T62" fmla="*/ 2 w 34"/>
                                  <a:gd name="T63" fmla="*/ 43 h 52"/>
                                  <a:gd name="T64" fmla="*/ 0 w 34"/>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37"/>
                                    </a:moveTo>
                                    <a:lnTo>
                                      <a:pt x="6" y="35"/>
                                    </a:lnTo>
                                    <a:lnTo>
                                      <a:pt x="6" y="35"/>
                                    </a:lnTo>
                                    <a:lnTo>
                                      <a:pt x="8" y="39"/>
                                    </a:lnTo>
                                    <a:lnTo>
                                      <a:pt x="10" y="43"/>
                                    </a:lnTo>
                                    <a:lnTo>
                                      <a:pt x="10" y="43"/>
                                    </a:lnTo>
                                    <a:lnTo>
                                      <a:pt x="13" y="46"/>
                                    </a:lnTo>
                                    <a:lnTo>
                                      <a:pt x="17" y="46"/>
                                    </a:lnTo>
                                    <a:lnTo>
                                      <a:pt x="17" y="46"/>
                                    </a:lnTo>
                                    <a:lnTo>
                                      <a:pt x="21" y="46"/>
                                    </a:lnTo>
                                    <a:lnTo>
                                      <a:pt x="23" y="43"/>
                                    </a:lnTo>
                                    <a:lnTo>
                                      <a:pt x="23" y="43"/>
                                    </a:lnTo>
                                    <a:lnTo>
                                      <a:pt x="26" y="41"/>
                                    </a:lnTo>
                                    <a:lnTo>
                                      <a:pt x="28" y="37"/>
                                    </a:lnTo>
                                    <a:lnTo>
                                      <a:pt x="28" y="37"/>
                                    </a:lnTo>
                                    <a:lnTo>
                                      <a:pt x="26" y="33"/>
                                    </a:lnTo>
                                    <a:lnTo>
                                      <a:pt x="26" y="33"/>
                                    </a:lnTo>
                                    <a:lnTo>
                                      <a:pt x="17" y="30"/>
                                    </a:lnTo>
                                    <a:lnTo>
                                      <a:pt x="17" y="30"/>
                                    </a:lnTo>
                                    <a:lnTo>
                                      <a:pt x="6" y="26"/>
                                    </a:lnTo>
                                    <a:lnTo>
                                      <a:pt x="6" y="26"/>
                                    </a:lnTo>
                                    <a:lnTo>
                                      <a:pt x="2" y="22"/>
                                    </a:lnTo>
                                    <a:lnTo>
                                      <a:pt x="2" y="22"/>
                                    </a:lnTo>
                                    <a:lnTo>
                                      <a:pt x="2" y="15"/>
                                    </a:lnTo>
                                    <a:lnTo>
                                      <a:pt x="2" y="15"/>
                                    </a:lnTo>
                                    <a:lnTo>
                                      <a:pt x="2" y="9"/>
                                    </a:lnTo>
                                    <a:lnTo>
                                      <a:pt x="6" y="4"/>
                                    </a:lnTo>
                                    <a:lnTo>
                                      <a:pt x="6" y="4"/>
                                    </a:lnTo>
                                    <a:lnTo>
                                      <a:pt x="10" y="2"/>
                                    </a:lnTo>
                                    <a:lnTo>
                                      <a:pt x="17" y="0"/>
                                    </a:lnTo>
                                    <a:lnTo>
                                      <a:pt x="17" y="0"/>
                                    </a:lnTo>
                                    <a:lnTo>
                                      <a:pt x="23" y="2"/>
                                    </a:lnTo>
                                    <a:lnTo>
                                      <a:pt x="23" y="2"/>
                                    </a:lnTo>
                                    <a:lnTo>
                                      <a:pt x="30" y="7"/>
                                    </a:lnTo>
                                    <a:lnTo>
                                      <a:pt x="30" y="7"/>
                                    </a:lnTo>
                                    <a:lnTo>
                                      <a:pt x="32" y="15"/>
                                    </a:lnTo>
                                    <a:lnTo>
                                      <a:pt x="26" y="15"/>
                                    </a:lnTo>
                                    <a:lnTo>
                                      <a:pt x="26" y="15"/>
                                    </a:lnTo>
                                    <a:lnTo>
                                      <a:pt x="23" y="9"/>
                                    </a:lnTo>
                                    <a:lnTo>
                                      <a:pt x="17" y="9"/>
                                    </a:lnTo>
                                    <a:lnTo>
                                      <a:pt x="17" y="9"/>
                                    </a:lnTo>
                                    <a:lnTo>
                                      <a:pt x="10" y="9"/>
                                    </a:lnTo>
                                    <a:lnTo>
                                      <a:pt x="10" y="9"/>
                                    </a:lnTo>
                                    <a:lnTo>
                                      <a:pt x="8" y="13"/>
                                    </a:lnTo>
                                    <a:lnTo>
                                      <a:pt x="8" y="13"/>
                                    </a:lnTo>
                                    <a:lnTo>
                                      <a:pt x="10" y="17"/>
                                    </a:lnTo>
                                    <a:lnTo>
                                      <a:pt x="10" y="17"/>
                                    </a:lnTo>
                                    <a:lnTo>
                                      <a:pt x="17" y="22"/>
                                    </a:lnTo>
                                    <a:lnTo>
                                      <a:pt x="17" y="22"/>
                                    </a:lnTo>
                                    <a:lnTo>
                                      <a:pt x="28" y="26"/>
                                    </a:lnTo>
                                    <a:lnTo>
                                      <a:pt x="28" y="26"/>
                                    </a:lnTo>
                                    <a:lnTo>
                                      <a:pt x="32" y="30"/>
                                    </a:lnTo>
                                    <a:lnTo>
                                      <a:pt x="32" y="30"/>
                                    </a:lnTo>
                                    <a:lnTo>
                                      <a:pt x="34" y="37"/>
                                    </a:lnTo>
                                    <a:lnTo>
                                      <a:pt x="34" y="37"/>
                                    </a:lnTo>
                                    <a:lnTo>
                                      <a:pt x="32" y="43"/>
                                    </a:lnTo>
                                    <a:lnTo>
                                      <a:pt x="30" y="48"/>
                                    </a:lnTo>
                                    <a:lnTo>
                                      <a:pt x="30" y="48"/>
                                    </a:lnTo>
                                    <a:lnTo>
                                      <a:pt x="23" y="52"/>
                                    </a:lnTo>
                                    <a:lnTo>
                                      <a:pt x="17" y="52"/>
                                    </a:lnTo>
                                    <a:lnTo>
                                      <a:pt x="17" y="52"/>
                                    </a:lnTo>
                                    <a:lnTo>
                                      <a:pt x="10" y="52"/>
                                    </a:lnTo>
                                    <a:lnTo>
                                      <a:pt x="6" y="48"/>
                                    </a:lnTo>
                                    <a:lnTo>
                                      <a:pt x="2"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93"/>
                            <wps:cNvSpPr>
                              <a:spLocks noEditPoints="1"/>
                            </wps:cNvSpPr>
                            <wps:spPr bwMode="auto">
                              <a:xfrm>
                                <a:off x="675640" y="438785"/>
                                <a:ext cx="24765" cy="33020"/>
                              </a:xfrm>
                              <a:custGeom>
                                <a:avLst/>
                                <a:gdLst>
                                  <a:gd name="T0" fmla="*/ 31 w 39"/>
                                  <a:gd name="T1" fmla="*/ 35 h 52"/>
                                  <a:gd name="T2" fmla="*/ 39 w 39"/>
                                  <a:gd name="T3" fmla="*/ 37 h 52"/>
                                  <a:gd name="T4" fmla="*/ 39 w 39"/>
                                  <a:gd name="T5" fmla="*/ 37 h 52"/>
                                  <a:gd name="T6" fmla="*/ 35 w 39"/>
                                  <a:gd name="T7" fmla="*/ 43 h 52"/>
                                  <a:gd name="T8" fmla="*/ 33 w 39"/>
                                  <a:gd name="T9" fmla="*/ 48 h 52"/>
                                  <a:gd name="T10" fmla="*/ 33 w 39"/>
                                  <a:gd name="T11" fmla="*/ 48 h 52"/>
                                  <a:gd name="T12" fmla="*/ 26 w 39"/>
                                  <a:gd name="T13" fmla="*/ 52 h 52"/>
                                  <a:gd name="T14" fmla="*/ 20 w 39"/>
                                  <a:gd name="T15" fmla="*/ 52 h 52"/>
                                  <a:gd name="T16" fmla="*/ 20 w 39"/>
                                  <a:gd name="T17" fmla="*/ 52 h 52"/>
                                  <a:gd name="T18" fmla="*/ 13 w 39"/>
                                  <a:gd name="T19" fmla="*/ 50 h 52"/>
                                  <a:gd name="T20" fmla="*/ 7 w 39"/>
                                  <a:gd name="T21" fmla="*/ 46 h 52"/>
                                  <a:gd name="T22" fmla="*/ 7 w 39"/>
                                  <a:gd name="T23" fmla="*/ 46 h 52"/>
                                  <a:gd name="T24" fmla="*/ 3 w 39"/>
                                  <a:gd name="T25" fmla="*/ 37 h 52"/>
                                  <a:gd name="T26" fmla="*/ 0 w 39"/>
                                  <a:gd name="T27" fmla="*/ 26 h 52"/>
                                  <a:gd name="T28" fmla="*/ 0 w 39"/>
                                  <a:gd name="T29" fmla="*/ 26 h 52"/>
                                  <a:gd name="T30" fmla="*/ 3 w 39"/>
                                  <a:gd name="T31" fmla="*/ 15 h 52"/>
                                  <a:gd name="T32" fmla="*/ 7 w 39"/>
                                  <a:gd name="T33" fmla="*/ 7 h 52"/>
                                  <a:gd name="T34" fmla="*/ 7 w 39"/>
                                  <a:gd name="T35" fmla="*/ 7 h 52"/>
                                  <a:gd name="T36" fmla="*/ 13 w 39"/>
                                  <a:gd name="T37" fmla="*/ 2 h 52"/>
                                  <a:gd name="T38" fmla="*/ 20 w 39"/>
                                  <a:gd name="T39" fmla="*/ 0 h 52"/>
                                  <a:gd name="T40" fmla="*/ 20 w 39"/>
                                  <a:gd name="T41" fmla="*/ 0 h 52"/>
                                  <a:gd name="T42" fmla="*/ 29 w 39"/>
                                  <a:gd name="T43" fmla="*/ 2 h 52"/>
                                  <a:gd name="T44" fmla="*/ 33 w 39"/>
                                  <a:gd name="T45" fmla="*/ 7 h 52"/>
                                  <a:gd name="T46" fmla="*/ 33 w 39"/>
                                  <a:gd name="T47" fmla="*/ 7 h 52"/>
                                  <a:gd name="T48" fmla="*/ 37 w 39"/>
                                  <a:gd name="T49" fmla="*/ 15 h 52"/>
                                  <a:gd name="T50" fmla="*/ 39 w 39"/>
                                  <a:gd name="T51" fmla="*/ 26 h 52"/>
                                  <a:gd name="T52" fmla="*/ 39 w 39"/>
                                  <a:gd name="T53" fmla="*/ 28 h 52"/>
                                  <a:gd name="T54" fmla="*/ 9 w 39"/>
                                  <a:gd name="T55" fmla="*/ 28 h 52"/>
                                  <a:gd name="T56" fmla="*/ 9 w 39"/>
                                  <a:gd name="T57" fmla="*/ 28 h 52"/>
                                  <a:gd name="T58" fmla="*/ 9 w 39"/>
                                  <a:gd name="T59" fmla="*/ 37 h 52"/>
                                  <a:gd name="T60" fmla="*/ 11 w 39"/>
                                  <a:gd name="T61" fmla="*/ 41 h 52"/>
                                  <a:gd name="T62" fmla="*/ 11 w 39"/>
                                  <a:gd name="T63" fmla="*/ 41 h 52"/>
                                  <a:gd name="T64" fmla="*/ 16 w 39"/>
                                  <a:gd name="T65" fmla="*/ 43 h 52"/>
                                  <a:gd name="T66" fmla="*/ 20 w 39"/>
                                  <a:gd name="T67" fmla="*/ 46 h 52"/>
                                  <a:gd name="T68" fmla="*/ 20 w 39"/>
                                  <a:gd name="T69" fmla="*/ 46 h 52"/>
                                  <a:gd name="T70" fmla="*/ 24 w 39"/>
                                  <a:gd name="T71" fmla="*/ 46 h 52"/>
                                  <a:gd name="T72" fmla="*/ 26 w 39"/>
                                  <a:gd name="T73" fmla="*/ 43 h 52"/>
                                  <a:gd name="T74" fmla="*/ 31 w 39"/>
                                  <a:gd name="T75" fmla="*/ 35 h 52"/>
                                  <a:gd name="T76" fmla="*/ 31 w 39"/>
                                  <a:gd name="T77" fmla="*/ 35 h 52"/>
                                  <a:gd name="T78" fmla="*/ 9 w 39"/>
                                  <a:gd name="T79" fmla="*/ 22 h 52"/>
                                  <a:gd name="T80" fmla="*/ 31 w 39"/>
                                  <a:gd name="T81" fmla="*/ 22 h 52"/>
                                  <a:gd name="T82" fmla="*/ 31 w 39"/>
                                  <a:gd name="T83" fmla="*/ 22 h 52"/>
                                  <a:gd name="T84" fmla="*/ 31 w 39"/>
                                  <a:gd name="T85" fmla="*/ 15 h 52"/>
                                  <a:gd name="T86" fmla="*/ 29 w 39"/>
                                  <a:gd name="T87" fmla="*/ 13 h 52"/>
                                  <a:gd name="T88" fmla="*/ 29 w 39"/>
                                  <a:gd name="T89" fmla="*/ 13 h 52"/>
                                  <a:gd name="T90" fmla="*/ 24 w 39"/>
                                  <a:gd name="T91" fmla="*/ 9 h 52"/>
                                  <a:gd name="T92" fmla="*/ 20 w 39"/>
                                  <a:gd name="T93" fmla="*/ 9 h 52"/>
                                  <a:gd name="T94" fmla="*/ 20 w 39"/>
                                  <a:gd name="T95" fmla="*/ 9 h 52"/>
                                  <a:gd name="T96" fmla="*/ 16 w 39"/>
                                  <a:gd name="T97" fmla="*/ 9 h 52"/>
                                  <a:gd name="T98" fmla="*/ 13 w 39"/>
                                  <a:gd name="T99" fmla="*/ 11 h 52"/>
                                  <a:gd name="T100" fmla="*/ 13 w 39"/>
                                  <a:gd name="T101" fmla="*/ 11 h 52"/>
                                  <a:gd name="T102" fmla="*/ 9 w 39"/>
                                  <a:gd name="T103" fmla="*/ 15 h 52"/>
                                  <a:gd name="T104" fmla="*/ 9 w 39"/>
                                  <a:gd name="T105" fmla="*/ 22 h 52"/>
                                  <a:gd name="T106" fmla="*/ 9 w 39"/>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9" h="52">
                                    <a:moveTo>
                                      <a:pt x="31" y="35"/>
                                    </a:moveTo>
                                    <a:lnTo>
                                      <a:pt x="39" y="37"/>
                                    </a:lnTo>
                                    <a:lnTo>
                                      <a:pt x="39" y="37"/>
                                    </a:lnTo>
                                    <a:lnTo>
                                      <a:pt x="35" y="43"/>
                                    </a:lnTo>
                                    <a:lnTo>
                                      <a:pt x="33" y="48"/>
                                    </a:lnTo>
                                    <a:lnTo>
                                      <a:pt x="33" y="48"/>
                                    </a:lnTo>
                                    <a:lnTo>
                                      <a:pt x="26" y="52"/>
                                    </a:lnTo>
                                    <a:lnTo>
                                      <a:pt x="20" y="52"/>
                                    </a:lnTo>
                                    <a:lnTo>
                                      <a:pt x="20" y="52"/>
                                    </a:lnTo>
                                    <a:lnTo>
                                      <a:pt x="13" y="50"/>
                                    </a:lnTo>
                                    <a:lnTo>
                                      <a:pt x="7" y="46"/>
                                    </a:lnTo>
                                    <a:lnTo>
                                      <a:pt x="7" y="46"/>
                                    </a:lnTo>
                                    <a:lnTo>
                                      <a:pt x="3" y="37"/>
                                    </a:lnTo>
                                    <a:lnTo>
                                      <a:pt x="0" y="26"/>
                                    </a:lnTo>
                                    <a:lnTo>
                                      <a:pt x="0" y="26"/>
                                    </a:lnTo>
                                    <a:lnTo>
                                      <a:pt x="3" y="15"/>
                                    </a:lnTo>
                                    <a:lnTo>
                                      <a:pt x="7" y="7"/>
                                    </a:lnTo>
                                    <a:lnTo>
                                      <a:pt x="7" y="7"/>
                                    </a:lnTo>
                                    <a:lnTo>
                                      <a:pt x="13" y="2"/>
                                    </a:lnTo>
                                    <a:lnTo>
                                      <a:pt x="20" y="0"/>
                                    </a:lnTo>
                                    <a:lnTo>
                                      <a:pt x="20" y="0"/>
                                    </a:lnTo>
                                    <a:lnTo>
                                      <a:pt x="29" y="2"/>
                                    </a:lnTo>
                                    <a:lnTo>
                                      <a:pt x="33" y="7"/>
                                    </a:lnTo>
                                    <a:lnTo>
                                      <a:pt x="33" y="7"/>
                                    </a:lnTo>
                                    <a:lnTo>
                                      <a:pt x="37" y="15"/>
                                    </a:lnTo>
                                    <a:lnTo>
                                      <a:pt x="39" y="26"/>
                                    </a:lnTo>
                                    <a:lnTo>
                                      <a:pt x="39" y="28"/>
                                    </a:lnTo>
                                    <a:lnTo>
                                      <a:pt x="9" y="28"/>
                                    </a:lnTo>
                                    <a:lnTo>
                                      <a:pt x="9" y="28"/>
                                    </a:lnTo>
                                    <a:lnTo>
                                      <a:pt x="9" y="37"/>
                                    </a:lnTo>
                                    <a:lnTo>
                                      <a:pt x="11" y="41"/>
                                    </a:lnTo>
                                    <a:lnTo>
                                      <a:pt x="11" y="41"/>
                                    </a:lnTo>
                                    <a:lnTo>
                                      <a:pt x="16" y="43"/>
                                    </a:lnTo>
                                    <a:lnTo>
                                      <a:pt x="20" y="46"/>
                                    </a:lnTo>
                                    <a:lnTo>
                                      <a:pt x="20" y="46"/>
                                    </a:lnTo>
                                    <a:lnTo>
                                      <a:pt x="24" y="46"/>
                                    </a:lnTo>
                                    <a:lnTo>
                                      <a:pt x="26" y="43"/>
                                    </a:lnTo>
                                    <a:lnTo>
                                      <a:pt x="31" y="35"/>
                                    </a:lnTo>
                                    <a:lnTo>
                                      <a:pt x="31" y="35"/>
                                    </a:lnTo>
                                    <a:close/>
                                    <a:moveTo>
                                      <a:pt x="9" y="22"/>
                                    </a:moveTo>
                                    <a:lnTo>
                                      <a:pt x="31" y="22"/>
                                    </a:lnTo>
                                    <a:lnTo>
                                      <a:pt x="31" y="22"/>
                                    </a:lnTo>
                                    <a:lnTo>
                                      <a:pt x="31" y="15"/>
                                    </a:lnTo>
                                    <a:lnTo>
                                      <a:pt x="29" y="13"/>
                                    </a:lnTo>
                                    <a:lnTo>
                                      <a:pt x="29" y="13"/>
                                    </a:lnTo>
                                    <a:lnTo>
                                      <a:pt x="24" y="9"/>
                                    </a:lnTo>
                                    <a:lnTo>
                                      <a:pt x="20" y="9"/>
                                    </a:lnTo>
                                    <a:lnTo>
                                      <a:pt x="20" y="9"/>
                                    </a:lnTo>
                                    <a:lnTo>
                                      <a:pt x="16" y="9"/>
                                    </a:lnTo>
                                    <a:lnTo>
                                      <a:pt x="13" y="11"/>
                                    </a:lnTo>
                                    <a:lnTo>
                                      <a:pt x="13" y="11"/>
                                    </a:lnTo>
                                    <a:lnTo>
                                      <a:pt x="9" y="15"/>
                                    </a:lnTo>
                                    <a:lnTo>
                                      <a:pt x="9" y="22"/>
                                    </a:lnTo>
                                    <a:lnTo>
                                      <a:pt x="9"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4"/>
                            <wps:cNvSpPr>
                              <a:spLocks/>
                            </wps:cNvSpPr>
                            <wps:spPr bwMode="auto">
                              <a:xfrm>
                                <a:off x="706120" y="438785"/>
                                <a:ext cx="13970" cy="33020"/>
                              </a:xfrm>
                              <a:custGeom>
                                <a:avLst/>
                                <a:gdLst>
                                  <a:gd name="T0" fmla="*/ 0 w 22"/>
                                  <a:gd name="T1" fmla="*/ 52 h 52"/>
                                  <a:gd name="T2" fmla="*/ 0 w 22"/>
                                  <a:gd name="T3" fmla="*/ 2 h 52"/>
                                  <a:gd name="T4" fmla="*/ 4 w 22"/>
                                  <a:gd name="T5" fmla="*/ 2 h 52"/>
                                  <a:gd name="T6" fmla="*/ 4 w 22"/>
                                  <a:gd name="T7" fmla="*/ 9 h 52"/>
                                  <a:gd name="T8" fmla="*/ 4 w 22"/>
                                  <a:gd name="T9" fmla="*/ 9 h 52"/>
                                  <a:gd name="T10" fmla="*/ 9 w 22"/>
                                  <a:gd name="T11" fmla="*/ 2 h 52"/>
                                  <a:gd name="T12" fmla="*/ 9 w 22"/>
                                  <a:gd name="T13" fmla="*/ 2 h 52"/>
                                  <a:gd name="T14" fmla="*/ 13 w 22"/>
                                  <a:gd name="T15" fmla="*/ 0 h 52"/>
                                  <a:gd name="T16" fmla="*/ 13 w 22"/>
                                  <a:gd name="T17" fmla="*/ 0 h 52"/>
                                  <a:gd name="T18" fmla="*/ 22 w 22"/>
                                  <a:gd name="T19" fmla="*/ 4 h 52"/>
                                  <a:gd name="T20" fmla="*/ 19 w 22"/>
                                  <a:gd name="T21" fmla="*/ 11 h 52"/>
                                  <a:gd name="T22" fmla="*/ 19 w 22"/>
                                  <a:gd name="T23" fmla="*/ 11 h 52"/>
                                  <a:gd name="T24" fmla="*/ 13 w 22"/>
                                  <a:gd name="T25" fmla="*/ 9 h 52"/>
                                  <a:gd name="T26" fmla="*/ 13 w 22"/>
                                  <a:gd name="T27" fmla="*/ 9 h 52"/>
                                  <a:gd name="T28" fmla="*/ 11 w 22"/>
                                  <a:gd name="T29" fmla="*/ 11 h 52"/>
                                  <a:gd name="T30" fmla="*/ 11 w 22"/>
                                  <a:gd name="T31" fmla="*/ 11 h 52"/>
                                  <a:gd name="T32" fmla="*/ 6 w 22"/>
                                  <a:gd name="T33" fmla="*/ 15 h 52"/>
                                  <a:gd name="T34" fmla="*/ 6 w 22"/>
                                  <a:gd name="T35" fmla="*/ 15 h 52"/>
                                  <a:gd name="T36" fmla="*/ 6 w 22"/>
                                  <a:gd name="T37" fmla="*/ 26 h 52"/>
                                  <a:gd name="T38" fmla="*/ 6 w 22"/>
                                  <a:gd name="T39" fmla="*/ 52 h 52"/>
                                  <a:gd name="T40" fmla="*/ 0 w 22"/>
                                  <a:gd name="T41"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2" h="52">
                                    <a:moveTo>
                                      <a:pt x="0" y="52"/>
                                    </a:moveTo>
                                    <a:lnTo>
                                      <a:pt x="0" y="2"/>
                                    </a:lnTo>
                                    <a:lnTo>
                                      <a:pt x="4" y="2"/>
                                    </a:lnTo>
                                    <a:lnTo>
                                      <a:pt x="4" y="9"/>
                                    </a:lnTo>
                                    <a:lnTo>
                                      <a:pt x="4" y="9"/>
                                    </a:lnTo>
                                    <a:lnTo>
                                      <a:pt x="9" y="2"/>
                                    </a:lnTo>
                                    <a:lnTo>
                                      <a:pt x="9" y="2"/>
                                    </a:lnTo>
                                    <a:lnTo>
                                      <a:pt x="13" y="0"/>
                                    </a:lnTo>
                                    <a:lnTo>
                                      <a:pt x="13" y="0"/>
                                    </a:lnTo>
                                    <a:lnTo>
                                      <a:pt x="22" y="4"/>
                                    </a:lnTo>
                                    <a:lnTo>
                                      <a:pt x="19" y="11"/>
                                    </a:lnTo>
                                    <a:lnTo>
                                      <a:pt x="19" y="11"/>
                                    </a:lnTo>
                                    <a:lnTo>
                                      <a:pt x="13" y="9"/>
                                    </a:lnTo>
                                    <a:lnTo>
                                      <a:pt x="13" y="9"/>
                                    </a:lnTo>
                                    <a:lnTo>
                                      <a:pt x="11" y="11"/>
                                    </a:lnTo>
                                    <a:lnTo>
                                      <a:pt x="11" y="11"/>
                                    </a:lnTo>
                                    <a:lnTo>
                                      <a:pt x="6" y="15"/>
                                    </a:lnTo>
                                    <a:lnTo>
                                      <a:pt x="6" y="15"/>
                                    </a:lnTo>
                                    <a:lnTo>
                                      <a:pt x="6" y="26"/>
                                    </a:lnTo>
                                    <a:lnTo>
                                      <a:pt x="6"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95"/>
                            <wps:cNvSpPr>
                              <a:spLocks/>
                            </wps:cNvSpPr>
                            <wps:spPr bwMode="auto">
                              <a:xfrm>
                                <a:off x="735965" y="427990"/>
                                <a:ext cx="34290" cy="43815"/>
                              </a:xfrm>
                              <a:custGeom>
                                <a:avLst/>
                                <a:gdLst>
                                  <a:gd name="T0" fmla="*/ 0 w 54"/>
                                  <a:gd name="T1" fmla="*/ 69 h 69"/>
                                  <a:gd name="T2" fmla="*/ 0 w 54"/>
                                  <a:gd name="T3" fmla="*/ 0 h 69"/>
                                  <a:gd name="T4" fmla="*/ 11 w 54"/>
                                  <a:gd name="T5" fmla="*/ 0 h 69"/>
                                  <a:gd name="T6" fmla="*/ 24 w 54"/>
                                  <a:gd name="T7" fmla="*/ 47 h 69"/>
                                  <a:gd name="T8" fmla="*/ 26 w 54"/>
                                  <a:gd name="T9" fmla="*/ 58 h 69"/>
                                  <a:gd name="T10" fmla="*/ 26 w 54"/>
                                  <a:gd name="T11" fmla="*/ 58 h 69"/>
                                  <a:gd name="T12" fmla="*/ 31 w 54"/>
                                  <a:gd name="T13" fmla="*/ 47 h 69"/>
                                  <a:gd name="T14" fmla="*/ 44 w 54"/>
                                  <a:gd name="T15" fmla="*/ 0 h 69"/>
                                  <a:gd name="T16" fmla="*/ 54 w 54"/>
                                  <a:gd name="T17" fmla="*/ 0 h 69"/>
                                  <a:gd name="T18" fmla="*/ 54 w 54"/>
                                  <a:gd name="T19" fmla="*/ 69 h 69"/>
                                  <a:gd name="T20" fmla="*/ 46 w 54"/>
                                  <a:gd name="T21" fmla="*/ 69 h 69"/>
                                  <a:gd name="T22" fmla="*/ 46 w 54"/>
                                  <a:gd name="T23" fmla="*/ 11 h 69"/>
                                  <a:gd name="T24" fmla="*/ 31 w 54"/>
                                  <a:gd name="T25" fmla="*/ 69 h 69"/>
                                  <a:gd name="T26" fmla="*/ 24 w 54"/>
                                  <a:gd name="T27" fmla="*/ 69 h 69"/>
                                  <a:gd name="T28" fmla="*/ 7 w 54"/>
                                  <a:gd name="T29" fmla="*/ 11 h 69"/>
                                  <a:gd name="T30" fmla="*/ 7 w 54"/>
                                  <a:gd name="T31" fmla="*/ 69 h 69"/>
                                  <a:gd name="T32" fmla="*/ 0 w 54"/>
                                  <a:gd name="T33"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4" h="69">
                                    <a:moveTo>
                                      <a:pt x="0" y="69"/>
                                    </a:moveTo>
                                    <a:lnTo>
                                      <a:pt x="0" y="0"/>
                                    </a:lnTo>
                                    <a:lnTo>
                                      <a:pt x="11" y="0"/>
                                    </a:lnTo>
                                    <a:lnTo>
                                      <a:pt x="24" y="47"/>
                                    </a:lnTo>
                                    <a:lnTo>
                                      <a:pt x="26" y="58"/>
                                    </a:lnTo>
                                    <a:lnTo>
                                      <a:pt x="26" y="58"/>
                                    </a:lnTo>
                                    <a:lnTo>
                                      <a:pt x="31" y="47"/>
                                    </a:lnTo>
                                    <a:lnTo>
                                      <a:pt x="44" y="0"/>
                                    </a:lnTo>
                                    <a:lnTo>
                                      <a:pt x="54" y="0"/>
                                    </a:lnTo>
                                    <a:lnTo>
                                      <a:pt x="54" y="69"/>
                                    </a:lnTo>
                                    <a:lnTo>
                                      <a:pt x="46" y="69"/>
                                    </a:lnTo>
                                    <a:lnTo>
                                      <a:pt x="46" y="11"/>
                                    </a:lnTo>
                                    <a:lnTo>
                                      <a:pt x="31" y="69"/>
                                    </a:lnTo>
                                    <a:lnTo>
                                      <a:pt x="24" y="69"/>
                                    </a:lnTo>
                                    <a:lnTo>
                                      <a:pt x="7" y="11"/>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6"/>
                            <wps:cNvSpPr>
                              <a:spLocks noEditPoints="1"/>
                            </wps:cNvSpPr>
                            <wps:spPr bwMode="auto">
                              <a:xfrm>
                                <a:off x="775970" y="438785"/>
                                <a:ext cx="23495" cy="33020"/>
                              </a:xfrm>
                              <a:custGeom>
                                <a:avLst/>
                                <a:gdLst>
                                  <a:gd name="T0" fmla="*/ 28 w 37"/>
                                  <a:gd name="T1" fmla="*/ 46 h 52"/>
                                  <a:gd name="T2" fmla="*/ 22 w 37"/>
                                  <a:gd name="T3" fmla="*/ 50 h 52"/>
                                  <a:gd name="T4" fmla="*/ 13 w 37"/>
                                  <a:gd name="T5" fmla="*/ 52 h 52"/>
                                  <a:gd name="T6" fmla="*/ 2 w 37"/>
                                  <a:gd name="T7" fmla="*/ 48 h 52"/>
                                  <a:gd name="T8" fmla="*/ 0 w 37"/>
                                  <a:gd name="T9" fmla="*/ 43 h 52"/>
                                  <a:gd name="T10" fmla="*/ 0 w 37"/>
                                  <a:gd name="T11" fmla="*/ 39 h 52"/>
                                  <a:gd name="T12" fmla="*/ 0 w 37"/>
                                  <a:gd name="T13" fmla="*/ 30 h 52"/>
                                  <a:gd name="T14" fmla="*/ 7 w 37"/>
                                  <a:gd name="T15" fmla="*/ 26 h 52"/>
                                  <a:gd name="T16" fmla="*/ 15 w 37"/>
                                  <a:gd name="T17" fmla="*/ 24 h 52"/>
                                  <a:gd name="T18" fmla="*/ 28 w 37"/>
                                  <a:gd name="T19" fmla="*/ 17 h 52"/>
                                  <a:gd name="T20" fmla="*/ 26 w 37"/>
                                  <a:gd name="T21" fmla="*/ 11 h 52"/>
                                  <a:gd name="T22" fmla="*/ 22 w 37"/>
                                  <a:gd name="T23" fmla="*/ 9 h 52"/>
                                  <a:gd name="T24" fmla="*/ 17 w 37"/>
                                  <a:gd name="T25" fmla="*/ 9 h 52"/>
                                  <a:gd name="T26" fmla="*/ 11 w 37"/>
                                  <a:gd name="T27" fmla="*/ 9 h 52"/>
                                  <a:gd name="T28" fmla="*/ 7 w 37"/>
                                  <a:gd name="T29" fmla="*/ 17 h 52"/>
                                  <a:gd name="T30" fmla="*/ 0 w 37"/>
                                  <a:gd name="T31" fmla="*/ 15 h 52"/>
                                  <a:gd name="T32" fmla="*/ 7 w 37"/>
                                  <a:gd name="T33" fmla="*/ 4 h 52"/>
                                  <a:gd name="T34" fmla="*/ 11 w 37"/>
                                  <a:gd name="T35" fmla="*/ 2 h 52"/>
                                  <a:gd name="T36" fmla="*/ 20 w 37"/>
                                  <a:gd name="T37" fmla="*/ 0 h 52"/>
                                  <a:gd name="T38" fmla="*/ 28 w 37"/>
                                  <a:gd name="T39" fmla="*/ 2 h 52"/>
                                  <a:gd name="T40" fmla="*/ 33 w 37"/>
                                  <a:gd name="T41" fmla="*/ 7 h 52"/>
                                  <a:gd name="T42" fmla="*/ 33 w 37"/>
                                  <a:gd name="T43" fmla="*/ 9 h 52"/>
                                  <a:gd name="T44" fmla="*/ 35 w 37"/>
                                  <a:gd name="T45" fmla="*/ 30 h 52"/>
                                  <a:gd name="T46" fmla="*/ 35 w 37"/>
                                  <a:gd name="T47" fmla="*/ 46 h 52"/>
                                  <a:gd name="T48" fmla="*/ 37 w 37"/>
                                  <a:gd name="T49" fmla="*/ 52 h 52"/>
                                  <a:gd name="T50" fmla="*/ 28 w 37"/>
                                  <a:gd name="T51" fmla="*/ 52 h 52"/>
                                  <a:gd name="T52" fmla="*/ 28 w 37"/>
                                  <a:gd name="T53" fmla="*/ 46 h 52"/>
                                  <a:gd name="T54" fmla="*/ 28 w 37"/>
                                  <a:gd name="T55" fmla="*/ 26 h 52"/>
                                  <a:gd name="T56" fmla="*/ 15 w 37"/>
                                  <a:gd name="T57" fmla="*/ 30 h 52"/>
                                  <a:gd name="T58" fmla="*/ 11 w 37"/>
                                  <a:gd name="T59" fmla="*/ 30 h 52"/>
                                  <a:gd name="T60" fmla="*/ 7 w 37"/>
                                  <a:gd name="T61" fmla="*/ 35 h 52"/>
                                  <a:gd name="T62" fmla="*/ 7 w 37"/>
                                  <a:gd name="T63" fmla="*/ 39 h 52"/>
                                  <a:gd name="T64" fmla="*/ 9 w 37"/>
                                  <a:gd name="T65" fmla="*/ 43 h 52"/>
                                  <a:gd name="T66" fmla="*/ 15 w 37"/>
                                  <a:gd name="T67" fmla="*/ 46 h 52"/>
                                  <a:gd name="T68" fmla="*/ 22 w 37"/>
                                  <a:gd name="T69" fmla="*/ 43 h 52"/>
                                  <a:gd name="T70" fmla="*/ 26 w 37"/>
                                  <a:gd name="T71" fmla="*/ 39 h 52"/>
                                  <a:gd name="T72" fmla="*/ 28 w 37"/>
                                  <a:gd name="T73"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7" h="52">
                                    <a:moveTo>
                                      <a:pt x="28" y="46"/>
                                    </a:moveTo>
                                    <a:lnTo>
                                      <a:pt x="28" y="46"/>
                                    </a:lnTo>
                                    <a:lnTo>
                                      <a:pt x="22" y="50"/>
                                    </a:lnTo>
                                    <a:lnTo>
                                      <a:pt x="22" y="50"/>
                                    </a:lnTo>
                                    <a:lnTo>
                                      <a:pt x="13" y="52"/>
                                    </a:lnTo>
                                    <a:lnTo>
                                      <a:pt x="13" y="52"/>
                                    </a:lnTo>
                                    <a:lnTo>
                                      <a:pt x="7" y="52"/>
                                    </a:lnTo>
                                    <a:lnTo>
                                      <a:pt x="2" y="48"/>
                                    </a:lnTo>
                                    <a:lnTo>
                                      <a:pt x="2" y="48"/>
                                    </a:lnTo>
                                    <a:lnTo>
                                      <a:pt x="0" y="43"/>
                                    </a:lnTo>
                                    <a:lnTo>
                                      <a:pt x="0" y="39"/>
                                    </a:lnTo>
                                    <a:lnTo>
                                      <a:pt x="0" y="39"/>
                                    </a:lnTo>
                                    <a:lnTo>
                                      <a:pt x="0" y="30"/>
                                    </a:lnTo>
                                    <a:lnTo>
                                      <a:pt x="0" y="30"/>
                                    </a:lnTo>
                                    <a:lnTo>
                                      <a:pt x="7" y="26"/>
                                    </a:lnTo>
                                    <a:lnTo>
                                      <a:pt x="7" y="26"/>
                                    </a:lnTo>
                                    <a:lnTo>
                                      <a:pt x="15" y="24"/>
                                    </a:lnTo>
                                    <a:lnTo>
                                      <a:pt x="15" y="24"/>
                                    </a:lnTo>
                                    <a:lnTo>
                                      <a:pt x="28" y="20"/>
                                    </a:lnTo>
                                    <a:lnTo>
                                      <a:pt x="28" y="17"/>
                                    </a:lnTo>
                                    <a:lnTo>
                                      <a:pt x="28" y="17"/>
                                    </a:lnTo>
                                    <a:lnTo>
                                      <a:pt x="26" y="11"/>
                                    </a:lnTo>
                                    <a:lnTo>
                                      <a:pt x="26" y="11"/>
                                    </a:lnTo>
                                    <a:lnTo>
                                      <a:pt x="22" y="9"/>
                                    </a:lnTo>
                                    <a:lnTo>
                                      <a:pt x="17" y="9"/>
                                    </a:lnTo>
                                    <a:lnTo>
                                      <a:pt x="17" y="9"/>
                                    </a:lnTo>
                                    <a:lnTo>
                                      <a:pt x="11" y="9"/>
                                    </a:lnTo>
                                    <a:lnTo>
                                      <a:pt x="11" y="9"/>
                                    </a:lnTo>
                                    <a:lnTo>
                                      <a:pt x="9" y="13"/>
                                    </a:lnTo>
                                    <a:lnTo>
                                      <a:pt x="7" y="17"/>
                                    </a:lnTo>
                                    <a:lnTo>
                                      <a:pt x="0" y="15"/>
                                    </a:lnTo>
                                    <a:lnTo>
                                      <a:pt x="0" y="15"/>
                                    </a:lnTo>
                                    <a:lnTo>
                                      <a:pt x="2" y="9"/>
                                    </a:lnTo>
                                    <a:lnTo>
                                      <a:pt x="7" y="4"/>
                                    </a:lnTo>
                                    <a:lnTo>
                                      <a:pt x="7" y="4"/>
                                    </a:lnTo>
                                    <a:lnTo>
                                      <a:pt x="11" y="2"/>
                                    </a:lnTo>
                                    <a:lnTo>
                                      <a:pt x="20" y="0"/>
                                    </a:lnTo>
                                    <a:lnTo>
                                      <a:pt x="20" y="0"/>
                                    </a:lnTo>
                                    <a:lnTo>
                                      <a:pt x="24" y="2"/>
                                    </a:lnTo>
                                    <a:lnTo>
                                      <a:pt x="28" y="2"/>
                                    </a:lnTo>
                                    <a:lnTo>
                                      <a:pt x="28" y="2"/>
                                    </a:lnTo>
                                    <a:lnTo>
                                      <a:pt x="33" y="7"/>
                                    </a:lnTo>
                                    <a:lnTo>
                                      <a:pt x="33" y="9"/>
                                    </a:lnTo>
                                    <a:lnTo>
                                      <a:pt x="33" y="9"/>
                                    </a:lnTo>
                                    <a:lnTo>
                                      <a:pt x="35" y="20"/>
                                    </a:lnTo>
                                    <a:lnTo>
                                      <a:pt x="35" y="30"/>
                                    </a:lnTo>
                                    <a:lnTo>
                                      <a:pt x="35" y="30"/>
                                    </a:lnTo>
                                    <a:lnTo>
                                      <a:pt x="35" y="46"/>
                                    </a:lnTo>
                                    <a:lnTo>
                                      <a:pt x="35" y="46"/>
                                    </a:lnTo>
                                    <a:lnTo>
                                      <a:pt x="37" y="52"/>
                                    </a:lnTo>
                                    <a:lnTo>
                                      <a:pt x="28" y="52"/>
                                    </a:lnTo>
                                    <a:lnTo>
                                      <a:pt x="28" y="52"/>
                                    </a:lnTo>
                                    <a:lnTo>
                                      <a:pt x="28" y="46"/>
                                    </a:lnTo>
                                    <a:lnTo>
                                      <a:pt x="28" y="46"/>
                                    </a:lnTo>
                                    <a:close/>
                                    <a:moveTo>
                                      <a:pt x="28" y="26"/>
                                    </a:moveTo>
                                    <a:lnTo>
                                      <a:pt x="28" y="26"/>
                                    </a:lnTo>
                                    <a:lnTo>
                                      <a:pt x="15" y="30"/>
                                    </a:lnTo>
                                    <a:lnTo>
                                      <a:pt x="15" y="30"/>
                                    </a:lnTo>
                                    <a:lnTo>
                                      <a:pt x="11" y="30"/>
                                    </a:lnTo>
                                    <a:lnTo>
                                      <a:pt x="11" y="30"/>
                                    </a:lnTo>
                                    <a:lnTo>
                                      <a:pt x="7" y="35"/>
                                    </a:lnTo>
                                    <a:lnTo>
                                      <a:pt x="7" y="35"/>
                                    </a:lnTo>
                                    <a:lnTo>
                                      <a:pt x="7" y="39"/>
                                    </a:lnTo>
                                    <a:lnTo>
                                      <a:pt x="7" y="39"/>
                                    </a:lnTo>
                                    <a:lnTo>
                                      <a:pt x="9" y="43"/>
                                    </a:lnTo>
                                    <a:lnTo>
                                      <a:pt x="9" y="43"/>
                                    </a:lnTo>
                                    <a:lnTo>
                                      <a:pt x="15" y="46"/>
                                    </a:lnTo>
                                    <a:lnTo>
                                      <a:pt x="15" y="46"/>
                                    </a:lnTo>
                                    <a:lnTo>
                                      <a:pt x="22" y="43"/>
                                    </a:lnTo>
                                    <a:lnTo>
                                      <a:pt x="22" y="43"/>
                                    </a:lnTo>
                                    <a:lnTo>
                                      <a:pt x="26" y="39"/>
                                    </a:lnTo>
                                    <a:lnTo>
                                      <a:pt x="26" y="39"/>
                                    </a:lnTo>
                                    <a:lnTo>
                                      <a:pt x="28" y="30"/>
                                    </a:lnTo>
                                    <a:lnTo>
                                      <a:pt x="28"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97"/>
                            <wps:cNvSpPr>
                              <a:spLocks/>
                            </wps:cNvSpPr>
                            <wps:spPr bwMode="auto">
                              <a:xfrm>
                                <a:off x="804545" y="427990"/>
                                <a:ext cx="24765" cy="43815"/>
                              </a:xfrm>
                              <a:custGeom>
                                <a:avLst/>
                                <a:gdLst>
                                  <a:gd name="T0" fmla="*/ 0 w 39"/>
                                  <a:gd name="T1" fmla="*/ 21 h 69"/>
                                  <a:gd name="T2" fmla="*/ 3 w 39"/>
                                  <a:gd name="T3" fmla="*/ 8 h 69"/>
                                  <a:gd name="T4" fmla="*/ 5 w 39"/>
                                  <a:gd name="T5" fmla="*/ 4 h 69"/>
                                  <a:gd name="T6" fmla="*/ 9 w 39"/>
                                  <a:gd name="T7" fmla="*/ 2 h 69"/>
                                  <a:gd name="T8" fmla="*/ 18 w 39"/>
                                  <a:gd name="T9" fmla="*/ 0 h 69"/>
                                  <a:gd name="T10" fmla="*/ 22 w 39"/>
                                  <a:gd name="T11" fmla="*/ 0 h 69"/>
                                  <a:gd name="T12" fmla="*/ 26 w 39"/>
                                  <a:gd name="T13" fmla="*/ 2 h 69"/>
                                  <a:gd name="T14" fmla="*/ 31 w 39"/>
                                  <a:gd name="T15" fmla="*/ 13 h 69"/>
                                  <a:gd name="T16" fmla="*/ 31 w 39"/>
                                  <a:gd name="T17" fmla="*/ 17 h 69"/>
                                  <a:gd name="T18" fmla="*/ 29 w 39"/>
                                  <a:gd name="T19" fmla="*/ 24 h 69"/>
                                  <a:gd name="T20" fmla="*/ 26 w 39"/>
                                  <a:gd name="T21" fmla="*/ 30 h 69"/>
                                  <a:gd name="T22" fmla="*/ 26 w 39"/>
                                  <a:gd name="T23" fmla="*/ 34 h 69"/>
                                  <a:gd name="T24" fmla="*/ 31 w 39"/>
                                  <a:gd name="T25" fmla="*/ 39 h 69"/>
                                  <a:gd name="T26" fmla="*/ 39 w 39"/>
                                  <a:gd name="T27" fmla="*/ 47 h 69"/>
                                  <a:gd name="T28" fmla="*/ 39 w 39"/>
                                  <a:gd name="T29" fmla="*/ 54 h 69"/>
                                  <a:gd name="T30" fmla="*/ 39 w 39"/>
                                  <a:gd name="T31" fmla="*/ 60 h 69"/>
                                  <a:gd name="T32" fmla="*/ 35 w 39"/>
                                  <a:gd name="T33" fmla="*/ 65 h 69"/>
                                  <a:gd name="T34" fmla="*/ 26 w 39"/>
                                  <a:gd name="T35" fmla="*/ 69 h 69"/>
                                  <a:gd name="T36" fmla="*/ 22 w 39"/>
                                  <a:gd name="T37" fmla="*/ 69 h 69"/>
                                  <a:gd name="T38" fmla="*/ 18 w 39"/>
                                  <a:gd name="T39" fmla="*/ 67 h 69"/>
                                  <a:gd name="T40" fmla="*/ 13 w 39"/>
                                  <a:gd name="T41" fmla="*/ 58 h 69"/>
                                  <a:gd name="T42" fmla="*/ 18 w 39"/>
                                  <a:gd name="T43" fmla="*/ 54 h 69"/>
                                  <a:gd name="T44" fmla="*/ 26 w 39"/>
                                  <a:gd name="T45" fmla="*/ 63 h 69"/>
                                  <a:gd name="T46" fmla="*/ 31 w 39"/>
                                  <a:gd name="T47" fmla="*/ 60 h 69"/>
                                  <a:gd name="T48" fmla="*/ 33 w 39"/>
                                  <a:gd name="T49" fmla="*/ 54 h 69"/>
                                  <a:gd name="T50" fmla="*/ 33 w 39"/>
                                  <a:gd name="T51" fmla="*/ 50 h 69"/>
                                  <a:gd name="T52" fmla="*/ 29 w 39"/>
                                  <a:gd name="T53" fmla="*/ 45 h 69"/>
                                  <a:gd name="T54" fmla="*/ 20 w 39"/>
                                  <a:gd name="T55" fmla="*/ 39 h 69"/>
                                  <a:gd name="T56" fmla="*/ 18 w 39"/>
                                  <a:gd name="T57" fmla="*/ 32 h 69"/>
                                  <a:gd name="T58" fmla="*/ 20 w 39"/>
                                  <a:gd name="T59" fmla="*/ 28 h 69"/>
                                  <a:gd name="T60" fmla="*/ 22 w 39"/>
                                  <a:gd name="T61" fmla="*/ 24 h 69"/>
                                  <a:gd name="T62" fmla="*/ 24 w 39"/>
                                  <a:gd name="T63" fmla="*/ 13 h 69"/>
                                  <a:gd name="T64" fmla="*/ 22 w 39"/>
                                  <a:gd name="T65" fmla="*/ 8 h 69"/>
                                  <a:gd name="T66" fmla="*/ 18 w 39"/>
                                  <a:gd name="T67" fmla="*/ 6 h 69"/>
                                  <a:gd name="T68" fmla="*/ 13 w 39"/>
                                  <a:gd name="T69" fmla="*/ 6 h 69"/>
                                  <a:gd name="T70" fmla="*/ 9 w 39"/>
                                  <a:gd name="T71" fmla="*/ 8 h 69"/>
                                  <a:gd name="T72" fmla="*/ 7 w 39"/>
                                  <a:gd name="T73" fmla="*/ 21 h 69"/>
                                  <a:gd name="T74" fmla="*/ 0 w 39"/>
                                  <a:gd name="T75"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9" h="69">
                                    <a:moveTo>
                                      <a:pt x="0" y="69"/>
                                    </a:moveTo>
                                    <a:lnTo>
                                      <a:pt x="0" y="21"/>
                                    </a:lnTo>
                                    <a:lnTo>
                                      <a:pt x="0" y="21"/>
                                    </a:lnTo>
                                    <a:lnTo>
                                      <a:pt x="3" y="8"/>
                                    </a:lnTo>
                                    <a:lnTo>
                                      <a:pt x="3" y="8"/>
                                    </a:lnTo>
                                    <a:lnTo>
                                      <a:pt x="5" y="4"/>
                                    </a:lnTo>
                                    <a:lnTo>
                                      <a:pt x="9" y="2"/>
                                    </a:lnTo>
                                    <a:lnTo>
                                      <a:pt x="9" y="2"/>
                                    </a:lnTo>
                                    <a:lnTo>
                                      <a:pt x="13" y="0"/>
                                    </a:lnTo>
                                    <a:lnTo>
                                      <a:pt x="18" y="0"/>
                                    </a:lnTo>
                                    <a:lnTo>
                                      <a:pt x="18" y="0"/>
                                    </a:lnTo>
                                    <a:lnTo>
                                      <a:pt x="22" y="0"/>
                                    </a:lnTo>
                                    <a:lnTo>
                                      <a:pt x="26" y="2"/>
                                    </a:lnTo>
                                    <a:lnTo>
                                      <a:pt x="26" y="2"/>
                                    </a:lnTo>
                                    <a:lnTo>
                                      <a:pt x="31" y="6"/>
                                    </a:lnTo>
                                    <a:lnTo>
                                      <a:pt x="31" y="13"/>
                                    </a:lnTo>
                                    <a:lnTo>
                                      <a:pt x="31" y="13"/>
                                    </a:lnTo>
                                    <a:lnTo>
                                      <a:pt x="31" y="17"/>
                                    </a:lnTo>
                                    <a:lnTo>
                                      <a:pt x="31" y="17"/>
                                    </a:lnTo>
                                    <a:lnTo>
                                      <a:pt x="29" y="24"/>
                                    </a:lnTo>
                                    <a:lnTo>
                                      <a:pt x="29" y="24"/>
                                    </a:lnTo>
                                    <a:lnTo>
                                      <a:pt x="26" y="30"/>
                                    </a:lnTo>
                                    <a:lnTo>
                                      <a:pt x="26" y="30"/>
                                    </a:lnTo>
                                    <a:lnTo>
                                      <a:pt x="26" y="34"/>
                                    </a:lnTo>
                                    <a:lnTo>
                                      <a:pt x="26" y="34"/>
                                    </a:lnTo>
                                    <a:lnTo>
                                      <a:pt x="31" y="39"/>
                                    </a:lnTo>
                                    <a:lnTo>
                                      <a:pt x="31" y="39"/>
                                    </a:lnTo>
                                    <a:lnTo>
                                      <a:pt x="39" y="47"/>
                                    </a:lnTo>
                                    <a:lnTo>
                                      <a:pt x="39" y="47"/>
                                    </a:lnTo>
                                    <a:lnTo>
                                      <a:pt x="39" y="54"/>
                                    </a:lnTo>
                                    <a:lnTo>
                                      <a:pt x="39" y="54"/>
                                    </a:lnTo>
                                    <a:lnTo>
                                      <a:pt x="39" y="60"/>
                                    </a:lnTo>
                                    <a:lnTo>
                                      <a:pt x="35" y="65"/>
                                    </a:lnTo>
                                    <a:lnTo>
                                      <a:pt x="35" y="65"/>
                                    </a:lnTo>
                                    <a:lnTo>
                                      <a:pt x="31" y="69"/>
                                    </a:lnTo>
                                    <a:lnTo>
                                      <a:pt x="26" y="69"/>
                                    </a:lnTo>
                                    <a:lnTo>
                                      <a:pt x="26" y="69"/>
                                    </a:lnTo>
                                    <a:lnTo>
                                      <a:pt x="22" y="69"/>
                                    </a:lnTo>
                                    <a:lnTo>
                                      <a:pt x="18" y="67"/>
                                    </a:lnTo>
                                    <a:lnTo>
                                      <a:pt x="18" y="67"/>
                                    </a:lnTo>
                                    <a:lnTo>
                                      <a:pt x="16" y="63"/>
                                    </a:lnTo>
                                    <a:lnTo>
                                      <a:pt x="13" y="58"/>
                                    </a:lnTo>
                                    <a:lnTo>
                                      <a:pt x="18" y="54"/>
                                    </a:lnTo>
                                    <a:lnTo>
                                      <a:pt x="18" y="54"/>
                                    </a:lnTo>
                                    <a:lnTo>
                                      <a:pt x="22" y="60"/>
                                    </a:lnTo>
                                    <a:lnTo>
                                      <a:pt x="26" y="63"/>
                                    </a:lnTo>
                                    <a:lnTo>
                                      <a:pt x="26" y="63"/>
                                    </a:lnTo>
                                    <a:lnTo>
                                      <a:pt x="31" y="60"/>
                                    </a:lnTo>
                                    <a:lnTo>
                                      <a:pt x="31" y="60"/>
                                    </a:lnTo>
                                    <a:lnTo>
                                      <a:pt x="33" y="54"/>
                                    </a:lnTo>
                                    <a:lnTo>
                                      <a:pt x="33" y="54"/>
                                    </a:lnTo>
                                    <a:lnTo>
                                      <a:pt x="33" y="50"/>
                                    </a:lnTo>
                                    <a:lnTo>
                                      <a:pt x="33" y="50"/>
                                    </a:lnTo>
                                    <a:lnTo>
                                      <a:pt x="29" y="45"/>
                                    </a:lnTo>
                                    <a:lnTo>
                                      <a:pt x="29" y="45"/>
                                    </a:lnTo>
                                    <a:lnTo>
                                      <a:pt x="20" y="39"/>
                                    </a:lnTo>
                                    <a:lnTo>
                                      <a:pt x="20" y="39"/>
                                    </a:lnTo>
                                    <a:lnTo>
                                      <a:pt x="18" y="32"/>
                                    </a:lnTo>
                                    <a:lnTo>
                                      <a:pt x="18" y="32"/>
                                    </a:lnTo>
                                    <a:lnTo>
                                      <a:pt x="20" y="28"/>
                                    </a:lnTo>
                                    <a:lnTo>
                                      <a:pt x="20" y="28"/>
                                    </a:lnTo>
                                    <a:lnTo>
                                      <a:pt x="22" y="24"/>
                                    </a:lnTo>
                                    <a:lnTo>
                                      <a:pt x="22" y="24"/>
                                    </a:lnTo>
                                    <a:lnTo>
                                      <a:pt x="24" y="13"/>
                                    </a:lnTo>
                                    <a:lnTo>
                                      <a:pt x="24" y="13"/>
                                    </a:lnTo>
                                    <a:lnTo>
                                      <a:pt x="22" y="8"/>
                                    </a:lnTo>
                                    <a:lnTo>
                                      <a:pt x="22" y="8"/>
                                    </a:lnTo>
                                    <a:lnTo>
                                      <a:pt x="18" y="6"/>
                                    </a:lnTo>
                                    <a:lnTo>
                                      <a:pt x="18" y="6"/>
                                    </a:lnTo>
                                    <a:lnTo>
                                      <a:pt x="13" y="6"/>
                                    </a:lnTo>
                                    <a:lnTo>
                                      <a:pt x="9" y="8"/>
                                    </a:lnTo>
                                    <a:lnTo>
                                      <a:pt x="9" y="8"/>
                                    </a:lnTo>
                                    <a:lnTo>
                                      <a:pt x="9" y="15"/>
                                    </a:lnTo>
                                    <a:lnTo>
                                      <a:pt x="7" y="21"/>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98"/>
                            <wps:cNvSpPr>
                              <a:spLocks/>
                            </wps:cNvSpPr>
                            <wps:spPr bwMode="auto">
                              <a:xfrm>
                                <a:off x="833755" y="438785"/>
                                <a:ext cx="20320" cy="33020"/>
                              </a:xfrm>
                              <a:custGeom>
                                <a:avLst/>
                                <a:gdLst>
                                  <a:gd name="T0" fmla="*/ 6 w 32"/>
                                  <a:gd name="T1" fmla="*/ 35 h 52"/>
                                  <a:gd name="T2" fmla="*/ 6 w 32"/>
                                  <a:gd name="T3" fmla="*/ 39 h 52"/>
                                  <a:gd name="T4" fmla="*/ 8 w 32"/>
                                  <a:gd name="T5" fmla="*/ 43 h 52"/>
                                  <a:gd name="T6" fmla="*/ 17 w 32"/>
                                  <a:gd name="T7" fmla="*/ 46 h 52"/>
                                  <a:gd name="T8" fmla="*/ 19 w 32"/>
                                  <a:gd name="T9" fmla="*/ 46 h 52"/>
                                  <a:gd name="T10" fmla="*/ 24 w 32"/>
                                  <a:gd name="T11" fmla="*/ 43 h 52"/>
                                  <a:gd name="T12" fmla="*/ 26 w 32"/>
                                  <a:gd name="T13" fmla="*/ 37 h 52"/>
                                  <a:gd name="T14" fmla="*/ 24 w 32"/>
                                  <a:gd name="T15" fmla="*/ 33 h 52"/>
                                  <a:gd name="T16" fmla="*/ 17 w 32"/>
                                  <a:gd name="T17" fmla="*/ 30 h 52"/>
                                  <a:gd name="T18" fmla="*/ 6 w 32"/>
                                  <a:gd name="T19" fmla="*/ 26 h 52"/>
                                  <a:gd name="T20" fmla="*/ 2 w 32"/>
                                  <a:gd name="T21" fmla="*/ 22 h 52"/>
                                  <a:gd name="T22" fmla="*/ 0 w 32"/>
                                  <a:gd name="T23" fmla="*/ 15 h 52"/>
                                  <a:gd name="T24" fmla="*/ 2 w 32"/>
                                  <a:gd name="T25" fmla="*/ 9 h 52"/>
                                  <a:gd name="T26" fmla="*/ 4 w 32"/>
                                  <a:gd name="T27" fmla="*/ 4 h 52"/>
                                  <a:gd name="T28" fmla="*/ 15 w 32"/>
                                  <a:gd name="T29" fmla="*/ 0 h 52"/>
                                  <a:gd name="T30" fmla="*/ 24 w 32"/>
                                  <a:gd name="T31" fmla="*/ 2 h 52"/>
                                  <a:gd name="T32" fmla="*/ 28 w 32"/>
                                  <a:gd name="T33" fmla="*/ 7 h 52"/>
                                  <a:gd name="T34" fmla="*/ 30 w 32"/>
                                  <a:gd name="T35" fmla="*/ 15 h 52"/>
                                  <a:gd name="T36" fmla="*/ 24 w 32"/>
                                  <a:gd name="T37" fmla="*/ 15 h 52"/>
                                  <a:gd name="T38" fmla="*/ 15 w 32"/>
                                  <a:gd name="T39" fmla="*/ 9 h 52"/>
                                  <a:gd name="T40" fmla="*/ 8 w 32"/>
                                  <a:gd name="T41" fmla="*/ 9 h 52"/>
                                  <a:gd name="T42" fmla="*/ 6 w 32"/>
                                  <a:gd name="T43" fmla="*/ 13 h 52"/>
                                  <a:gd name="T44" fmla="*/ 8 w 32"/>
                                  <a:gd name="T45" fmla="*/ 17 h 52"/>
                                  <a:gd name="T46" fmla="*/ 17 w 32"/>
                                  <a:gd name="T47" fmla="*/ 22 h 52"/>
                                  <a:gd name="T48" fmla="*/ 28 w 32"/>
                                  <a:gd name="T49" fmla="*/ 26 h 52"/>
                                  <a:gd name="T50" fmla="*/ 30 w 32"/>
                                  <a:gd name="T51" fmla="*/ 30 h 52"/>
                                  <a:gd name="T52" fmla="*/ 32 w 32"/>
                                  <a:gd name="T53" fmla="*/ 37 h 52"/>
                                  <a:gd name="T54" fmla="*/ 32 w 32"/>
                                  <a:gd name="T55" fmla="*/ 43 h 52"/>
                                  <a:gd name="T56" fmla="*/ 28 w 32"/>
                                  <a:gd name="T57" fmla="*/ 48 h 52"/>
                                  <a:gd name="T58" fmla="*/ 15 w 32"/>
                                  <a:gd name="T59" fmla="*/ 52 h 52"/>
                                  <a:gd name="T60" fmla="*/ 8 w 32"/>
                                  <a:gd name="T61" fmla="*/ 52 h 52"/>
                                  <a:gd name="T62" fmla="*/ 0 w 32"/>
                                  <a:gd name="T63" fmla="*/ 43 h 52"/>
                                  <a:gd name="T64" fmla="*/ 0 w 32"/>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2" h="52">
                                    <a:moveTo>
                                      <a:pt x="0" y="37"/>
                                    </a:moveTo>
                                    <a:lnTo>
                                      <a:pt x="6" y="35"/>
                                    </a:lnTo>
                                    <a:lnTo>
                                      <a:pt x="6" y="35"/>
                                    </a:lnTo>
                                    <a:lnTo>
                                      <a:pt x="6" y="39"/>
                                    </a:lnTo>
                                    <a:lnTo>
                                      <a:pt x="8" y="43"/>
                                    </a:lnTo>
                                    <a:lnTo>
                                      <a:pt x="8" y="43"/>
                                    </a:lnTo>
                                    <a:lnTo>
                                      <a:pt x="13" y="46"/>
                                    </a:lnTo>
                                    <a:lnTo>
                                      <a:pt x="17" y="46"/>
                                    </a:lnTo>
                                    <a:lnTo>
                                      <a:pt x="17" y="46"/>
                                    </a:lnTo>
                                    <a:lnTo>
                                      <a:pt x="19" y="46"/>
                                    </a:lnTo>
                                    <a:lnTo>
                                      <a:pt x="24" y="43"/>
                                    </a:lnTo>
                                    <a:lnTo>
                                      <a:pt x="24" y="43"/>
                                    </a:lnTo>
                                    <a:lnTo>
                                      <a:pt x="26" y="41"/>
                                    </a:lnTo>
                                    <a:lnTo>
                                      <a:pt x="26" y="37"/>
                                    </a:lnTo>
                                    <a:lnTo>
                                      <a:pt x="26" y="37"/>
                                    </a:lnTo>
                                    <a:lnTo>
                                      <a:pt x="24" y="33"/>
                                    </a:lnTo>
                                    <a:lnTo>
                                      <a:pt x="24" y="33"/>
                                    </a:lnTo>
                                    <a:lnTo>
                                      <a:pt x="17" y="30"/>
                                    </a:lnTo>
                                    <a:lnTo>
                                      <a:pt x="17" y="30"/>
                                    </a:lnTo>
                                    <a:lnTo>
                                      <a:pt x="6" y="26"/>
                                    </a:lnTo>
                                    <a:lnTo>
                                      <a:pt x="6" y="26"/>
                                    </a:lnTo>
                                    <a:lnTo>
                                      <a:pt x="2" y="22"/>
                                    </a:lnTo>
                                    <a:lnTo>
                                      <a:pt x="2" y="22"/>
                                    </a:lnTo>
                                    <a:lnTo>
                                      <a:pt x="0" y="15"/>
                                    </a:lnTo>
                                    <a:lnTo>
                                      <a:pt x="0" y="15"/>
                                    </a:lnTo>
                                    <a:lnTo>
                                      <a:pt x="2" y="9"/>
                                    </a:lnTo>
                                    <a:lnTo>
                                      <a:pt x="4" y="4"/>
                                    </a:lnTo>
                                    <a:lnTo>
                                      <a:pt x="4" y="4"/>
                                    </a:lnTo>
                                    <a:lnTo>
                                      <a:pt x="8" y="2"/>
                                    </a:lnTo>
                                    <a:lnTo>
                                      <a:pt x="15" y="0"/>
                                    </a:lnTo>
                                    <a:lnTo>
                                      <a:pt x="15" y="0"/>
                                    </a:lnTo>
                                    <a:lnTo>
                                      <a:pt x="24" y="2"/>
                                    </a:lnTo>
                                    <a:lnTo>
                                      <a:pt x="24" y="2"/>
                                    </a:lnTo>
                                    <a:lnTo>
                                      <a:pt x="28" y="7"/>
                                    </a:lnTo>
                                    <a:lnTo>
                                      <a:pt x="28" y="7"/>
                                    </a:lnTo>
                                    <a:lnTo>
                                      <a:pt x="30" y="15"/>
                                    </a:lnTo>
                                    <a:lnTo>
                                      <a:pt x="24" y="15"/>
                                    </a:lnTo>
                                    <a:lnTo>
                                      <a:pt x="24" y="15"/>
                                    </a:lnTo>
                                    <a:lnTo>
                                      <a:pt x="21" y="9"/>
                                    </a:lnTo>
                                    <a:lnTo>
                                      <a:pt x="15" y="9"/>
                                    </a:lnTo>
                                    <a:lnTo>
                                      <a:pt x="15" y="9"/>
                                    </a:lnTo>
                                    <a:lnTo>
                                      <a:pt x="8" y="9"/>
                                    </a:lnTo>
                                    <a:lnTo>
                                      <a:pt x="8" y="9"/>
                                    </a:lnTo>
                                    <a:lnTo>
                                      <a:pt x="6" y="13"/>
                                    </a:lnTo>
                                    <a:lnTo>
                                      <a:pt x="6" y="13"/>
                                    </a:lnTo>
                                    <a:lnTo>
                                      <a:pt x="8" y="17"/>
                                    </a:lnTo>
                                    <a:lnTo>
                                      <a:pt x="8" y="17"/>
                                    </a:lnTo>
                                    <a:lnTo>
                                      <a:pt x="17" y="22"/>
                                    </a:lnTo>
                                    <a:lnTo>
                                      <a:pt x="17" y="22"/>
                                    </a:lnTo>
                                    <a:lnTo>
                                      <a:pt x="28" y="26"/>
                                    </a:lnTo>
                                    <a:lnTo>
                                      <a:pt x="28" y="26"/>
                                    </a:lnTo>
                                    <a:lnTo>
                                      <a:pt x="30" y="30"/>
                                    </a:lnTo>
                                    <a:lnTo>
                                      <a:pt x="30" y="30"/>
                                    </a:lnTo>
                                    <a:lnTo>
                                      <a:pt x="32" y="37"/>
                                    </a:lnTo>
                                    <a:lnTo>
                                      <a:pt x="32" y="37"/>
                                    </a:lnTo>
                                    <a:lnTo>
                                      <a:pt x="32" y="43"/>
                                    </a:lnTo>
                                    <a:lnTo>
                                      <a:pt x="28" y="48"/>
                                    </a:lnTo>
                                    <a:lnTo>
                                      <a:pt x="28" y="48"/>
                                    </a:lnTo>
                                    <a:lnTo>
                                      <a:pt x="24" y="52"/>
                                    </a:lnTo>
                                    <a:lnTo>
                                      <a:pt x="15" y="52"/>
                                    </a:lnTo>
                                    <a:lnTo>
                                      <a:pt x="15" y="52"/>
                                    </a:lnTo>
                                    <a:lnTo>
                                      <a:pt x="8" y="52"/>
                                    </a:lnTo>
                                    <a:lnTo>
                                      <a:pt x="4" y="48"/>
                                    </a:lnTo>
                                    <a:lnTo>
                                      <a:pt x="0"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9"/>
                            <wps:cNvSpPr>
                              <a:spLocks/>
                            </wps:cNvSpPr>
                            <wps:spPr bwMode="auto">
                              <a:xfrm>
                                <a:off x="857250" y="429260"/>
                                <a:ext cx="12065" cy="42545"/>
                              </a:xfrm>
                              <a:custGeom>
                                <a:avLst/>
                                <a:gdLst>
                                  <a:gd name="T0" fmla="*/ 19 w 19"/>
                                  <a:gd name="T1" fmla="*/ 58 h 67"/>
                                  <a:gd name="T2" fmla="*/ 19 w 19"/>
                                  <a:gd name="T3" fmla="*/ 67 h 67"/>
                                  <a:gd name="T4" fmla="*/ 19 w 19"/>
                                  <a:gd name="T5" fmla="*/ 67 h 67"/>
                                  <a:gd name="T6" fmla="*/ 15 w 19"/>
                                  <a:gd name="T7" fmla="*/ 67 h 67"/>
                                  <a:gd name="T8" fmla="*/ 15 w 19"/>
                                  <a:gd name="T9" fmla="*/ 67 h 67"/>
                                  <a:gd name="T10" fmla="*/ 8 w 19"/>
                                  <a:gd name="T11" fmla="*/ 65 h 67"/>
                                  <a:gd name="T12" fmla="*/ 8 w 19"/>
                                  <a:gd name="T13" fmla="*/ 65 h 67"/>
                                  <a:gd name="T14" fmla="*/ 6 w 19"/>
                                  <a:gd name="T15" fmla="*/ 61 h 67"/>
                                  <a:gd name="T16" fmla="*/ 6 w 19"/>
                                  <a:gd name="T17" fmla="*/ 61 h 67"/>
                                  <a:gd name="T18" fmla="*/ 6 w 19"/>
                                  <a:gd name="T19" fmla="*/ 52 h 67"/>
                                  <a:gd name="T20" fmla="*/ 6 w 19"/>
                                  <a:gd name="T21" fmla="*/ 24 h 67"/>
                                  <a:gd name="T22" fmla="*/ 0 w 19"/>
                                  <a:gd name="T23" fmla="*/ 24 h 67"/>
                                  <a:gd name="T24" fmla="*/ 0 w 19"/>
                                  <a:gd name="T25" fmla="*/ 17 h 67"/>
                                  <a:gd name="T26" fmla="*/ 6 w 19"/>
                                  <a:gd name="T27" fmla="*/ 17 h 67"/>
                                  <a:gd name="T28" fmla="*/ 6 w 19"/>
                                  <a:gd name="T29" fmla="*/ 4 h 67"/>
                                  <a:gd name="T30" fmla="*/ 12 w 19"/>
                                  <a:gd name="T31" fmla="*/ 0 h 67"/>
                                  <a:gd name="T32" fmla="*/ 12 w 19"/>
                                  <a:gd name="T33" fmla="*/ 17 h 67"/>
                                  <a:gd name="T34" fmla="*/ 19 w 19"/>
                                  <a:gd name="T35" fmla="*/ 17 h 67"/>
                                  <a:gd name="T36" fmla="*/ 19 w 19"/>
                                  <a:gd name="T37" fmla="*/ 24 h 67"/>
                                  <a:gd name="T38" fmla="*/ 12 w 19"/>
                                  <a:gd name="T39" fmla="*/ 24 h 67"/>
                                  <a:gd name="T40" fmla="*/ 12 w 19"/>
                                  <a:gd name="T41" fmla="*/ 52 h 67"/>
                                  <a:gd name="T42" fmla="*/ 12 w 19"/>
                                  <a:gd name="T43" fmla="*/ 52 h 67"/>
                                  <a:gd name="T44" fmla="*/ 12 w 19"/>
                                  <a:gd name="T45" fmla="*/ 58 h 67"/>
                                  <a:gd name="T46" fmla="*/ 12 w 19"/>
                                  <a:gd name="T47" fmla="*/ 58 h 67"/>
                                  <a:gd name="T48" fmla="*/ 15 w 19"/>
                                  <a:gd name="T49" fmla="*/ 58 h 67"/>
                                  <a:gd name="T50" fmla="*/ 15 w 19"/>
                                  <a:gd name="T51" fmla="*/ 58 h 67"/>
                                  <a:gd name="T52" fmla="*/ 19 w 19"/>
                                  <a:gd name="T53" fmla="*/ 58 h 67"/>
                                  <a:gd name="T54" fmla="*/ 19 w 19"/>
                                  <a:gd name="T55" fmla="*/ 58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9" h="67">
                                    <a:moveTo>
                                      <a:pt x="19" y="58"/>
                                    </a:moveTo>
                                    <a:lnTo>
                                      <a:pt x="19" y="67"/>
                                    </a:lnTo>
                                    <a:lnTo>
                                      <a:pt x="19" y="67"/>
                                    </a:lnTo>
                                    <a:lnTo>
                                      <a:pt x="15" y="67"/>
                                    </a:lnTo>
                                    <a:lnTo>
                                      <a:pt x="15" y="67"/>
                                    </a:lnTo>
                                    <a:lnTo>
                                      <a:pt x="8" y="65"/>
                                    </a:lnTo>
                                    <a:lnTo>
                                      <a:pt x="8" y="65"/>
                                    </a:lnTo>
                                    <a:lnTo>
                                      <a:pt x="6" y="61"/>
                                    </a:lnTo>
                                    <a:lnTo>
                                      <a:pt x="6" y="61"/>
                                    </a:lnTo>
                                    <a:lnTo>
                                      <a:pt x="6" y="52"/>
                                    </a:lnTo>
                                    <a:lnTo>
                                      <a:pt x="6" y="24"/>
                                    </a:lnTo>
                                    <a:lnTo>
                                      <a:pt x="0" y="24"/>
                                    </a:lnTo>
                                    <a:lnTo>
                                      <a:pt x="0" y="17"/>
                                    </a:lnTo>
                                    <a:lnTo>
                                      <a:pt x="6" y="17"/>
                                    </a:lnTo>
                                    <a:lnTo>
                                      <a:pt x="6" y="4"/>
                                    </a:lnTo>
                                    <a:lnTo>
                                      <a:pt x="12" y="0"/>
                                    </a:lnTo>
                                    <a:lnTo>
                                      <a:pt x="12" y="17"/>
                                    </a:lnTo>
                                    <a:lnTo>
                                      <a:pt x="19" y="17"/>
                                    </a:lnTo>
                                    <a:lnTo>
                                      <a:pt x="19" y="24"/>
                                    </a:lnTo>
                                    <a:lnTo>
                                      <a:pt x="12" y="24"/>
                                    </a:lnTo>
                                    <a:lnTo>
                                      <a:pt x="12" y="52"/>
                                    </a:lnTo>
                                    <a:lnTo>
                                      <a:pt x="12" y="52"/>
                                    </a:lnTo>
                                    <a:lnTo>
                                      <a:pt x="12" y="58"/>
                                    </a:lnTo>
                                    <a:lnTo>
                                      <a:pt x="12" y="58"/>
                                    </a:lnTo>
                                    <a:lnTo>
                                      <a:pt x="15" y="58"/>
                                    </a:lnTo>
                                    <a:lnTo>
                                      <a:pt x="15" y="58"/>
                                    </a:lnTo>
                                    <a:lnTo>
                                      <a:pt x="19" y="58"/>
                                    </a:lnTo>
                                    <a:lnTo>
                                      <a:pt x="1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0"/>
                            <wps:cNvSpPr>
                              <a:spLocks noEditPoints="1"/>
                            </wps:cNvSpPr>
                            <wps:spPr bwMode="auto">
                              <a:xfrm>
                                <a:off x="871855" y="438785"/>
                                <a:ext cx="23495" cy="33020"/>
                              </a:xfrm>
                              <a:custGeom>
                                <a:avLst/>
                                <a:gdLst>
                                  <a:gd name="T0" fmla="*/ 28 w 37"/>
                                  <a:gd name="T1" fmla="*/ 46 h 52"/>
                                  <a:gd name="T2" fmla="*/ 22 w 37"/>
                                  <a:gd name="T3" fmla="*/ 50 h 52"/>
                                  <a:gd name="T4" fmla="*/ 13 w 37"/>
                                  <a:gd name="T5" fmla="*/ 52 h 52"/>
                                  <a:gd name="T6" fmla="*/ 5 w 37"/>
                                  <a:gd name="T7" fmla="*/ 48 h 52"/>
                                  <a:gd name="T8" fmla="*/ 0 w 37"/>
                                  <a:gd name="T9" fmla="*/ 43 h 52"/>
                                  <a:gd name="T10" fmla="*/ 0 w 37"/>
                                  <a:gd name="T11" fmla="*/ 39 h 52"/>
                                  <a:gd name="T12" fmla="*/ 2 w 37"/>
                                  <a:gd name="T13" fmla="*/ 30 h 52"/>
                                  <a:gd name="T14" fmla="*/ 7 w 37"/>
                                  <a:gd name="T15" fmla="*/ 26 h 52"/>
                                  <a:gd name="T16" fmla="*/ 15 w 37"/>
                                  <a:gd name="T17" fmla="*/ 24 h 52"/>
                                  <a:gd name="T18" fmla="*/ 28 w 37"/>
                                  <a:gd name="T19" fmla="*/ 17 h 52"/>
                                  <a:gd name="T20" fmla="*/ 26 w 37"/>
                                  <a:gd name="T21" fmla="*/ 11 h 52"/>
                                  <a:gd name="T22" fmla="*/ 22 w 37"/>
                                  <a:gd name="T23" fmla="*/ 9 h 52"/>
                                  <a:gd name="T24" fmla="*/ 18 w 37"/>
                                  <a:gd name="T25" fmla="*/ 9 h 52"/>
                                  <a:gd name="T26" fmla="*/ 11 w 37"/>
                                  <a:gd name="T27" fmla="*/ 9 h 52"/>
                                  <a:gd name="T28" fmla="*/ 7 w 37"/>
                                  <a:gd name="T29" fmla="*/ 17 h 52"/>
                                  <a:gd name="T30" fmla="*/ 0 w 37"/>
                                  <a:gd name="T31" fmla="*/ 15 h 52"/>
                                  <a:gd name="T32" fmla="*/ 7 w 37"/>
                                  <a:gd name="T33" fmla="*/ 4 h 52"/>
                                  <a:gd name="T34" fmla="*/ 11 w 37"/>
                                  <a:gd name="T35" fmla="*/ 2 h 52"/>
                                  <a:gd name="T36" fmla="*/ 20 w 37"/>
                                  <a:gd name="T37" fmla="*/ 0 h 52"/>
                                  <a:gd name="T38" fmla="*/ 28 w 37"/>
                                  <a:gd name="T39" fmla="*/ 2 h 52"/>
                                  <a:gd name="T40" fmla="*/ 33 w 37"/>
                                  <a:gd name="T41" fmla="*/ 7 h 52"/>
                                  <a:gd name="T42" fmla="*/ 35 w 37"/>
                                  <a:gd name="T43" fmla="*/ 9 h 52"/>
                                  <a:gd name="T44" fmla="*/ 35 w 37"/>
                                  <a:gd name="T45" fmla="*/ 30 h 52"/>
                                  <a:gd name="T46" fmla="*/ 35 w 37"/>
                                  <a:gd name="T47" fmla="*/ 46 h 52"/>
                                  <a:gd name="T48" fmla="*/ 37 w 37"/>
                                  <a:gd name="T49" fmla="*/ 52 h 52"/>
                                  <a:gd name="T50" fmla="*/ 30 w 37"/>
                                  <a:gd name="T51" fmla="*/ 52 h 52"/>
                                  <a:gd name="T52" fmla="*/ 28 w 37"/>
                                  <a:gd name="T53" fmla="*/ 46 h 52"/>
                                  <a:gd name="T54" fmla="*/ 28 w 37"/>
                                  <a:gd name="T55" fmla="*/ 26 h 52"/>
                                  <a:gd name="T56" fmla="*/ 18 w 37"/>
                                  <a:gd name="T57" fmla="*/ 30 h 52"/>
                                  <a:gd name="T58" fmla="*/ 11 w 37"/>
                                  <a:gd name="T59" fmla="*/ 30 h 52"/>
                                  <a:gd name="T60" fmla="*/ 9 w 37"/>
                                  <a:gd name="T61" fmla="*/ 35 h 52"/>
                                  <a:gd name="T62" fmla="*/ 7 w 37"/>
                                  <a:gd name="T63" fmla="*/ 39 h 52"/>
                                  <a:gd name="T64" fmla="*/ 9 w 37"/>
                                  <a:gd name="T65" fmla="*/ 43 h 52"/>
                                  <a:gd name="T66" fmla="*/ 15 w 37"/>
                                  <a:gd name="T67" fmla="*/ 46 h 52"/>
                                  <a:gd name="T68" fmla="*/ 22 w 37"/>
                                  <a:gd name="T69" fmla="*/ 43 h 52"/>
                                  <a:gd name="T70" fmla="*/ 26 w 37"/>
                                  <a:gd name="T71" fmla="*/ 39 h 52"/>
                                  <a:gd name="T72" fmla="*/ 28 w 37"/>
                                  <a:gd name="T73"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7" h="52">
                                    <a:moveTo>
                                      <a:pt x="28" y="46"/>
                                    </a:moveTo>
                                    <a:lnTo>
                                      <a:pt x="28" y="46"/>
                                    </a:lnTo>
                                    <a:lnTo>
                                      <a:pt x="22" y="50"/>
                                    </a:lnTo>
                                    <a:lnTo>
                                      <a:pt x="22" y="50"/>
                                    </a:lnTo>
                                    <a:lnTo>
                                      <a:pt x="13" y="52"/>
                                    </a:lnTo>
                                    <a:lnTo>
                                      <a:pt x="13" y="52"/>
                                    </a:lnTo>
                                    <a:lnTo>
                                      <a:pt x="9" y="52"/>
                                    </a:lnTo>
                                    <a:lnTo>
                                      <a:pt x="5" y="48"/>
                                    </a:lnTo>
                                    <a:lnTo>
                                      <a:pt x="5" y="48"/>
                                    </a:lnTo>
                                    <a:lnTo>
                                      <a:pt x="0" y="43"/>
                                    </a:lnTo>
                                    <a:lnTo>
                                      <a:pt x="0" y="39"/>
                                    </a:lnTo>
                                    <a:lnTo>
                                      <a:pt x="0" y="39"/>
                                    </a:lnTo>
                                    <a:lnTo>
                                      <a:pt x="2" y="30"/>
                                    </a:lnTo>
                                    <a:lnTo>
                                      <a:pt x="2" y="30"/>
                                    </a:lnTo>
                                    <a:lnTo>
                                      <a:pt x="7" y="26"/>
                                    </a:lnTo>
                                    <a:lnTo>
                                      <a:pt x="7" y="26"/>
                                    </a:lnTo>
                                    <a:lnTo>
                                      <a:pt x="15" y="24"/>
                                    </a:lnTo>
                                    <a:lnTo>
                                      <a:pt x="15" y="24"/>
                                    </a:lnTo>
                                    <a:lnTo>
                                      <a:pt x="28" y="20"/>
                                    </a:lnTo>
                                    <a:lnTo>
                                      <a:pt x="28" y="17"/>
                                    </a:lnTo>
                                    <a:lnTo>
                                      <a:pt x="28" y="17"/>
                                    </a:lnTo>
                                    <a:lnTo>
                                      <a:pt x="26" y="11"/>
                                    </a:lnTo>
                                    <a:lnTo>
                                      <a:pt x="26" y="11"/>
                                    </a:lnTo>
                                    <a:lnTo>
                                      <a:pt x="22" y="9"/>
                                    </a:lnTo>
                                    <a:lnTo>
                                      <a:pt x="18" y="9"/>
                                    </a:lnTo>
                                    <a:lnTo>
                                      <a:pt x="18" y="9"/>
                                    </a:lnTo>
                                    <a:lnTo>
                                      <a:pt x="11" y="9"/>
                                    </a:lnTo>
                                    <a:lnTo>
                                      <a:pt x="11" y="9"/>
                                    </a:lnTo>
                                    <a:lnTo>
                                      <a:pt x="9" y="13"/>
                                    </a:lnTo>
                                    <a:lnTo>
                                      <a:pt x="7" y="17"/>
                                    </a:lnTo>
                                    <a:lnTo>
                                      <a:pt x="0" y="15"/>
                                    </a:lnTo>
                                    <a:lnTo>
                                      <a:pt x="0" y="15"/>
                                    </a:lnTo>
                                    <a:lnTo>
                                      <a:pt x="2" y="9"/>
                                    </a:lnTo>
                                    <a:lnTo>
                                      <a:pt x="7" y="4"/>
                                    </a:lnTo>
                                    <a:lnTo>
                                      <a:pt x="7" y="4"/>
                                    </a:lnTo>
                                    <a:lnTo>
                                      <a:pt x="11" y="2"/>
                                    </a:lnTo>
                                    <a:lnTo>
                                      <a:pt x="20" y="0"/>
                                    </a:lnTo>
                                    <a:lnTo>
                                      <a:pt x="20" y="0"/>
                                    </a:lnTo>
                                    <a:lnTo>
                                      <a:pt x="24" y="2"/>
                                    </a:lnTo>
                                    <a:lnTo>
                                      <a:pt x="28" y="2"/>
                                    </a:lnTo>
                                    <a:lnTo>
                                      <a:pt x="28" y="2"/>
                                    </a:lnTo>
                                    <a:lnTo>
                                      <a:pt x="33" y="7"/>
                                    </a:lnTo>
                                    <a:lnTo>
                                      <a:pt x="35" y="9"/>
                                    </a:lnTo>
                                    <a:lnTo>
                                      <a:pt x="35" y="9"/>
                                    </a:lnTo>
                                    <a:lnTo>
                                      <a:pt x="35" y="20"/>
                                    </a:lnTo>
                                    <a:lnTo>
                                      <a:pt x="35" y="30"/>
                                    </a:lnTo>
                                    <a:lnTo>
                                      <a:pt x="35" y="30"/>
                                    </a:lnTo>
                                    <a:lnTo>
                                      <a:pt x="35" y="46"/>
                                    </a:lnTo>
                                    <a:lnTo>
                                      <a:pt x="35" y="46"/>
                                    </a:lnTo>
                                    <a:lnTo>
                                      <a:pt x="37" y="52"/>
                                    </a:lnTo>
                                    <a:lnTo>
                                      <a:pt x="30" y="52"/>
                                    </a:lnTo>
                                    <a:lnTo>
                                      <a:pt x="30" y="52"/>
                                    </a:lnTo>
                                    <a:lnTo>
                                      <a:pt x="28" y="46"/>
                                    </a:lnTo>
                                    <a:lnTo>
                                      <a:pt x="28" y="46"/>
                                    </a:lnTo>
                                    <a:close/>
                                    <a:moveTo>
                                      <a:pt x="28" y="26"/>
                                    </a:moveTo>
                                    <a:lnTo>
                                      <a:pt x="28" y="26"/>
                                    </a:lnTo>
                                    <a:lnTo>
                                      <a:pt x="18" y="30"/>
                                    </a:lnTo>
                                    <a:lnTo>
                                      <a:pt x="18" y="30"/>
                                    </a:lnTo>
                                    <a:lnTo>
                                      <a:pt x="11" y="30"/>
                                    </a:lnTo>
                                    <a:lnTo>
                                      <a:pt x="11" y="30"/>
                                    </a:lnTo>
                                    <a:lnTo>
                                      <a:pt x="9" y="35"/>
                                    </a:lnTo>
                                    <a:lnTo>
                                      <a:pt x="9" y="35"/>
                                    </a:lnTo>
                                    <a:lnTo>
                                      <a:pt x="7" y="39"/>
                                    </a:lnTo>
                                    <a:lnTo>
                                      <a:pt x="7" y="39"/>
                                    </a:lnTo>
                                    <a:lnTo>
                                      <a:pt x="9" y="43"/>
                                    </a:lnTo>
                                    <a:lnTo>
                                      <a:pt x="9" y="43"/>
                                    </a:lnTo>
                                    <a:lnTo>
                                      <a:pt x="15" y="46"/>
                                    </a:lnTo>
                                    <a:lnTo>
                                      <a:pt x="15" y="46"/>
                                    </a:lnTo>
                                    <a:lnTo>
                                      <a:pt x="22" y="43"/>
                                    </a:lnTo>
                                    <a:lnTo>
                                      <a:pt x="22" y="43"/>
                                    </a:lnTo>
                                    <a:lnTo>
                                      <a:pt x="26" y="39"/>
                                    </a:lnTo>
                                    <a:lnTo>
                                      <a:pt x="26" y="39"/>
                                    </a:lnTo>
                                    <a:lnTo>
                                      <a:pt x="28" y="30"/>
                                    </a:lnTo>
                                    <a:lnTo>
                                      <a:pt x="28"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01"/>
                            <wps:cNvSpPr>
                              <a:spLocks noEditPoints="1"/>
                            </wps:cNvSpPr>
                            <wps:spPr bwMode="auto">
                              <a:xfrm>
                                <a:off x="901065" y="427990"/>
                                <a:ext cx="21590" cy="43815"/>
                              </a:xfrm>
                              <a:custGeom>
                                <a:avLst/>
                                <a:gdLst>
                                  <a:gd name="T0" fmla="*/ 6 w 34"/>
                                  <a:gd name="T1" fmla="*/ 69 h 69"/>
                                  <a:gd name="T2" fmla="*/ 0 w 34"/>
                                  <a:gd name="T3" fmla="*/ 69 h 69"/>
                                  <a:gd name="T4" fmla="*/ 0 w 34"/>
                                  <a:gd name="T5" fmla="*/ 0 h 69"/>
                                  <a:gd name="T6" fmla="*/ 6 w 34"/>
                                  <a:gd name="T7" fmla="*/ 0 h 69"/>
                                  <a:gd name="T8" fmla="*/ 6 w 34"/>
                                  <a:gd name="T9" fmla="*/ 24 h 69"/>
                                  <a:gd name="T10" fmla="*/ 6 w 34"/>
                                  <a:gd name="T11" fmla="*/ 24 h 69"/>
                                  <a:gd name="T12" fmla="*/ 10 w 34"/>
                                  <a:gd name="T13" fmla="*/ 19 h 69"/>
                                  <a:gd name="T14" fmla="*/ 10 w 34"/>
                                  <a:gd name="T15" fmla="*/ 19 h 69"/>
                                  <a:gd name="T16" fmla="*/ 17 w 34"/>
                                  <a:gd name="T17" fmla="*/ 17 h 69"/>
                                  <a:gd name="T18" fmla="*/ 17 w 34"/>
                                  <a:gd name="T19" fmla="*/ 17 h 69"/>
                                  <a:gd name="T20" fmla="*/ 21 w 34"/>
                                  <a:gd name="T21" fmla="*/ 19 h 69"/>
                                  <a:gd name="T22" fmla="*/ 26 w 34"/>
                                  <a:gd name="T23" fmla="*/ 21 h 69"/>
                                  <a:gd name="T24" fmla="*/ 26 w 34"/>
                                  <a:gd name="T25" fmla="*/ 21 h 69"/>
                                  <a:gd name="T26" fmla="*/ 30 w 34"/>
                                  <a:gd name="T27" fmla="*/ 24 h 69"/>
                                  <a:gd name="T28" fmla="*/ 32 w 34"/>
                                  <a:gd name="T29" fmla="*/ 30 h 69"/>
                                  <a:gd name="T30" fmla="*/ 32 w 34"/>
                                  <a:gd name="T31" fmla="*/ 30 h 69"/>
                                  <a:gd name="T32" fmla="*/ 34 w 34"/>
                                  <a:gd name="T33" fmla="*/ 37 h 69"/>
                                  <a:gd name="T34" fmla="*/ 34 w 34"/>
                                  <a:gd name="T35" fmla="*/ 43 h 69"/>
                                  <a:gd name="T36" fmla="*/ 34 w 34"/>
                                  <a:gd name="T37" fmla="*/ 43 h 69"/>
                                  <a:gd name="T38" fmla="*/ 34 w 34"/>
                                  <a:gd name="T39" fmla="*/ 54 h 69"/>
                                  <a:gd name="T40" fmla="*/ 30 w 34"/>
                                  <a:gd name="T41" fmla="*/ 63 h 69"/>
                                  <a:gd name="T42" fmla="*/ 30 w 34"/>
                                  <a:gd name="T43" fmla="*/ 63 h 69"/>
                                  <a:gd name="T44" fmla="*/ 23 w 34"/>
                                  <a:gd name="T45" fmla="*/ 67 h 69"/>
                                  <a:gd name="T46" fmla="*/ 17 w 34"/>
                                  <a:gd name="T47" fmla="*/ 69 h 69"/>
                                  <a:gd name="T48" fmla="*/ 17 w 34"/>
                                  <a:gd name="T49" fmla="*/ 69 h 69"/>
                                  <a:gd name="T50" fmla="*/ 10 w 34"/>
                                  <a:gd name="T51" fmla="*/ 67 h 69"/>
                                  <a:gd name="T52" fmla="*/ 10 w 34"/>
                                  <a:gd name="T53" fmla="*/ 67 h 69"/>
                                  <a:gd name="T54" fmla="*/ 6 w 34"/>
                                  <a:gd name="T55" fmla="*/ 63 h 69"/>
                                  <a:gd name="T56" fmla="*/ 6 w 34"/>
                                  <a:gd name="T57" fmla="*/ 69 h 69"/>
                                  <a:gd name="T58" fmla="*/ 6 w 34"/>
                                  <a:gd name="T59" fmla="*/ 43 h 69"/>
                                  <a:gd name="T60" fmla="*/ 6 w 34"/>
                                  <a:gd name="T61" fmla="*/ 43 h 69"/>
                                  <a:gd name="T62" fmla="*/ 6 w 34"/>
                                  <a:gd name="T63" fmla="*/ 54 h 69"/>
                                  <a:gd name="T64" fmla="*/ 6 w 34"/>
                                  <a:gd name="T65" fmla="*/ 54 h 69"/>
                                  <a:gd name="T66" fmla="*/ 10 w 34"/>
                                  <a:gd name="T67" fmla="*/ 60 h 69"/>
                                  <a:gd name="T68" fmla="*/ 10 w 34"/>
                                  <a:gd name="T69" fmla="*/ 60 h 69"/>
                                  <a:gd name="T70" fmla="*/ 17 w 34"/>
                                  <a:gd name="T71" fmla="*/ 63 h 69"/>
                                  <a:gd name="T72" fmla="*/ 17 w 34"/>
                                  <a:gd name="T73" fmla="*/ 63 h 69"/>
                                  <a:gd name="T74" fmla="*/ 21 w 34"/>
                                  <a:gd name="T75" fmla="*/ 60 h 69"/>
                                  <a:gd name="T76" fmla="*/ 23 w 34"/>
                                  <a:gd name="T77" fmla="*/ 58 h 69"/>
                                  <a:gd name="T78" fmla="*/ 23 w 34"/>
                                  <a:gd name="T79" fmla="*/ 58 h 69"/>
                                  <a:gd name="T80" fmla="*/ 28 w 34"/>
                                  <a:gd name="T81" fmla="*/ 52 h 69"/>
                                  <a:gd name="T82" fmla="*/ 28 w 34"/>
                                  <a:gd name="T83" fmla="*/ 43 h 69"/>
                                  <a:gd name="T84" fmla="*/ 28 w 34"/>
                                  <a:gd name="T85" fmla="*/ 43 h 69"/>
                                  <a:gd name="T86" fmla="*/ 28 w 34"/>
                                  <a:gd name="T87" fmla="*/ 34 h 69"/>
                                  <a:gd name="T88" fmla="*/ 23 w 34"/>
                                  <a:gd name="T89" fmla="*/ 30 h 69"/>
                                  <a:gd name="T90" fmla="*/ 23 w 34"/>
                                  <a:gd name="T91" fmla="*/ 30 h 69"/>
                                  <a:gd name="T92" fmla="*/ 21 w 34"/>
                                  <a:gd name="T93" fmla="*/ 26 h 69"/>
                                  <a:gd name="T94" fmla="*/ 17 w 34"/>
                                  <a:gd name="T95" fmla="*/ 26 h 69"/>
                                  <a:gd name="T96" fmla="*/ 17 w 34"/>
                                  <a:gd name="T97" fmla="*/ 26 h 69"/>
                                  <a:gd name="T98" fmla="*/ 13 w 34"/>
                                  <a:gd name="T99" fmla="*/ 26 h 69"/>
                                  <a:gd name="T100" fmla="*/ 8 w 34"/>
                                  <a:gd name="T101" fmla="*/ 30 h 69"/>
                                  <a:gd name="T102" fmla="*/ 8 w 34"/>
                                  <a:gd name="T103" fmla="*/ 30 h 69"/>
                                  <a:gd name="T104" fmla="*/ 6 w 34"/>
                                  <a:gd name="T105" fmla="*/ 34 h 69"/>
                                  <a:gd name="T106" fmla="*/ 6 w 34"/>
                                  <a:gd name="T107" fmla="*/ 43 h 69"/>
                                  <a:gd name="T108" fmla="*/ 6 w 34"/>
                                  <a:gd name="T109" fmla="*/ 43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 h="69">
                                    <a:moveTo>
                                      <a:pt x="6" y="69"/>
                                    </a:moveTo>
                                    <a:lnTo>
                                      <a:pt x="0" y="69"/>
                                    </a:lnTo>
                                    <a:lnTo>
                                      <a:pt x="0" y="0"/>
                                    </a:lnTo>
                                    <a:lnTo>
                                      <a:pt x="6" y="0"/>
                                    </a:lnTo>
                                    <a:lnTo>
                                      <a:pt x="6" y="24"/>
                                    </a:lnTo>
                                    <a:lnTo>
                                      <a:pt x="6" y="24"/>
                                    </a:lnTo>
                                    <a:lnTo>
                                      <a:pt x="10" y="19"/>
                                    </a:lnTo>
                                    <a:lnTo>
                                      <a:pt x="10" y="19"/>
                                    </a:lnTo>
                                    <a:lnTo>
                                      <a:pt x="17" y="17"/>
                                    </a:lnTo>
                                    <a:lnTo>
                                      <a:pt x="17" y="17"/>
                                    </a:lnTo>
                                    <a:lnTo>
                                      <a:pt x="21" y="19"/>
                                    </a:lnTo>
                                    <a:lnTo>
                                      <a:pt x="26" y="21"/>
                                    </a:lnTo>
                                    <a:lnTo>
                                      <a:pt x="26" y="21"/>
                                    </a:lnTo>
                                    <a:lnTo>
                                      <a:pt x="30" y="24"/>
                                    </a:lnTo>
                                    <a:lnTo>
                                      <a:pt x="32" y="30"/>
                                    </a:lnTo>
                                    <a:lnTo>
                                      <a:pt x="32" y="30"/>
                                    </a:lnTo>
                                    <a:lnTo>
                                      <a:pt x="34" y="37"/>
                                    </a:lnTo>
                                    <a:lnTo>
                                      <a:pt x="34" y="43"/>
                                    </a:lnTo>
                                    <a:lnTo>
                                      <a:pt x="34" y="43"/>
                                    </a:lnTo>
                                    <a:lnTo>
                                      <a:pt x="34" y="54"/>
                                    </a:lnTo>
                                    <a:lnTo>
                                      <a:pt x="30" y="63"/>
                                    </a:lnTo>
                                    <a:lnTo>
                                      <a:pt x="30" y="63"/>
                                    </a:lnTo>
                                    <a:lnTo>
                                      <a:pt x="23" y="67"/>
                                    </a:lnTo>
                                    <a:lnTo>
                                      <a:pt x="17" y="69"/>
                                    </a:lnTo>
                                    <a:lnTo>
                                      <a:pt x="17" y="69"/>
                                    </a:lnTo>
                                    <a:lnTo>
                                      <a:pt x="10" y="67"/>
                                    </a:lnTo>
                                    <a:lnTo>
                                      <a:pt x="10" y="67"/>
                                    </a:lnTo>
                                    <a:lnTo>
                                      <a:pt x="6" y="63"/>
                                    </a:lnTo>
                                    <a:lnTo>
                                      <a:pt x="6" y="69"/>
                                    </a:lnTo>
                                    <a:close/>
                                    <a:moveTo>
                                      <a:pt x="6" y="43"/>
                                    </a:moveTo>
                                    <a:lnTo>
                                      <a:pt x="6" y="43"/>
                                    </a:lnTo>
                                    <a:lnTo>
                                      <a:pt x="6" y="54"/>
                                    </a:lnTo>
                                    <a:lnTo>
                                      <a:pt x="6" y="54"/>
                                    </a:lnTo>
                                    <a:lnTo>
                                      <a:pt x="10" y="60"/>
                                    </a:lnTo>
                                    <a:lnTo>
                                      <a:pt x="10" y="60"/>
                                    </a:lnTo>
                                    <a:lnTo>
                                      <a:pt x="17" y="63"/>
                                    </a:lnTo>
                                    <a:lnTo>
                                      <a:pt x="17" y="63"/>
                                    </a:lnTo>
                                    <a:lnTo>
                                      <a:pt x="21" y="60"/>
                                    </a:lnTo>
                                    <a:lnTo>
                                      <a:pt x="23" y="58"/>
                                    </a:lnTo>
                                    <a:lnTo>
                                      <a:pt x="23" y="58"/>
                                    </a:lnTo>
                                    <a:lnTo>
                                      <a:pt x="28" y="52"/>
                                    </a:lnTo>
                                    <a:lnTo>
                                      <a:pt x="28" y="43"/>
                                    </a:lnTo>
                                    <a:lnTo>
                                      <a:pt x="28" y="43"/>
                                    </a:lnTo>
                                    <a:lnTo>
                                      <a:pt x="28" y="34"/>
                                    </a:lnTo>
                                    <a:lnTo>
                                      <a:pt x="23" y="30"/>
                                    </a:lnTo>
                                    <a:lnTo>
                                      <a:pt x="23" y="30"/>
                                    </a:lnTo>
                                    <a:lnTo>
                                      <a:pt x="21" y="26"/>
                                    </a:lnTo>
                                    <a:lnTo>
                                      <a:pt x="17" y="26"/>
                                    </a:lnTo>
                                    <a:lnTo>
                                      <a:pt x="17" y="26"/>
                                    </a:lnTo>
                                    <a:lnTo>
                                      <a:pt x="13" y="26"/>
                                    </a:lnTo>
                                    <a:lnTo>
                                      <a:pt x="8" y="30"/>
                                    </a:lnTo>
                                    <a:lnTo>
                                      <a:pt x="8" y="30"/>
                                    </a:lnTo>
                                    <a:lnTo>
                                      <a:pt x="6" y="34"/>
                                    </a:lnTo>
                                    <a:lnTo>
                                      <a:pt x="6" y="43"/>
                                    </a:lnTo>
                                    <a:lnTo>
                                      <a:pt x="6"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02"/>
                            <wps:cNvSpPr>
                              <a:spLocks noEditPoints="1"/>
                            </wps:cNvSpPr>
                            <wps:spPr bwMode="auto">
                              <a:xfrm>
                                <a:off x="941705" y="427990"/>
                                <a:ext cx="4445" cy="43815"/>
                              </a:xfrm>
                              <a:custGeom>
                                <a:avLst/>
                                <a:gdLst>
                                  <a:gd name="T0" fmla="*/ 0 w 7"/>
                                  <a:gd name="T1" fmla="*/ 11 h 69"/>
                                  <a:gd name="T2" fmla="*/ 0 w 7"/>
                                  <a:gd name="T3" fmla="*/ 0 h 69"/>
                                  <a:gd name="T4" fmla="*/ 7 w 7"/>
                                  <a:gd name="T5" fmla="*/ 0 h 69"/>
                                  <a:gd name="T6" fmla="*/ 7 w 7"/>
                                  <a:gd name="T7" fmla="*/ 11 h 69"/>
                                  <a:gd name="T8" fmla="*/ 0 w 7"/>
                                  <a:gd name="T9" fmla="*/ 11 h 69"/>
                                  <a:gd name="T10" fmla="*/ 0 w 7"/>
                                  <a:gd name="T11" fmla="*/ 69 h 69"/>
                                  <a:gd name="T12" fmla="*/ 0 w 7"/>
                                  <a:gd name="T13" fmla="*/ 19 h 69"/>
                                  <a:gd name="T14" fmla="*/ 7 w 7"/>
                                  <a:gd name="T15" fmla="*/ 19 h 69"/>
                                  <a:gd name="T16" fmla="*/ 7 w 7"/>
                                  <a:gd name="T17" fmla="*/ 69 h 69"/>
                                  <a:gd name="T18" fmla="*/ 0 w 7"/>
                                  <a:gd name="T19"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 h="69">
                                    <a:moveTo>
                                      <a:pt x="0" y="11"/>
                                    </a:moveTo>
                                    <a:lnTo>
                                      <a:pt x="0" y="0"/>
                                    </a:lnTo>
                                    <a:lnTo>
                                      <a:pt x="7" y="0"/>
                                    </a:lnTo>
                                    <a:lnTo>
                                      <a:pt x="7" y="11"/>
                                    </a:lnTo>
                                    <a:lnTo>
                                      <a:pt x="0" y="11"/>
                                    </a:lnTo>
                                    <a:close/>
                                    <a:moveTo>
                                      <a:pt x="0" y="69"/>
                                    </a:moveTo>
                                    <a:lnTo>
                                      <a:pt x="0" y="19"/>
                                    </a:lnTo>
                                    <a:lnTo>
                                      <a:pt x="7" y="19"/>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03"/>
                            <wps:cNvSpPr>
                              <a:spLocks/>
                            </wps:cNvSpPr>
                            <wps:spPr bwMode="auto">
                              <a:xfrm>
                                <a:off x="951230" y="438785"/>
                                <a:ext cx="20955" cy="33020"/>
                              </a:xfrm>
                              <a:custGeom>
                                <a:avLst/>
                                <a:gdLst>
                                  <a:gd name="T0" fmla="*/ 7 w 33"/>
                                  <a:gd name="T1" fmla="*/ 35 h 52"/>
                                  <a:gd name="T2" fmla="*/ 9 w 33"/>
                                  <a:gd name="T3" fmla="*/ 39 h 52"/>
                                  <a:gd name="T4" fmla="*/ 11 w 33"/>
                                  <a:gd name="T5" fmla="*/ 43 h 52"/>
                                  <a:gd name="T6" fmla="*/ 18 w 33"/>
                                  <a:gd name="T7" fmla="*/ 46 h 52"/>
                                  <a:gd name="T8" fmla="*/ 22 w 33"/>
                                  <a:gd name="T9" fmla="*/ 46 h 52"/>
                                  <a:gd name="T10" fmla="*/ 24 w 33"/>
                                  <a:gd name="T11" fmla="*/ 43 h 52"/>
                                  <a:gd name="T12" fmla="*/ 26 w 33"/>
                                  <a:gd name="T13" fmla="*/ 37 h 52"/>
                                  <a:gd name="T14" fmla="*/ 24 w 33"/>
                                  <a:gd name="T15" fmla="*/ 33 h 52"/>
                                  <a:gd name="T16" fmla="*/ 18 w 33"/>
                                  <a:gd name="T17" fmla="*/ 30 h 52"/>
                                  <a:gd name="T18" fmla="*/ 7 w 33"/>
                                  <a:gd name="T19" fmla="*/ 26 h 52"/>
                                  <a:gd name="T20" fmla="*/ 3 w 33"/>
                                  <a:gd name="T21" fmla="*/ 22 h 52"/>
                                  <a:gd name="T22" fmla="*/ 0 w 33"/>
                                  <a:gd name="T23" fmla="*/ 15 h 52"/>
                                  <a:gd name="T24" fmla="*/ 3 w 33"/>
                                  <a:gd name="T25" fmla="*/ 9 h 52"/>
                                  <a:gd name="T26" fmla="*/ 5 w 33"/>
                                  <a:gd name="T27" fmla="*/ 4 h 52"/>
                                  <a:gd name="T28" fmla="*/ 16 w 33"/>
                                  <a:gd name="T29" fmla="*/ 0 h 52"/>
                                  <a:gd name="T30" fmla="*/ 24 w 33"/>
                                  <a:gd name="T31" fmla="*/ 2 h 52"/>
                                  <a:gd name="T32" fmla="*/ 29 w 33"/>
                                  <a:gd name="T33" fmla="*/ 7 h 52"/>
                                  <a:gd name="T34" fmla="*/ 33 w 33"/>
                                  <a:gd name="T35" fmla="*/ 15 h 52"/>
                                  <a:gd name="T36" fmla="*/ 26 w 33"/>
                                  <a:gd name="T37" fmla="*/ 15 h 52"/>
                                  <a:gd name="T38" fmla="*/ 16 w 33"/>
                                  <a:gd name="T39" fmla="*/ 9 h 52"/>
                                  <a:gd name="T40" fmla="*/ 9 w 33"/>
                                  <a:gd name="T41" fmla="*/ 9 h 52"/>
                                  <a:gd name="T42" fmla="*/ 7 w 33"/>
                                  <a:gd name="T43" fmla="*/ 13 h 52"/>
                                  <a:gd name="T44" fmla="*/ 9 w 33"/>
                                  <a:gd name="T45" fmla="*/ 17 h 52"/>
                                  <a:gd name="T46" fmla="*/ 18 w 33"/>
                                  <a:gd name="T47" fmla="*/ 22 h 52"/>
                                  <a:gd name="T48" fmla="*/ 29 w 33"/>
                                  <a:gd name="T49" fmla="*/ 26 h 52"/>
                                  <a:gd name="T50" fmla="*/ 33 w 33"/>
                                  <a:gd name="T51" fmla="*/ 30 h 52"/>
                                  <a:gd name="T52" fmla="*/ 33 w 33"/>
                                  <a:gd name="T53" fmla="*/ 37 h 52"/>
                                  <a:gd name="T54" fmla="*/ 33 w 33"/>
                                  <a:gd name="T55" fmla="*/ 43 h 52"/>
                                  <a:gd name="T56" fmla="*/ 29 w 33"/>
                                  <a:gd name="T57" fmla="*/ 48 h 52"/>
                                  <a:gd name="T58" fmla="*/ 18 w 33"/>
                                  <a:gd name="T59" fmla="*/ 52 h 52"/>
                                  <a:gd name="T60" fmla="*/ 11 w 33"/>
                                  <a:gd name="T61" fmla="*/ 52 h 52"/>
                                  <a:gd name="T62" fmla="*/ 3 w 33"/>
                                  <a:gd name="T63" fmla="*/ 43 h 52"/>
                                  <a:gd name="T64" fmla="*/ 0 w 33"/>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3" h="52">
                                    <a:moveTo>
                                      <a:pt x="0" y="37"/>
                                    </a:moveTo>
                                    <a:lnTo>
                                      <a:pt x="7" y="35"/>
                                    </a:lnTo>
                                    <a:lnTo>
                                      <a:pt x="7" y="35"/>
                                    </a:lnTo>
                                    <a:lnTo>
                                      <a:pt x="9" y="39"/>
                                    </a:lnTo>
                                    <a:lnTo>
                                      <a:pt x="11" y="43"/>
                                    </a:lnTo>
                                    <a:lnTo>
                                      <a:pt x="11" y="43"/>
                                    </a:lnTo>
                                    <a:lnTo>
                                      <a:pt x="13" y="46"/>
                                    </a:lnTo>
                                    <a:lnTo>
                                      <a:pt x="18" y="46"/>
                                    </a:lnTo>
                                    <a:lnTo>
                                      <a:pt x="18" y="46"/>
                                    </a:lnTo>
                                    <a:lnTo>
                                      <a:pt x="22" y="46"/>
                                    </a:lnTo>
                                    <a:lnTo>
                                      <a:pt x="24" y="43"/>
                                    </a:lnTo>
                                    <a:lnTo>
                                      <a:pt x="24" y="43"/>
                                    </a:lnTo>
                                    <a:lnTo>
                                      <a:pt x="26" y="41"/>
                                    </a:lnTo>
                                    <a:lnTo>
                                      <a:pt x="26" y="37"/>
                                    </a:lnTo>
                                    <a:lnTo>
                                      <a:pt x="26" y="37"/>
                                    </a:lnTo>
                                    <a:lnTo>
                                      <a:pt x="24" y="33"/>
                                    </a:lnTo>
                                    <a:lnTo>
                                      <a:pt x="24" y="33"/>
                                    </a:lnTo>
                                    <a:lnTo>
                                      <a:pt x="18" y="30"/>
                                    </a:lnTo>
                                    <a:lnTo>
                                      <a:pt x="18" y="30"/>
                                    </a:lnTo>
                                    <a:lnTo>
                                      <a:pt x="7" y="26"/>
                                    </a:lnTo>
                                    <a:lnTo>
                                      <a:pt x="7" y="26"/>
                                    </a:lnTo>
                                    <a:lnTo>
                                      <a:pt x="3" y="22"/>
                                    </a:lnTo>
                                    <a:lnTo>
                                      <a:pt x="3" y="22"/>
                                    </a:lnTo>
                                    <a:lnTo>
                                      <a:pt x="0" y="15"/>
                                    </a:lnTo>
                                    <a:lnTo>
                                      <a:pt x="0" y="15"/>
                                    </a:lnTo>
                                    <a:lnTo>
                                      <a:pt x="3" y="9"/>
                                    </a:lnTo>
                                    <a:lnTo>
                                      <a:pt x="5" y="4"/>
                                    </a:lnTo>
                                    <a:lnTo>
                                      <a:pt x="5" y="4"/>
                                    </a:lnTo>
                                    <a:lnTo>
                                      <a:pt x="9" y="2"/>
                                    </a:lnTo>
                                    <a:lnTo>
                                      <a:pt x="16" y="0"/>
                                    </a:lnTo>
                                    <a:lnTo>
                                      <a:pt x="16" y="0"/>
                                    </a:lnTo>
                                    <a:lnTo>
                                      <a:pt x="24" y="2"/>
                                    </a:lnTo>
                                    <a:lnTo>
                                      <a:pt x="24" y="2"/>
                                    </a:lnTo>
                                    <a:lnTo>
                                      <a:pt x="29" y="7"/>
                                    </a:lnTo>
                                    <a:lnTo>
                                      <a:pt x="29" y="7"/>
                                    </a:lnTo>
                                    <a:lnTo>
                                      <a:pt x="33" y="15"/>
                                    </a:lnTo>
                                    <a:lnTo>
                                      <a:pt x="26" y="15"/>
                                    </a:lnTo>
                                    <a:lnTo>
                                      <a:pt x="26" y="15"/>
                                    </a:lnTo>
                                    <a:lnTo>
                                      <a:pt x="22" y="9"/>
                                    </a:lnTo>
                                    <a:lnTo>
                                      <a:pt x="16" y="9"/>
                                    </a:lnTo>
                                    <a:lnTo>
                                      <a:pt x="16" y="9"/>
                                    </a:lnTo>
                                    <a:lnTo>
                                      <a:pt x="9" y="9"/>
                                    </a:lnTo>
                                    <a:lnTo>
                                      <a:pt x="9" y="9"/>
                                    </a:lnTo>
                                    <a:lnTo>
                                      <a:pt x="7" y="13"/>
                                    </a:lnTo>
                                    <a:lnTo>
                                      <a:pt x="7" y="13"/>
                                    </a:lnTo>
                                    <a:lnTo>
                                      <a:pt x="9" y="17"/>
                                    </a:lnTo>
                                    <a:lnTo>
                                      <a:pt x="9" y="17"/>
                                    </a:lnTo>
                                    <a:lnTo>
                                      <a:pt x="18" y="22"/>
                                    </a:lnTo>
                                    <a:lnTo>
                                      <a:pt x="18" y="22"/>
                                    </a:lnTo>
                                    <a:lnTo>
                                      <a:pt x="29" y="26"/>
                                    </a:lnTo>
                                    <a:lnTo>
                                      <a:pt x="29" y="26"/>
                                    </a:lnTo>
                                    <a:lnTo>
                                      <a:pt x="33" y="30"/>
                                    </a:lnTo>
                                    <a:lnTo>
                                      <a:pt x="33" y="30"/>
                                    </a:lnTo>
                                    <a:lnTo>
                                      <a:pt x="33" y="37"/>
                                    </a:lnTo>
                                    <a:lnTo>
                                      <a:pt x="33" y="37"/>
                                    </a:lnTo>
                                    <a:lnTo>
                                      <a:pt x="33" y="43"/>
                                    </a:lnTo>
                                    <a:lnTo>
                                      <a:pt x="29" y="48"/>
                                    </a:lnTo>
                                    <a:lnTo>
                                      <a:pt x="29" y="48"/>
                                    </a:lnTo>
                                    <a:lnTo>
                                      <a:pt x="24" y="52"/>
                                    </a:lnTo>
                                    <a:lnTo>
                                      <a:pt x="18" y="52"/>
                                    </a:lnTo>
                                    <a:lnTo>
                                      <a:pt x="18" y="52"/>
                                    </a:lnTo>
                                    <a:lnTo>
                                      <a:pt x="11" y="52"/>
                                    </a:lnTo>
                                    <a:lnTo>
                                      <a:pt x="5" y="48"/>
                                    </a:lnTo>
                                    <a:lnTo>
                                      <a:pt x="3"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04"/>
                            <wps:cNvSpPr>
                              <a:spLocks/>
                            </wps:cNvSpPr>
                            <wps:spPr bwMode="auto">
                              <a:xfrm>
                                <a:off x="974725" y="429260"/>
                                <a:ext cx="13970" cy="42545"/>
                              </a:xfrm>
                              <a:custGeom>
                                <a:avLst/>
                                <a:gdLst>
                                  <a:gd name="T0" fmla="*/ 20 w 22"/>
                                  <a:gd name="T1" fmla="*/ 58 h 67"/>
                                  <a:gd name="T2" fmla="*/ 22 w 22"/>
                                  <a:gd name="T3" fmla="*/ 67 h 67"/>
                                  <a:gd name="T4" fmla="*/ 22 w 22"/>
                                  <a:gd name="T5" fmla="*/ 67 h 67"/>
                                  <a:gd name="T6" fmla="*/ 15 w 22"/>
                                  <a:gd name="T7" fmla="*/ 67 h 67"/>
                                  <a:gd name="T8" fmla="*/ 15 w 22"/>
                                  <a:gd name="T9" fmla="*/ 67 h 67"/>
                                  <a:gd name="T10" fmla="*/ 11 w 22"/>
                                  <a:gd name="T11" fmla="*/ 65 h 67"/>
                                  <a:gd name="T12" fmla="*/ 11 w 22"/>
                                  <a:gd name="T13" fmla="*/ 65 h 67"/>
                                  <a:gd name="T14" fmla="*/ 7 w 22"/>
                                  <a:gd name="T15" fmla="*/ 61 h 67"/>
                                  <a:gd name="T16" fmla="*/ 7 w 22"/>
                                  <a:gd name="T17" fmla="*/ 61 h 67"/>
                                  <a:gd name="T18" fmla="*/ 7 w 22"/>
                                  <a:gd name="T19" fmla="*/ 52 h 67"/>
                                  <a:gd name="T20" fmla="*/ 7 w 22"/>
                                  <a:gd name="T21" fmla="*/ 24 h 67"/>
                                  <a:gd name="T22" fmla="*/ 0 w 22"/>
                                  <a:gd name="T23" fmla="*/ 24 h 67"/>
                                  <a:gd name="T24" fmla="*/ 0 w 22"/>
                                  <a:gd name="T25" fmla="*/ 17 h 67"/>
                                  <a:gd name="T26" fmla="*/ 7 w 22"/>
                                  <a:gd name="T27" fmla="*/ 17 h 67"/>
                                  <a:gd name="T28" fmla="*/ 7 w 22"/>
                                  <a:gd name="T29" fmla="*/ 4 h 67"/>
                                  <a:gd name="T30" fmla="*/ 13 w 22"/>
                                  <a:gd name="T31" fmla="*/ 0 h 67"/>
                                  <a:gd name="T32" fmla="*/ 13 w 22"/>
                                  <a:gd name="T33" fmla="*/ 17 h 67"/>
                                  <a:gd name="T34" fmla="*/ 20 w 22"/>
                                  <a:gd name="T35" fmla="*/ 17 h 67"/>
                                  <a:gd name="T36" fmla="*/ 20 w 22"/>
                                  <a:gd name="T37" fmla="*/ 24 h 67"/>
                                  <a:gd name="T38" fmla="*/ 13 w 22"/>
                                  <a:gd name="T39" fmla="*/ 24 h 67"/>
                                  <a:gd name="T40" fmla="*/ 13 w 22"/>
                                  <a:gd name="T41" fmla="*/ 52 h 67"/>
                                  <a:gd name="T42" fmla="*/ 13 w 22"/>
                                  <a:gd name="T43" fmla="*/ 52 h 67"/>
                                  <a:gd name="T44" fmla="*/ 13 w 22"/>
                                  <a:gd name="T45" fmla="*/ 58 h 67"/>
                                  <a:gd name="T46" fmla="*/ 13 w 22"/>
                                  <a:gd name="T47" fmla="*/ 58 h 67"/>
                                  <a:gd name="T48" fmla="*/ 17 w 22"/>
                                  <a:gd name="T49" fmla="*/ 58 h 67"/>
                                  <a:gd name="T50" fmla="*/ 17 w 22"/>
                                  <a:gd name="T51" fmla="*/ 58 h 67"/>
                                  <a:gd name="T52" fmla="*/ 20 w 22"/>
                                  <a:gd name="T53" fmla="*/ 58 h 67"/>
                                  <a:gd name="T54" fmla="*/ 20 w 22"/>
                                  <a:gd name="T55" fmla="*/ 58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2" h="67">
                                    <a:moveTo>
                                      <a:pt x="20" y="58"/>
                                    </a:moveTo>
                                    <a:lnTo>
                                      <a:pt x="22" y="67"/>
                                    </a:lnTo>
                                    <a:lnTo>
                                      <a:pt x="22" y="67"/>
                                    </a:lnTo>
                                    <a:lnTo>
                                      <a:pt x="15" y="67"/>
                                    </a:lnTo>
                                    <a:lnTo>
                                      <a:pt x="15" y="67"/>
                                    </a:lnTo>
                                    <a:lnTo>
                                      <a:pt x="11" y="65"/>
                                    </a:lnTo>
                                    <a:lnTo>
                                      <a:pt x="11" y="65"/>
                                    </a:lnTo>
                                    <a:lnTo>
                                      <a:pt x="7" y="61"/>
                                    </a:lnTo>
                                    <a:lnTo>
                                      <a:pt x="7" y="61"/>
                                    </a:lnTo>
                                    <a:lnTo>
                                      <a:pt x="7" y="52"/>
                                    </a:lnTo>
                                    <a:lnTo>
                                      <a:pt x="7" y="24"/>
                                    </a:lnTo>
                                    <a:lnTo>
                                      <a:pt x="0" y="24"/>
                                    </a:lnTo>
                                    <a:lnTo>
                                      <a:pt x="0" y="17"/>
                                    </a:lnTo>
                                    <a:lnTo>
                                      <a:pt x="7" y="17"/>
                                    </a:lnTo>
                                    <a:lnTo>
                                      <a:pt x="7" y="4"/>
                                    </a:lnTo>
                                    <a:lnTo>
                                      <a:pt x="13" y="0"/>
                                    </a:lnTo>
                                    <a:lnTo>
                                      <a:pt x="13" y="17"/>
                                    </a:lnTo>
                                    <a:lnTo>
                                      <a:pt x="20" y="17"/>
                                    </a:lnTo>
                                    <a:lnTo>
                                      <a:pt x="20" y="24"/>
                                    </a:lnTo>
                                    <a:lnTo>
                                      <a:pt x="13" y="24"/>
                                    </a:lnTo>
                                    <a:lnTo>
                                      <a:pt x="13" y="52"/>
                                    </a:lnTo>
                                    <a:lnTo>
                                      <a:pt x="13" y="52"/>
                                    </a:lnTo>
                                    <a:lnTo>
                                      <a:pt x="13" y="58"/>
                                    </a:lnTo>
                                    <a:lnTo>
                                      <a:pt x="13" y="58"/>
                                    </a:lnTo>
                                    <a:lnTo>
                                      <a:pt x="17" y="58"/>
                                    </a:lnTo>
                                    <a:lnTo>
                                      <a:pt x="17" y="58"/>
                                    </a:lnTo>
                                    <a:lnTo>
                                      <a:pt x="20" y="58"/>
                                    </a:lnTo>
                                    <a:lnTo>
                                      <a:pt x="20"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05"/>
                            <wps:cNvSpPr>
                              <a:spLocks noEditPoints="1"/>
                            </wps:cNvSpPr>
                            <wps:spPr bwMode="auto">
                              <a:xfrm>
                                <a:off x="1003935" y="427990"/>
                                <a:ext cx="21590" cy="43815"/>
                              </a:xfrm>
                              <a:custGeom>
                                <a:avLst/>
                                <a:gdLst>
                                  <a:gd name="T0" fmla="*/ 28 w 34"/>
                                  <a:gd name="T1" fmla="*/ 69 h 69"/>
                                  <a:gd name="T2" fmla="*/ 28 w 34"/>
                                  <a:gd name="T3" fmla="*/ 63 h 69"/>
                                  <a:gd name="T4" fmla="*/ 28 w 34"/>
                                  <a:gd name="T5" fmla="*/ 63 h 69"/>
                                  <a:gd name="T6" fmla="*/ 23 w 34"/>
                                  <a:gd name="T7" fmla="*/ 67 h 69"/>
                                  <a:gd name="T8" fmla="*/ 23 w 34"/>
                                  <a:gd name="T9" fmla="*/ 67 h 69"/>
                                  <a:gd name="T10" fmla="*/ 17 w 34"/>
                                  <a:gd name="T11" fmla="*/ 69 h 69"/>
                                  <a:gd name="T12" fmla="*/ 17 w 34"/>
                                  <a:gd name="T13" fmla="*/ 69 h 69"/>
                                  <a:gd name="T14" fmla="*/ 10 w 34"/>
                                  <a:gd name="T15" fmla="*/ 67 h 69"/>
                                  <a:gd name="T16" fmla="*/ 4 w 34"/>
                                  <a:gd name="T17" fmla="*/ 63 h 69"/>
                                  <a:gd name="T18" fmla="*/ 4 w 34"/>
                                  <a:gd name="T19" fmla="*/ 63 h 69"/>
                                  <a:gd name="T20" fmla="*/ 2 w 34"/>
                                  <a:gd name="T21" fmla="*/ 54 h 69"/>
                                  <a:gd name="T22" fmla="*/ 0 w 34"/>
                                  <a:gd name="T23" fmla="*/ 43 h 69"/>
                                  <a:gd name="T24" fmla="*/ 0 w 34"/>
                                  <a:gd name="T25" fmla="*/ 43 h 69"/>
                                  <a:gd name="T26" fmla="*/ 0 w 34"/>
                                  <a:gd name="T27" fmla="*/ 37 h 69"/>
                                  <a:gd name="T28" fmla="*/ 2 w 34"/>
                                  <a:gd name="T29" fmla="*/ 30 h 69"/>
                                  <a:gd name="T30" fmla="*/ 2 w 34"/>
                                  <a:gd name="T31" fmla="*/ 30 h 69"/>
                                  <a:gd name="T32" fmla="*/ 4 w 34"/>
                                  <a:gd name="T33" fmla="*/ 24 h 69"/>
                                  <a:gd name="T34" fmla="*/ 8 w 34"/>
                                  <a:gd name="T35" fmla="*/ 21 h 69"/>
                                  <a:gd name="T36" fmla="*/ 8 w 34"/>
                                  <a:gd name="T37" fmla="*/ 21 h 69"/>
                                  <a:gd name="T38" fmla="*/ 13 w 34"/>
                                  <a:gd name="T39" fmla="*/ 19 h 69"/>
                                  <a:gd name="T40" fmla="*/ 17 w 34"/>
                                  <a:gd name="T41" fmla="*/ 17 h 69"/>
                                  <a:gd name="T42" fmla="*/ 17 w 34"/>
                                  <a:gd name="T43" fmla="*/ 17 h 69"/>
                                  <a:gd name="T44" fmla="*/ 23 w 34"/>
                                  <a:gd name="T45" fmla="*/ 19 h 69"/>
                                  <a:gd name="T46" fmla="*/ 23 w 34"/>
                                  <a:gd name="T47" fmla="*/ 19 h 69"/>
                                  <a:gd name="T48" fmla="*/ 28 w 34"/>
                                  <a:gd name="T49" fmla="*/ 24 h 69"/>
                                  <a:gd name="T50" fmla="*/ 28 w 34"/>
                                  <a:gd name="T51" fmla="*/ 0 h 69"/>
                                  <a:gd name="T52" fmla="*/ 34 w 34"/>
                                  <a:gd name="T53" fmla="*/ 0 h 69"/>
                                  <a:gd name="T54" fmla="*/ 34 w 34"/>
                                  <a:gd name="T55" fmla="*/ 69 h 69"/>
                                  <a:gd name="T56" fmla="*/ 28 w 34"/>
                                  <a:gd name="T57" fmla="*/ 69 h 69"/>
                                  <a:gd name="T58" fmla="*/ 6 w 34"/>
                                  <a:gd name="T59" fmla="*/ 43 h 69"/>
                                  <a:gd name="T60" fmla="*/ 6 w 34"/>
                                  <a:gd name="T61" fmla="*/ 43 h 69"/>
                                  <a:gd name="T62" fmla="*/ 8 w 34"/>
                                  <a:gd name="T63" fmla="*/ 52 h 69"/>
                                  <a:gd name="T64" fmla="*/ 10 w 34"/>
                                  <a:gd name="T65" fmla="*/ 58 h 69"/>
                                  <a:gd name="T66" fmla="*/ 10 w 34"/>
                                  <a:gd name="T67" fmla="*/ 58 h 69"/>
                                  <a:gd name="T68" fmla="*/ 13 w 34"/>
                                  <a:gd name="T69" fmla="*/ 60 h 69"/>
                                  <a:gd name="T70" fmla="*/ 17 w 34"/>
                                  <a:gd name="T71" fmla="*/ 63 h 69"/>
                                  <a:gd name="T72" fmla="*/ 17 w 34"/>
                                  <a:gd name="T73" fmla="*/ 63 h 69"/>
                                  <a:gd name="T74" fmla="*/ 21 w 34"/>
                                  <a:gd name="T75" fmla="*/ 60 h 69"/>
                                  <a:gd name="T76" fmla="*/ 25 w 34"/>
                                  <a:gd name="T77" fmla="*/ 58 h 69"/>
                                  <a:gd name="T78" fmla="*/ 25 w 34"/>
                                  <a:gd name="T79" fmla="*/ 58 h 69"/>
                                  <a:gd name="T80" fmla="*/ 28 w 34"/>
                                  <a:gd name="T81" fmla="*/ 52 h 69"/>
                                  <a:gd name="T82" fmla="*/ 28 w 34"/>
                                  <a:gd name="T83" fmla="*/ 45 h 69"/>
                                  <a:gd name="T84" fmla="*/ 28 w 34"/>
                                  <a:gd name="T85" fmla="*/ 45 h 69"/>
                                  <a:gd name="T86" fmla="*/ 28 w 34"/>
                                  <a:gd name="T87" fmla="*/ 37 h 69"/>
                                  <a:gd name="T88" fmla="*/ 25 w 34"/>
                                  <a:gd name="T89" fmla="*/ 30 h 69"/>
                                  <a:gd name="T90" fmla="*/ 25 w 34"/>
                                  <a:gd name="T91" fmla="*/ 30 h 69"/>
                                  <a:gd name="T92" fmla="*/ 21 w 34"/>
                                  <a:gd name="T93" fmla="*/ 26 h 69"/>
                                  <a:gd name="T94" fmla="*/ 17 w 34"/>
                                  <a:gd name="T95" fmla="*/ 26 h 69"/>
                                  <a:gd name="T96" fmla="*/ 17 w 34"/>
                                  <a:gd name="T97" fmla="*/ 26 h 69"/>
                                  <a:gd name="T98" fmla="*/ 13 w 34"/>
                                  <a:gd name="T99" fmla="*/ 26 h 69"/>
                                  <a:gd name="T100" fmla="*/ 10 w 34"/>
                                  <a:gd name="T101" fmla="*/ 30 h 69"/>
                                  <a:gd name="T102" fmla="*/ 10 w 34"/>
                                  <a:gd name="T103" fmla="*/ 30 h 69"/>
                                  <a:gd name="T104" fmla="*/ 8 w 34"/>
                                  <a:gd name="T105" fmla="*/ 34 h 69"/>
                                  <a:gd name="T106" fmla="*/ 6 w 34"/>
                                  <a:gd name="T107" fmla="*/ 43 h 69"/>
                                  <a:gd name="T108" fmla="*/ 6 w 34"/>
                                  <a:gd name="T109" fmla="*/ 43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 h="69">
                                    <a:moveTo>
                                      <a:pt x="28" y="69"/>
                                    </a:moveTo>
                                    <a:lnTo>
                                      <a:pt x="28" y="63"/>
                                    </a:lnTo>
                                    <a:lnTo>
                                      <a:pt x="28" y="63"/>
                                    </a:lnTo>
                                    <a:lnTo>
                                      <a:pt x="23" y="67"/>
                                    </a:lnTo>
                                    <a:lnTo>
                                      <a:pt x="23" y="67"/>
                                    </a:lnTo>
                                    <a:lnTo>
                                      <a:pt x="17" y="69"/>
                                    </a:lnTo>
                                    <a:lnTo>
                                      <a:pt x="17" y="69"/>
                                    </a:lnTo>
                                    <a:lnTo>
                                      <a:pt x="10" y="67"/>
                                    </a:lnTo>
                                    <a:lnTo>
                                      <a:pt x="4" y="63"/>
                                    </a:lnTo>
                                    <a:lnTo>
                                      <a:pt x="4" y="63"/>
                                    </a:lnTo>
                                    <a:lnTo>
                                      <a:pt x="2" y="54"/>
                                    </a:lnTo>
                                    <a:lnTo>
                                      <a:pt x="0" y="43"/>
                                    </a:lnTo>
                                    <a:lnTo>
                                      <a:pt x="0" y="43"/>
                                    </a:lnTo>
                                    <a:lnTo>
                                      <a:pt x="0" y="37"/>
                                    </a:lnTo>
                                    <a:lnTo>
                                      <a:pt x="2" y="30"/>
                                    </a:lnTo>
                                    <a:lnTo>
                                      <a:pt x="2" y="30"/>
                                    </a:lnTo>
                                    <a:lnTo>
                                      <a:pt x="4" y="24"/>
                                    </a:lnTo>
                                    <a:lnTo>
                                      <a:pt x="8" y="21"/>
                                    </a:lnTo>
                                    <a:lnTo>
                                      <a:pt x="8" y="21"/>
                                    </a:lnTo>
                                    <a:lnTo>
                                      <a:pt x="13" y="19"/>
                                    </a:lnTo>
                                    <a:lnTo>
                                      <a:pt x="17" y="17"/>
                                    </a:lnTo>
                                    <a:lnTo>
                                      <a:pt x="17" y="17"/>
                                    </a:lnTo>
                                    <a:lnTo>
                                      <a:pt x="23" y="19"/>
                                    </a:lnTo>
                                    <a:lnTo>
                                      <a:pt x="23" y="19"/>
                                    </a:lnTo>
                                    <a:lnTo>
                                      <a:pt x="28" y="24"/>
                                    </a:lnTo>
                                    <a:lnTo>
                                      <a:pt x="28" y="0"/>
                                    </a:lnTo>
                                    <a:lnTo>
                                      <a:pt x="34" y="0"/>
                                    </a:lnTo>
                                    <a:lnTo>
                                      <a:pt x="34" y="69"/>
                                    </a:lnTo>
                                    <a:lnTo>
                                      <a:pt x="28" y="69"/>
                                    </a:lnTo>
                                    <a:close/>
                                    <a:moveTo>
                                      <a:pt x="6" y="43"/>
                                    </a:moveTo>
                                    <a:lnTo>
                                      <a:pt x="6" y="43"/>
                                    </a:lnTo>
                                    <a:lnTo>
                                      <a:pt x="8" y="52"/>
                                    </a:lnTo>
                                    <a:lnTo>
                                      <a:pt x="10" y="58"/>
                                    </a:lnTo>
                                    <a:lnTo>
                                      <a:pt x="10" y="58"/>
                                    </a:lnTo>
                                    <a:lnTo>
                                      <a:pt x="13" y="60"/>
                                    </a:lnTo>
                                    <a:lnTo>
                                      <a:pt x="17" y="63"/>
                                    </a:lnTo>
                                    <a:lnTo>
                                      <a:pt x="17" y="63"/>
                                    </a:lnTo>
                                    <a:lnTo>
                                      <a:pt x="21" y="60"/>
                                    </a:lnTo>
                                    <a:lnTo>
                                      <a:pt x="25" y="58"/>
                                    </a:lnTo>
                                    <a:lnTo>
                                      <a:pt x="25" y="58"/>
                                    </a:lnTo>
                                    <a:lnTo>
                                      <a:pt x="28" y="52"/>
                                    </a:lnTo>
                                    <a:lnTo>
                                      <a:pt x="28" y="45"/>
                                    </a:lnTo>
                                    <a:lnTo>
                                      <a:pt x="28" y="45"/>
                                    </a:lnTo>
                                    <a:lnTo>
                                      <a:pt x="28" y="37"/>
                                    </a:lnTo>
                                    <a:lnTo>
                                      <a:pt x="25" y="30"/>
                                    </a:lnTo>
                                    <a:lnTo>
                                      <a:pt x="25" y="30"/>
                                    </a:lnTo>
                                    <a:lnTo>
                                      <a:pt x="21" y="26"/>
                                    </a:lnTo>
                                    <a:lnTo>
                                      <a:pt x="17" y="26"/>
                                    </a:lnTo>
                                    <a:lnTo>
                                      <a:pt x="17" y="26"/>
                                    </a:lnTo>
                                    <a:lnTo>
                                      <a:pt x="13" y="26"/>
                                    </a:lnTo>
                                    <a:lnTo>
                                      <a:pt x="10" y="30"/>
                                    </a:lnTo>
                                    <a:lnTo>
                                      <a:pt x="10" y="30"/>
                                    </a:lnTo>
                                    <a:lnTo>
                                      <a:pt x="8" y="34"/>
                                    </a:lnTo>
                                    <a:lnTo>
                                      <a:pt x="6" y="43"/>
                                    </a:lnTo>
                                    <a:lnTo>
                                      <a:pt x="6"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06"/>
                            <wps:cNvSpPr>
                              <a:spLocks noEditPoints="1"/>
                            </wps:cNvSpPr>
                            <wps:spPr bwMode="auto">
                              <a:xfrm>
                                <a:off x="1031240" y="438785"/>
                                <a:ext cx="22860" cy="33020"/>
                              </a:xfrm>
                              <a:custGeom>
                                <a:avLst/>
                                <a:gdLst>
                                  <a:gd name="T0" fmla="*/ 30 w 36"/>
                                  <a:gd name="T1" fmla="*/ 35 h 52"/>
                                  <a:gd name="T2" fmla="*/ 36 w 36"/>
                                  <a:gd name="T3" fmla="*/ 37 h 52"/>
                                  <a:gd name="T4" fmla="*/ 36 w 36"/>
                                  <a:gd name="T5" fmla="*/ 37 h 52"/>
                                  <a:gd name="T6" fmla="*/ 34 w 36"/>
                                  <a:gd name="T7" fmla="*/ 43 h 52"/>
                                  <a:gd name="T8" fmla="*/ 30 w 36"/>
                                  <a:gd name="T9" fmla="*/ 48 h 52"/>
                                  <a:gd name="T10" fmla="*/ 30 w 36"/>
                                  <a:gd name="T11" fmla="*/ 48 h 52"/>
                                  <a:gd name="T12" fmla="*/ 26 w 36"/>
                                  <a:gd name="T13" fmla="*/ 52 h 52"/>
                                  <a:gd name="T14" fmla="*/ 19 w 36"/>
                                  <a:gd name="T15" fmla="*/ 52 h 52"/>
                                  <a:gd name="T16" fmla="*/ 19 w 36"/>
                                  <a:gd name="T17" fmla="*/ 52 h 52"/>
                                  <a:gd name="T18" fmla="*/ 11 w 36"/>
                                  <a:gd name="T19" fmla="*/ 50 h 52"/>
                                  <a:gd name="T20" fmla="*/ 6 w 36"/>
                                  <a:gd name="T21" fmla="*/ 46 h 52"/>
                                  <a:gd name="T22" fmla="*/ 6 w 36"/>
                                  <a:gd name="T23" fmla="*/ 46 h 52"/>
                                  <a:gd name="T24" fmla="*/ 2 w 36"/>
                                  <a:gd name="T25" fmla="*/ 37 h 52"/>
                                  <a:gd name="T26" fmla="*/ 0 w 36"/>
                                  <a:gd name="T27" fmla="*/ 26 h 52"/>
                                  <a:gd name="T28" fmla="*/ 0 w 36"/>
                                  <a:gd name="T29" fmla="*/ 26 h 52"/>
                                  <a:gd name="T30" fmla="*/ 2 w 36"/>
                                  <a:gd name="T31" fmla="*/ 15 h 52"/>
                                  <a:gd name="T32" fmla="*/ 6 w 36"/>
                                  <a:gd name="T33" fmla="*/ 7 h 52"/>
                                  <a:gd name="T34" fmla="*/ 6 w 36"/>
                                  <a:gd name="T35" fmla="*/ 7 h 52"/>
                                  <a:gd name="T36" fmla="*/ 11 w 36"/>
                                  <a:gd name="T37" fmla="*/ 2 h 52"/>
                                  <a:gd name="T38" fmla="*/ 19 w 36"/>
                                  <a:gd name="T39" fmla="*/ 0 h 52"/>
                                  <a:gd name="T40" fmla="*/ 19 w 36"/>
                                  <a:gd name="T41" fmla="*/ 0 h 52"/>
                                  <a:gd name="T42" fmla="*/ 26 w 36"/>
                                  <a:gd name="T43" fmla="*/ 2 h 52"/>
                                  <a:gd name="T44" fmla="*/ 32 w 36"/>
                                  <a:gd name="T45" fmla="*/ 7 h 52"/>
                                  <a:gd name="T46" fmla="*/ 32 w 36"/>
                                  <a:gd name="T47" fmla="*/ 7 h 52"/>
                                  <a:gd name="T48" fmla="*/ 36 w 36"/>
                                  <a:gd name="T49" fmla="*/ 15 h 52"/>
                                  <a:gd name="T50" fmla="*/ 36 w 36"/>
                                  <a:gd name="T51" fmla="*/ 26 h 52"/>
                                  <a:gd name="T52" fmla="*/ 36 w 36"/>
                                  <a:gd name="T53" fmla="*/ 28 h 52"/>
                                  <a:gd name="T54" fmla="*/ 6 w 36"/>
                                  <a:gd name="T55" fmla="*/ 28 h 52"/>
                                  <a:gd name="T56" fmla="*/ 6 w 36"/>
                                  <a:gd name="T57" fmla="*/ 28 h 52"/>
                                  <a:gd name="T58" fmla="*/ 8 w 36"/>
                                  <a:gd name="T59" fmla="*/ 37 h 52"/>
                                  <a:gd name="T60" fmla="*/ 11 w 36"/>
                                  <a:gd name="T61" fmla="*/ 41 h 52"/>
                                  <a:gd name="T62" fmla="*/ 11 w 36"/>
                                  <a:gd name="T63" fmla="*/ 41 h 52"/>
                                  <a:gd name="T64" fmla="*/ 15 w 36"/>
                                  <a:gd name="T65" fmla="*/ 43 h 52"/>
                                  <a:gd name="T66" fmla="*/ 19 w 36"/>
                                  <a:gd name="T67" fmla="*/ 46 h 52"/>
                                  <a:gd name="T68" fmla="*/ 19 w 36"/>
                                  <a:gd name="T69" fmla="*/ 46 h 52"/>
                                  <a:gd name="T70" fmla="*/ 23 w 36"/>
                                  <a:gd name="T71" fmla="*/ 46 h 52"/>
                                  <a:gd name="T72" fmla="*/ 26 w 36"/>
                                  <a:gd name="T73" fmla="*/ 43 h 52"/>
                                  <a:gd name="T74" fmla="*/ 30 w 36"/>
                                  <a:gd name="T75" fmla="*/ 35 h 52"/>
                                  <a:gd name="T76" fmla="*/ 30 w 36"/>
                                  <a:gd name="T77" fmla="*/ 35 h 52"/>
                                  <a:gd name="T78" fmla="*/ 8 w 36"/>
                                  <a:gd name="T79" fmla="*/ 22 h 52"/>
                                  <a:gd name="T80" fmla="*/ 30 w 36"/>
                                  <a:gd name="T81" fmla="*/ 22 h 52"/>
                                  <a:gd name="T82" fmla="*/ 30 w 36"/>
                                  <a:gd name="T83" fmla="*/ 22 h 52"/>
                                  <a:gd name="T84" fmla="*/ 30 w 36"/>
                                  <a:gd name="T85" fmla="*/ 15 h 52"/>
                                  <a:gd name="T86" fmla="*/ 28 w 36"/>
                                  <a:gd name="T87" fmla="*/ 13 h 52"/>
                                  <a:gd name="T88" fmla="*/ 28 w 36"/>
                                  <a:gd name="T89" fmla="*/ 13 h 52"/>
                                  <a:gd name="T90" fmla="*/ 23 w 36"/>
                                  <a:gd name="T91" fmla="*/ 9 h 52"/>
                                  <a:gd name="T92" fmla="*/ 19 w 36"/>
                                  <a:gd name="T93" fmla="*/ 9 h 52"/>
                                  <a:gd name="T94" fmla="*/ 19 w 36"/>
                                  <a:gd name="T95" fmla="*/ 9 h 52"/>
                                  <a:gd name="T96" fmla="*/ 15 w 36"/>
                                  <a:gd name="T97" fmla="*/ 9 h 52"/>
                                  <a:gd name="T98" fmla="*/ 11 w 36"/>
                                  <a:gd name="T99" fmla="*/ 11 h 52"/>
                                  <a:gd name="T100" fmla="*/ 11 w 36"/>
                                  <a:gd name="T101" fmla="*/ 11 h 52"/>
                                  <a:gd name="T102" fmla="*/ 8 w 36"/>
                                  <a:gd name="T103" fmla="*/ 15 h 52"/>
                                  <a:gd name="T104" fmla="*/ 8 w 36"/>
                                  <a:gd name="T105" fmla="*/ 22 h 52"/>
                                  <a:gd name="T106" fmla="*/ 8 w 36"/>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6" h="52">
                                    <a:moveTo>
                                      <a:pt x="30" y="35"/>
                                    </a:moveTo>
                                    <a:lnTo>
                                      <a:pt x="36" y="37"/>
                                    </a:lnTo>
                                    <a:lnTo>
                                      <a:pt x="36" y="37"/>
                                    </a:lnTo>
                                    <a:lnTo>
                                      <a:pt x="34" y="43"/>
                                    </a:lnTo>
                                    <a:lnTo>
                                      <a:pt x="30" y="48"/>
                                    </a:lnTo>
                                    <a:lnTo>
                                      <a:pt x="30" y="48"/>
                                    </a:lnTo>
                                    <a:lnTo>
                                      <a:pt x="26" y="52"/>
                                    </a:lnTo>
                                    <a:lnTo>
                                      <a:pt x="19" y="52"/>
                                    </a:lnTo>
                                    <a:lnTo>
                                      <a:pt x="19" y="52"/>
                                    </a:lnTo>
                                    <a:lnTo>
                                      <a:pt x="11" y="50"/>
                                    </a:lnTo>
                                    <a:lnTo>
                                      <a:pt x="6" y="46"/>
                                    </a:lnTo>
                                    <a:lnTo>
                                      <a:pt x="6" y="46"/>
                                    </a:lnTo>
                                    <a:lnTo>
                                      <a:pt x="2" y="37"/>
                                    </a:lnTo>
                                    <a:lnTo>
                                      <a:pt x="0" y="26"/>
                                    </a:lnTo>
                                    <a:lnTo>
                                      <a:pt x="0" y="26"/>
                                    </a:lnTo>
                                    <a:lnTo>
                                      <a:pt x="2" y="15"/>
                                    </a:lnTo>
                                    <a:lnTo>
                                      <a:pt x="6" y="7"/>
                                    </a:lnTo>
                                    <a:lnTo>
                                      <a:pt x="6" y="7"/>
                                    </a:lnTo>
                                    <a:lnTo>
                                      <a:pt x="11" y="2"/>
                                    </a:lnTo>
                                    <a:lnTo>
                                      <a:pt x="19" y="0"/>
                                    </a:lnTo>
                                    <a:lnTo>
                                      <a:pt x="19" y="0"/>
                                    </a:lnTo>
                                    <a:lnTo>
                                      <a:pt x="26" y="2"/>
                                    </a:lnTo>
                                    <a:lnTo>
                                      <a:pt x="32" y="7"/>
                                    </a:lnTo>
                                    <a:lnTo>
                                      <a:pt x="32" y="7"/>
                                    </a:lnTo>
                                    <a:lnTo>
                                      <a:pt x="36" y="15"/>
                                    </a:lnTo>
                                    <a:lnTo>
                                      <a:pt x="36" y="26"/>
                                    </a:lnTo>
                                    <a:lnTo>
                                      <a:pt x="36" y="28"/>
                                    </a:lnTo>
                                    <a:lnTo>
                                      <a:pt x="6" y="28"/>
                                    </a:lnTo>
                                    <a:lnTo>
                                      <a:pt x="6" y="28"/>
                                    </a:lnTo>
                                    <a:lnTo>
                                      <a:pt x="8" y="37"/>
                                    </a:lnTo>
                                    <a:lnTo>
                                      <a:pt x="11" y="41"/>
                                    </a:lnTo>
                                    <a:lnTo>
                                      <a:pt x="11" y="41"/>
                                    </a:lnTo>
                                    <a:lnTo>
                                      <a:pt x="15" y="43"/>
                                    </a:lnTo>
                                    <a:lnTo>
                                      <a:pt x="19" y="46"/>
                                    </a:lnTo>
                                    <a:lnTo>
                                      <a:pt x="19" y="46"/>
                                    </a:lnTo>
                                    <a:lnTo>
                                      <a:pt x="23" y="46"/>
                                    </a:lnTo>
                                    <a:lnTo>
                                      <a:pt x="26" y="43"/>
                                    </a:lnTo>
                                    <a:lnTo>
                                      <a:pt x="30" y="35"/>
                                    </a:lnTo>
                                    <a:lnTo>
                                      <a:pt x="30" y="35"/>
                                    </a:lnTo>
                                    <a:close/>
                                    <a:moveTo>
                                      <a:pt x="8" y="22"/>
                                    </a:moveTo>
                                    <a:lnTo>
                                      <a:pt x="30" y="22"/>
                                    </a:lnTo>
                                    <a:lnTo>
                                      <a:pt x="30" y="22"/>
                                    </a:lnTo>
                                    <a:lnTo>
                                      <a:pt x="30" y="15"/>
                                    </a:lnTo>
                                    <a:lnTo>
                                      <a:pt x="28" y="13"/>
                                    </a:lnTo>
                                    <a:lnTo>
                                      <a:pt x="28" y="13"/>
                                    </a:lnTo>
                                    <a:lnTo>
                                      <a:pt x="23" y="9"/>
                                    </a:lnTo>
                                    <a:lnTo>
                                      <a:pt x="19" y="9"/>
                                    </a:lnTo>
                                    <a:lnTo>
                                      <a:pt x="19" y="9"/>
                                    </a:lnTo>
                                    <a:lnTo>
                                      <a:pt x="15" y="9"/>
                                    </a:lnTo>
                                    <a:lnTo>
                                      <a:pt x="11" y="11"/>
                                    </a:lnTo>
                                    <a:lnTo>
                                      <a:pt x="11" y="11"/>
                                    </a:lnTo>
                                    <a:lnTo>
                                      <a:pt x="8" y="15"/>
                                    </a:lnTo>
                                    <a:lnTo>
                                      <a:pt x="8" y="22"/>
                                    </a:lnTo>
                                    <a:lnTo>
                                      <a:pt x="8"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07"/>
                            <wps:cNvSpPr>
                              <a:spLocks/>
                            </wps:cNvSpPr>
                            <wps:spPr bwMode="auto">
                              <a:xfrm>
                                <a:off x="1059815" y="438785"/>
                                <a:ext cx="13970" cy="33020"/>
                              </a:xfrm>
                              <a:custGeom>
                                <a:avLst/>
                                <a:gdLst>
                                  <a:gd name="T0" fmla="*/ 0 w 22"/>
                                  <a:gd name="T1" fmla="*/ 52 h 52"/>
                                  <a:gd name="T2" fmla="*/ 0 w 22"/>
                                  <a:gd name="T3" fmla="*/ 2 h 52"/>
                                  <a:gd name="T4" fmla="*/ 7 w 22"/>
                                  <a:gd name="T5" fmla="*/ 2 h 52"/>
                                  <a:gd name="T6" fmla="*/ 7 w 22"/>
                                  <a:gd name="T7" fmla="*/ 9 h 52"/>
                                  <a:gd name="T8" fmla="*/ 7 w 22"/>
                                  <a:gd name="T9" fmla="*/ 9 h 52"/>
                                  <a:gd name="T10" fmla="*/ 11 w 22"/>
                                  <a:gd name="T11" fmla="*/ 2 h 52"/>
                                  <a:gd name="T12" fmla="*/ 11 w 22"/>
                                  <a:gd name="T13" fmla="*/ 2 h 52"/>
                                  <a:gd name="T14" fmla="*/ 15 w 22"/>
                                  <a:gd name="T15" fmla="*/ 0 h 52"/>
                                  <a:gd name="T16" fmla="*/ 15 w 22"/>
                                  <a:gd name="T17" fmla="*/ 0 h 52"/>
                                  <a:gd name="T18" fmla="*/ 22 w 22"/>
                                  <a:gd name="T19" fmla="*/ 4 h 52"/>
                                  <a:gd name="T20" fmla="*/ 20 w 22"/>
                                  <a:gd name="T21" fmla="*/ 11 h 52"/>
                                  <a:gd name="T22" fmla="*/ 20 w 22"/>
                                  <a:gd name="T23" fmla="*/ 11 h 52"/>
                                  <a:gd name="T24" fmla="*/ 15 w 22"/>
                                  <a:gd name="T25" fmla="*/ 9 h 52"/>
                                  <a:gd name="T26" fmla="*/ 15 w 22"/>
                                  <a:gd name="T27" fmla="*/ 9 h 52"/>
                                  <a:gd name="T28" fmla="*/ 11 w 22"/>
                                  <a:gd name="T29" fmla="*/ 11 h 52"/>
                                  <a:gd name="T30" fmla="*/ 11 w 22"/>
                                  <a:gd name="T31" fmla="*/ 11 h 52"/>
                                  <a:gd name="T32" fmla="*/ 9 w 22"/>
                                  <a:gd name="T33" fmla="*/ 15 h 52"/>
                                  <a:gd name="T34" fmla="*/ 9 w 22"/>
                                  <a:gd name="T35" fmla="*/ 15 h 52"/>
                                  <a:gd name="T36" fmla="*/ 7 w 22"/>
                                  <a:gd name="T37" fmla="*/ 26 h 52"/>
                                  <a:gd name="T38" fmla="*/ 7 w 22"/>
                                  <a:gd name="T39" fmla="*/ 52 h 52"/>
                                  <a:gd name="T40" fmla="*/ 0 w 22"/>
                                  <a:gd name="T41"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2" h="52">
                                    <a:moveTo>
                                      <a:pt x="0" y="52"/>
                                    </a:moveTo>
                                    <a:lnTo>
                                      <a:pt x="0" y="2"/>
                                    </a:lnTo>
                                    <a:lnTo>
                                      <a:pt x="7" y="2"/>
                                    </a:lnTo>
                                    <a:lnTo>
                                      <a:pt x="7" y="9"/>
                                    </a:lnTo>
                                    <a:lnTo>
                                      <a:pt x="7" y="9"/>
                                    </a:lnTo>
                                    <a:lnTo>
                                      <a:pt x="11" y="2"/>
                                    </a:lnTo>
                                    <a:lnTo>
                                      <a:pt x="11" y="2"/>
                                    </a:lnTo>
                                    <a:lnTo>
                                      <a:pt x="15" y="0"/>
                                    </a:lnTo>
                                    <a:lnTo>
                                      <a:pt x="15" y="0"/>
                                    </a:lnTo>
                                    <a:lnTo>
                                      <a:pt x="22" y="4"/>
                                    </a:lnTo>
                                    <a:lnTo>
                                      <a:pt x="20" y="11"/>
                                    </a:lnTo>
                                    <a:lnTo>
                                      <a:pt x="20" y="11"/>
                                    </a:lnTo>
                                    <a:lnTo>
                                      <a:pt x="15" y="9"/>
                                    </a:lnTo>
                                    <a:lnTo>
                                      <a:pt x="15" y="9"/>
                                    </a:lnTo>
                                    <a:lnTo>
                                      <a:pt x="11" y="11"/>
                                    </a:lnTo>
                                    <a:lnTo>
                                      <a:pt x="11" y="11"/>
                                    </a:lnTo>
                                    <a:lnTo>
                                      <a:pt x="9" y="15"/>
                                    </a:lnTo>
                                    <a:lnTo>
                                      <a:pt x="9" y="15"/>
                                    </a:lnTo>
                                    <a:lnTo>
                                      <a:pt x="7" y="26"/>
                                    </a:lnTo>
                                    <a:lnTo>
                                      <a:pt x="7"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08"/>
                            <wps:cNvSpPr>
                              <a:spLocks/>
                            </wps:cNvSpPr>
                            <wps:spPr bwMode="auto">
                              <a:xfrm>
                                <a:off x="1091565" y="427990"/>
                                <a:ext cx="33020" cy="43815"/>
                              </a:xfrm>
                              <a:custGeom>
                                <a:avLst/>
                                <a:gdLst>
                                  <a:gd name="T0" fmla="*/ 0 w 52"/>
                                  <a:gd name="T1" fmla="*/ 69 h 69"/>
                                  <a:gd name="T2" fmla="*/ 0 w 52"/>
                                  <a:gd name="T3" fmla="*/ 0 h 69"/>
                                  <a:gd name="T4" fmla="*/ 11 w 52"/>
                                  <a:gd name="T5" fmla="*/ 0 h 69"/>
                                  <a:gd name="T6" fmla="*/ 23 w 52"/>
                                  <a:gd name="T7" fmla="*/ 47 h 69"/>
                                  <a:gd name="T8" fmla="*/ 26 w 52"/>
                                  <a:gd name="T9" fmla="*/ 58 h 69"/>
                                  <a:gd name="T10" fmla="*/ 26 w 52"/>
                                  <a:gd name="T11" fmla="*/ 58 h 69"/>
                                  <a:gd name="T12" fmla="*/ 30 w 52"/>
                                  <a:gd name="T13" fmla="*/ 47 h 69"/>
                                  <a:gd name="T14" fmla="*/ 43 w 52"/>
                                  <a:gd name="T15" fmla="*/ 0 h 69"/>
                                  <a:gd name="T16" fmla="*/ 52 w 52"/>
                                  <a:gd name="T17" fmla="*/ 0 h 69"/>
                                  <a:gd name="T18" fmla="*/ 52 w 52"/>
                                  <a:gd name="T19" fmla="*/ 69 h 69"/>
                                  <a:gd name="T20" fmla="*/ 45 w 52"/>
                                  <a:gd name="T21" fmla="*/ 69 h 69"/>
                                  <a:gd name="T22" fmla="*/ 45 w 52"/>
                                  <a:gd name="T23" fmla="*/ 11 h 69"/>
                                  <a:gd name="T24" fmla="*/ 30 w 52"/>
                                  <a:gd name="T25" fmla="*/ 69 h 69"/>
                                  <a:gd name="T26" fmla="*/ 21 w 52"/>
                                  <a:gd name="T27" fmla="*/ 69 h 69"/>
                                  <a:gd name="T28" fmla="*/ 6 w 52"/>
                                  <a:gd name="T29" fmla="*/ 11 h 69"/>
                                  <a:gd name="T30" fmla="*/ 6 w 52"/>
                                  <a:gd name="T31" fmla="*/ 69 h 69"/>
                                  <a:gd name="T32" fmla="*/ 0 w 52"/>
                                  <a:gd name="T33"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2" h="69">
                                    <a:moveTo>
                                      <a:pt x="0" y="69"/>
                                    </a:moveTo>
                                    <a:lnTo>
                                      <a:pt x="0" y="0"/>
                                    </a:lnTo>
                                    <a:lnTo>
                                      <a:pt x="11" y="0"/>
                                    </a:lnTo>
                                    <a:lnTo>
                                      <a:pt x="23" y="47"/>
                                    </a:lnTo>
                                    <a:lnTo>
                                      <a:pt x="26" y="58"/>
                                    </a:lnTo>
                                    <a:lnTo>
                                      <a:pt x="26" y="58"/>
                                    </a:lnTo>
                                    <a:lnTo>
                                      <a:pt x="30" y="47"/>
                                    </a:lnTo>
                                    <a:lnTo>
                                      <a:pt x="43" y="0"/>
                                    </a:lnTo>
                                    <a:lnTo>
                                      <a:pt x="52" y="0"/>
                                    </a:lnTo>
                                    <a:lnTo>
                                      <a:pt x="52" y="69"/>
                                    </a:lnTo>
                                    <a:lnTo>
                                      <a:pt x="45" y="69"/>
                                    </a:lnTo>
                                    <a:lnTo>
                                      <a:pt x="45" y="11"/>
                                    </a:lnTo>
                                    <a:lnTo>
                                      <a:pt x="30" y="69"/>
                                    </a:lnTo>
                                    <a:lnTo>
                                      <a:pt x="21" y="69"/>
                                    </a:lnTo>
                                    <a:lnTo>
                                      <a:pt x="6" y="11"/>
                                    </a:lnTo>
                                    <a:lnTo>
                                      <a:pt x="6" y="69"/>
                                    </a:lnTo>
                                    <a:lnTo>
                                      <a:pt x="0" y="6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09"/>
                            <wps:cNvSpPr>
                              <a:spLocks noEditPoints="1"/>
                            </wps:cNvSpPr>
                            <wps:spPr bwMode="auto">
                              <a:xfrm>
                                <a:off x="1129665" y="438785"/>
                                <a:ext cx="24765" cy="33020"/>
                              </a:xfrm>
                              <a:custGeom>
                                <a:avLst/>
                                <a:gdLst>
                                  <a:gd name="T0" fmla="*/ 30 w 39"/>
                                  <a:gd name="T1" fmla="*/ 35 h 52"/>
                                  <a:gd name="T2" fmla="*/ 37 w 39"/>
                                  <a:gd name="T3" fmla="*/ 37 h 52"/>
                                  <a:gd name="T4" fmla="*/ 37 w 39"/>
                                  <a:gd name="T5" fmla="*/ 37 h 52"/>
                                  <a:gd name="T6" fmla="*/ 35 w 39"/>
                                  <a:gd name="T7" fmla="*/ 43 h 52"/>
                                  <a:gd name="T8" fmla="*/ 30 w 39"/>
                                  <a:gd name="T9" fmla="*/ 48 h 52"/>
                                  <a:gd name="T10" fmla="*/ 30 w 39"/>
                                  <a:gd name="T11" fmla="*/ 48 h 52"/>
                                  <a:gd name="T12" fmla="*/ 26 w 39"/>
                                  <a:gd name="T13" fmla="*/ 52 h 52"/>
                                  <a:gd name="T14" fmla="*/ 20 w 39"/>
                                  <a:gd name="T15" fmla="*/ 52 h 52"/>
                                  <a:gd name="T16" fmla="*/ 20 w 39"/>
                                  <a:gd name="T17" fmla="*/ 52 h 52"/>
                                  <a:gd name="T18" fmla="*/ 13 w 39"/>
                                  <a:gd name="T19" fmla="*/ 50 h 52"/>
                                  <a:gd name="T20" fmla="*/ 7 w 39"/>
                                  <a:gd name="T21" fmla="*/ 46 h 52"/>
                                  <a:gd name="T22" fmla="*/ 7 w 39"/>
                                  <a:gd name="T23" fmla="*/ 46 h 52"/>
                                  <a:gd name="T24" fmla="*/ 2 w 39"/>
                                  <a:gd name="T25" fmla="*/ 37 h 52"/>
                                  <a:gd name="T26" fmla="*/ 0 w 39"/>
                                  <a:gd name="T27" fmla="*/ 26 h 52"/>
                                  <a:gd name="T28" fmla="*/ 0 w 39"/>
                                  <a:gd name="T29" fmla="*/ 26 h 52"/>
                                  <a:gd name="T30" fmla="*/ 2 w 39"/>
                                  <a:gd name="T31" fmla="*/ 15 h 52"/>
                                  <a:gd name="T32" fmla="*/ 7 w 39"/>
                                  <a:gd name="T33" fmla="*/ 7 h 52"/>
                                  <a:gd name="T34" fmla="*/ 7 w 39"/>
                                  <a:gd name="T35" fmla="*/ 7 h 52"/>
                                  <a:gd name="T36" fmla="*/ 13 w 39"/>
                                  <a:gd name="T37" fmla="*/ 2 h 52"/>
                                  <a:gd name="T38" fmla="*/ 20 w 39"/>
                                  <a:gd name="T39" fmla="*/ 0 h 52"/>
                                  <a:gd name="T40" fmla="*/ 20 w 39"/>
                                  <a:gd name="T41" fmla="*/ 0 h 52"/>
                                  <a:gd name="T42" fmla="*/ 26 w 39"/>
                                  <a:gd name="T43" fmla="*/ 2 h 52"/>
                                  <a:gd name="T44" fmla="*/ 33 w 39"/>
                                  <a:gd name="T45" fmla="*/ 7 h 52"/>
                                  <a:gd name="T46" fmla="*/ 33 w 39"/>
                                  <a:gd name="T47" fmla="*/ 7 h 52"/>
                                  <a:gd name="T48" fmla="*/ 37 w 39"/>
                                  <a:gd name="T49" fmla="*/ 15 h 52"/>
                                  <a:gd name="T50" fmla="*/ 39 w 39"/>
                                  <a:gd name="T51" fmla="*/ 26 h 52"/>
                                  <a:gd name="T52" fmla="*/ 39 w 39"/>
                                  <a:gd name="T53" fmla="*/ 28 h 52"/>
                                  <a:gd name="T54" fmla="*/ 9 w 39"/>
                                  <a:gd name="T55" fmla="*/ 28 h 52"/>
                                  <a:gd name="T56" fmla="*/ 9 w 39"/>
                                  <a:gd name="T57" fmla="*/ 28 h 52"/>
                                  <a:gd name="T58" fmla="*/ 9 w 39"/>
                                  <a:gd name="T59" fmla="*/ 37 h 52"/>
                                  <a:gd name="T60" fmla="*/ 11 w 39"/>
                                  <a:gd name="T61" fmla="*/ 41 h 52"/>
                                  <a:gd name="T62" fmla="*/ 11 w 39"/>
                                  <a:gd name="T63" fmla="*/ 41 h 52"/>
                                  <a:gd name="T64" fmla="*/ 15 w 39"/>
                                  <a:gd name="T65" fmla="*/ 43 h 52"/>
                                  <a:gd name="T66" fmla="*/ 20 w 39"/>
                                  <a:gd name="T67" fmla="*/ 46 h 52"/>
                                  <a:gd name="T68" fmla="*/ 20 w 39"/>
                                  <a:gd name="T69" fmla="*/ 46 h 52"/>
                                  <a:gd name="T70" fmla="*/ 24 w 39"/>
                                  <a:gd name="T71" fmla="*/ 46 h 52"/>
                                  <a:gd name="T72" fmla="*/ 26 w 39"/>
                                  <a:gd name="T73" fmla="*/ 43 h 52"/>
                                  <a:gd name="T74" fmla="*/ 30 w 39"/>
                                  <a:gd name="T75" fmla="*/ 35 h 52"/>
                                  <a:gd name="T76" fmla="*/ 30 w 39"/>
                                  <a:gd name="T77" fmla="*/ 35 h 52"/>
                                  <a:gd name="T78" fmla="*/ 9 w 39"/>
                                  <a:gd name="T79" fmla="*/ 22 h 52"/>
                                  <a:gd name="T80" fmla="*/ 30 w 39"/>
                                  <a:gd name="T81" fmla="*/ 22 h 52"/>
                                  <a:gd name="T82" fmla="*/ 30 w 39"/>
                                  <a:gd name="T83" fmla="*/ 22 h 52"/>
                                  <a:gd name="T84" fmla="*/ 30 w 39"/>
                                  <a:gd name="T85" fmla="*/ 15 h 52"/>
                                  <a:gd name="T86" fmla="*/ 28 w 39"/>
                                  <a:gd name="T87" fmla="*/ 13 h 52"/>
                                  <a:gd name="T88" fmla="*/ 28 w 39"/>
                                  <a:gd name="T89" fmla="*/ 13 h 52"/>
                                  <a:gd name="T90" fmla="*/ 24 w 39"/>
                                  <a:gd name="T91" fmla="*/ 9 h 52"/>
                                  <a:gd name="T92" fmla="*/ 20 w 39"/>
                                  <a:gd name="T93" fmla="*/ 9 h 52"/>
                                  <a:gd name="T94" fmla="*/ 20 w 39"/>
                                  <a:gd name="T95" fmla="*/ 9 h 52"/>
                                  <a:gd name="T96" fmla="*/ 15 w 39"/>
                                  <a:gd name="T97" fmla="*/ 9 h 52"/>
                                  <a:gd name="T98" fmla="*/ 11 w 39"/>
                                  <a:gd name="T99" fmla="*/ 11 h 52"/>
                                  <a:gd name="T100" fmla="*/ 11 w 39"/>
                                  <a:gd name="T101" fmla="*/ 11 h 52"/>
                                  <a:gd name="T102" fmla="*/ 9 w 39"/>
                                  <a:gd name="T103" fmla="*/ 15 h 52"/>
                                  <a:gd name="T104" fmla="*/ 9 w 39"/>
                                  <a:gd name="T105" fmla="*/ 22 h 52"/>
                                  <a:gd name="T106" fmla="*/ 9 w 39"/>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9" h="52">
                                    <a:moveTo>
                                      <a:pt x="30" y="35"/>
                                    </a:moveTo>
                                    <a:lnTo>
                                      <a:pt x="37" y="37"/>
                                    </a:lnTo>
                                    <a:lnTo>
                                      <a:pt x="37" y="37"/>
                                    </a:lnTo>
                                    <a:lnTo>
                                      <a:pt x="35" y="43"/>
                                    </a:lnTo>
                                    <a:lnTo>
                                      <a:pt x="30" y="48"/>
                                    </a:lnTo>
                                    <a:lnTo>
                                      <a:pt x="30" y="48"/>
                                    </a:lnTo>
                                    <a:lnTo>
                                      <a:pt x="26" y="52"/>
                                    </a:lnTo>
                                    <a:lnTo>
                                      <a:pt x="20" y="52"/>
                                    </a:lnTo>
                                    <a:lnTo>
                                      <a:pt x="20" y="52"/>
                                    </a:lnTo>
                                    <a:lnTo>
                                      <a:pt x="13" y="50"/>
                                    </a:lnTo>
                                    <a:lnTo>
                                      <a:pt x="7" y="46"/>
                                    </a:lnTo>
                                    <a:lnTo>
                                      <a:pt x="7" y="46"/>
                                    </a:lnTo>
                                    <a:lnTo>
                                      <a:pt x="2" y="37"/>
                                    </a:lnTo>
                                    <a:lnTo>
                                      <a:pt x="0" y="26"/>
                                    </a:lnTo>
                                    <a:lnTo>
                                      <a:pt x="0" y="26"/>
                                    </a:lnTo>
                                    <a:lnTo>
                                      <a:pt x="2" y="15"/>
                                    </a:lnTo>
                                    <a:lnTo>
                                      <a:pt x="7" y="7"/>
                                    </a:lnTo>
                                    <a:lnTo>
                                      <a:pt x="7" y="7"/>
                                    </a:lnTo>
                                    <a:lnTo>
                                      <a:pt x="13" y="2"/>
                                    </a:lnTo>
                                    <a:lnTo>
                                      <a:pt x="20" y="0"/>
                                    </a:lnTo>
                                    <a:lnTo>
                                      <a:pt x="20" y="0"/>
                                    </a:lnTo>
                                    <a:lnTo>
                                      <a:pt x="26" y="2"/>
                                    </a:lnTo>
                                    <a:lnTo>
                                      <a:pt x="33" y="7"/>
                                    </a:lnTo>
                                    <a:lnTo>
                                      <a:pt x="33" y="7"/>
                                    </a:lnTo>
                                    <a:lnTo>
                                      <a:pt x="37" y="15"/>
                                    </a:lnTo>
                                    <a:lnTo>
                                      <a:pt x="39" y="26"/>
                                    </a:lnTo>
                                    <a:lnTo>
                                      <a:pt x="39" y="28"/>
                                    </a:lnTo>
                                    <a:lnTo>
                                      <a:pt x="9" y="28"/>
                                    </a:lnTo>
                                    <a:lnTo>
                                      <a:pt x="9" y="28"/>
                                    </a:lnTo>
                                    <a:lnTo>
                                      <a:pt x="9" y="37"/>
                                    </a:lnTo>
                                    <a:lnTo>
                                      <a:pt x="11" y="41"/>
                                    </a:lnTo>
                                    <a:lnTo>
                                      <a:pt x="11" y="41"/>
                                    </a:lnTo>
                                    <a:lnTo>
                                      <a:pt x="15" y="43"/>
                                    </a:lnTo>
                                    <a:lnTo>
                                      <a:pt x="20" y="46"/>
                                    </a:lnTo>
                                    <a:lnTo>
                                      <a:pt x="20" y="46"/>
                                    </a:lnTo>
                                    <a:lnTo>
                                      <a:pt x="24" y="46"/>
                                    </a:lnTo>
                                    <a:lnTo>
                                      <a:pt x="26" y="43"/>
                                    </a:lnTo>
                                    <a:lnTo>
                                      <a:pt x="30" y="35"/>
                                    </a:lnTo>
                                    <a:lnTo>
                                      <a:pt x="30" y="35"/>
                                    </a:lnTo>
                                    <a:close/>
                                    <a:moveTo>
                                      <a:pt x="9" y="22"/>
                                    </a:moveTo>
                                    <a:lnTo>
                                      <a:pt x="30" y="22"/>
                                    </a:lnTo>
                                    <a:lnTo>
                                      <a:pt x="30" y="22"/>
                                    </a:lnTo>
                                    <a:lnTo>
                                      <a:pt x="30" y="15"/>
                                    </a:lnTo>
                                    <a:lnTo>
                                      <a:pt x="28" y="13"/>
                                    </a:lnTo>
                                    <a:lnTo>
                                      <a:pt x="28" y="13"/>
                                    </a:lnTo>
                                    <a:lnTo>
                                      <a:pt x="24" y="9"/>
                                    </a:lnTo>
                                    <a:lnTo>
                                      <a:pt x="20" y="9"/>
                                    </a:lnTo>
                                    <a:lnTo>
                                      <a:pt x="20" y="9"/>
                                    </a:lnTo>
                                    <a:lnTo>
                                      <a:pt x="15" y="9"/>
                                    </a:lnTo>
                                    <a:lnTo>
                                      <a:pt x="11" y="11"/>
                                    </a:lnTo>
                                    <a:lnTo>
                                      <a:pt x="11" y="11"/>
                                    </a:lnTo>
                                    <a:lnTo>
                                      <a:pt x="9" y="15"/>
                                    </a:lnTo>
                                    <a:lnTo>
                                      <a:pt x="9" y="22"/>
                                    </a:lnTo>
                                    <a:lnTo>
                                      <a:pt x="9" y="2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10"/>
                            <wps:cNvSpPr>
                              <a:spLocks/>
                            </wps:cNvSpPr>
                            <wps:spPr bwMode="auto">
                              <a:xfrm>
                                <a:off x="1158875" y="438785"/>
                                <a:ext cx="21590" cy="33020"/>
                              </a:xfrm>
                              <a:custGeom>
                                <a:avLst/>
                                <a:gdLst>
                                  <a:gd name="T0" fmla="*/ 0 w 34"/>
                                  <a:gd name="T1" fmla="*/ 52 h 52"/>
                                  <a:gd name="T2" fmla="*/ 0 w 34"/>
                                  <a:gd name="T3" fmla="*/ 2 h 52"/>
                                  <a:gd name="T4" fmla="*/ 6 w 34"/>
                                  <a:gd name="T5" fmla="*/ 2 h 52"/>
                                  <a:gd name="T6" fmla="*/ 6 w 34"/>
                                  <a:gd name="T7" fmla="*/ 9 h 52"/>
                                  <a:gd name="T8" fmla="*/ 6 w 34"/>
                                  <a:gd name="T9" fmla="*/ 9 h 52"/>
                                  <a:gd name="T10" fmla="*/ 12 w 34"/>
                                  <a:gd name="T11" fmla="*/ 2 h 52"/>
                                  <a:gd name="T12" fmla="*/ 12 w 34"/>
                                  <a:gd name="T13" fmla="*/ 2 h 52"/>
                                  <a:gd name="T14" fmla="*/ 19 w 34"/>
                                  <a:gd name="T15" fmla="*/ 0 h 52"/>
                                  <a:gd name="T16" fmla="*/ 19 w 34"/>
                                  <a:gd name="T17" fmla="*/ 0 h 52"/>
                                  <a:gd name="T18" fmla="*/ 25 w 34"/>
                                  <a:gd name="T19" fmla="*/ 2 h 52"/>
                                  <a:gd name="T20" fmla="*/ 25 w 34"/>
                                  <a:gd name="T21" fmla="*/ 2 h 52"/>
                                  <a:gd name="T22" fmla="*/ 30 w 34"/>
                                  <a:gd name="T23" fmla="*/ 4 h 52"/>
                                  <a:gd name="T24" fmla="*/ 30 w 34"/>
                                  <a:gd name="T25" fmla="*/ 4 h 52"/>
                                  <a:gd name="T26" fmla="*/ 32 w 34"/>
                                  <a:gd name="T27" fmla="*/ 11 h 52"/>
                                  <a:gd name="T28" fmla="*/ 32 w 34"/>
                                  <a:gd name="T29" fmla="*/ 11 h 52"/>
                                  <a:gd name="T30" fmla="*/ 34 w 34"/>
                                  <a:gd name="T31" fmla="*/ 22 h 52"/>
                                  <a:gd name="T32" fmla="*/ 34 w 34"/>
                                  <a:gd name="T33" fmla="*/ 52 h 52"/>
                                  <a:gd name="T34" fmla="*/ 25 w 34"/>
                                  <a:gd name="T35" fmla="*/ 52 h 52"/>
                                  <a:gd name="T36" fmla="*/ 25 w 34"/>
                                  <a:gd name="T37" fmla="*/ 22 h 52"/>
                                  <a:gd name="T38" fmla="*/ 25 w 34"/>
                                  <a:gd name="T39" fmla="*/ 22 h 52"/>
                                  <a:gd name="T40" fmla="*/ 25 w 34"/>
                                  <a:gd name="T41" fmla="*/ 13 h 52"/>
                                  <a:gd name="T42" fmla="*/ 25 w 34"/>
                                  <a:gd name="T43" fmla="*/ 13 h 52"/>
                                  <a:gd name="T44" fmla="*/ 23 w 34"/>
                                  <a:gd name="T45" fmla="*/ 9 h 52"/>
                                  <a:gd name="T46" fmla="*/ 23 w 34"/>
                                  <a:gd name="T47" fmla="*/ 9 h 52"/>
                                  <a:gd name="T48" fmla="*/ 19 w 34"/>
                                  <a:gd name="T49" fmla="*/ 9 h 52"/>
                                  <a:gd name="T50" fmla="*/ 19 w 34"/>
                                  <a:gd name="T51" fmla="*/ 9 h 52"/>
                                  <a:gd name="T52" fmla="*/ 15 w 34"/>
                                  <a:gd name="T53" fmla="*/ 9 h 52"/>
                                  <a:gd name="T54" fmla="*/ 10 w 34"/>
                                  <a:gd name="T55" fmla="*/ 11 h 52"/>
                                  <a:gd name="T56" fmla="*/ 10 w 34"/>
                                  <a:gd name="T57" fmla="*/ 11 h 52"/>
                                  <a:gd name="T58" fmla="*/ 8 w 34"/>
                                  <a:gd name="T59" fmla="*/ 17 h 52"/>
                                  <a:gd name="T60" fmla="*/ 8 w 34"/>
                                  <a:gd name="T61" fmla="*/ 24 h 52"/>
                                  <a:gd name="T62" fmla="*/ 8 w 34"/>
                                  <a:gd name="T63" fmla="*/ 52 h 52"/>
                                  <a:gd name="T64" fmla="*/ 0 w 34"/>
                                  <a:gd name="T65"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52"/>
                                    </a:moveTo>
                                    <a:lnTo>
                                      <a:pt x="0" y="2"/>
                                    </a:lnTo>
                                    <a:lnTo>
                                      <a:pt x="6" y="2"/>
                                    </a:lnTo>
                                    <a:lnTo>
                                      <a:pt x="6" y="9"/>
                                    </a:lnTo>
                                    <a:lnTo>
                                      <a:pt x="6" y="9"/>
                                    </a:lnTo>
                                    <a:lnTo>
                                      <a:pt x="12" y="2"/>
                                    </a:lnTo>
                                    <a:lnTo>
                                      <a:pt x="12" y="2"/>
                                    </a:lnTo>
                                    <a:lnTo>
                                      <a:pt x="19" y="0"/>
                                    </a:lnTo>
                                    <a:lnTo>
                                      <a:pt x="19" y="0"/>
                                    </a:lnTo>
                                    <a:lnTo>
                                      <a:pt x="25" y="2"/>
                                    </a:lnTo>
                                    <a:lnTo>
                                      <a:pt x="25" y="2"/>
                                    </a:lnTo>
                                    <a:lnTo>
                                      <a:pt x="30" y="4"/>
                                    </a:lnTo>
                                    <a:lnTo>
                                      <a:pt x="30" y="4"/>
                                    </a:lnTo>
                                    <a:lnTo>
                                      <a:pt x="32" y="11"/>
                                    </a:lnTo>
                                    <a:lnTo>
                                      <a:pt x="32" y="11"/>
                                    </a:lnTo>
                                    <a:lnTo>
                                      <a:pt x="34" y="22"/>
                                    </a:lnTo>
                                    <a:lnTo>
                                      <a:pt x="34" y="52"/>
                                    </a:lnTo>
                                    <a:lnTo>
                                      <a:pt x="25" y="52"/>
                                    </a:lnTo>
                                    <a:lnTo>
                                      <a:pt x="25" y="22"/>
                                    </a:lnTo>
                                    <a:lnTo>
                                      <a:pt x="25" y="22"/>
                                    </a:lnTo>
                                    <a:lnTo>
                                      <a:pt x="25" y="13"/>
                                    </a:lnTo>
                                    <a:lnTo>
                                      <a:pt x="25" y="13"/>
                                    </a:lnTo>
                                    <a:lnTo>
                                      <a:pt x="23" y="9"/>
                                    </a:lnTo>
                                    <a:lnTo>
                                      <a:pt x="23" y="9"/>
                                    </a:lnTo>
                                    <a:lnTo>
                                      <a:pt x="19" y="9"/>
                                    </a:lnTo>
                                    <a:lnTo>
                                      <a:pt x="19" y="9"/>
                                    </a:lnTo>
                                    <a:lnTo>
                                      <a:pt x="15" y="9"/>
                                    </a:lnTo>
                                    <a:lnTo>
                                      <a:pt x="10" y="11"/>
                                    </a:lnTo>
                                    <a:lnTo>
                                      <a:pt x="10" y="11"/>
                                    </a:lnTo>
                                    <a:lnTo>
                                      <a:pt x="8" y="17"/>
                                    </a:lnTo>
                                    <a:lnTo>
                                      <a:pt x="8" y="24"/>
                                    </a:lnTo>
                                    <a:lnTo>
                                      <a:pt x="8" y="52"/>
                                    </a:lnTo>
                                    <a:lnTo>
                                      <a:pt x="0" y="5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11"/>
                            <wps:cNvSpPr>
                              <a:spLocks/>
                            </wps:cNvSpPr>
                            <wps:spPr bwMode="auto">
                              <a:xfrm>
                                <a:off x="1184910" y="438785"/>
                                <a:ext cx="21590" cy="33020"/>
                              </a:xfrm>
                              <a:custGeom>
                                <a:avLst/>
                                <a:gdLst>
                                  <a:gd name="T0" fmla="*/ 6 w 34"/>
                                  <a:gd name="T1" fmla="*/ 35 h 52"/>
                                  <a:gd name="T2" fmla="*/ 8 w 34"/>
                                  <a:gd name="T3" fmla="*/ 39 h 52"/>
                                  <a:gd name="T4" fmla="*/ 10 w 34"/>
                                  <a:gd name="T5" fmla="*/ 43 h 52"/>
                                  <a:gd name="T6" fmla="*/ 17 w 34"/>
                                  <a:gd name="T7" fmla="*/ 46 h 52"/>
                                  <a:gd name="T8" fmla="*/ 21 w 34"/>
                                  <a:gd name="T9" fmla="*/ 46 h 52"/>
                                  <a:gd name="T10" fmla="*/ 23 w 34"/>
                                  <a:gd name="T11" fmla="*/ 43 h 52"/>
                                  <a:gd name="T12" fmla="*/ 28 w 34"/>
                                  <a:gd name="T13" fmla="*/ 37 h 52"/>
                                  <a:gd name="T14" fmla="*/ 25 w 34"/>
                                  <a:gd name="T15" fmla="*/ 33 h 52"/>
                                  <a:gd name="T16" fmla="*/ 17 w 34"/>
                                  <a:gd name="T17" fmla="*/ 30 h 52"/>
                                  <a:gd name="T18" fmla="*/ 6 w 34"/>
                                  <a:gd name="T19" fmla="*/ 26 h 52"/>
                                  <a:gd name="T20" fmla="*/ 4 w 34"/>
                                  <a:gd name="T21" fmla="*/ 22 h 52"/>
                                  <a:gd name="T22" fmla="*/ 2 w 34"/>
                                  <a:gd name="T23" fmla="*/ 15 h 52"/>
                                  <a:gd name="T24" fmla="*/ 2 w 34"/>
                                  <a:gd name="T25" fmla="*/ 9 h 52"/>
                                  <a:gd name="T26" fmla="*/ 6 w 34"/>
                                  <a:gd name="T27" fmla="*/ 4 h 52"/>
                                  <a:gd name="T28" fmla="*/ 17 w 34"/>
                                  <a:gd name="T29" fmla="*/ 0 h 52"/>
                                  <a:gd name="T30" fmla="*/ 25 w 34"/>
                                  <a:gd name="T31" fmla="*/ 2 h 52"/>
                                  <a:gd name="T32" fmla="*/ 30 w 34"/>
                                  <a:gd name="T33" fmla="*/ 7 h 52"/>
                                  <a:gd name="T34" fmla="*/ 32 w 34"/>
                                  <a:gd name="T35" fmla="*/ 15 h 52"/>
                                  <a:gd name="T36" fmla="*/ 25 w 34"/>
                                  <a:gd name="T37" fmla="*/ 15 h 52"/>
                                  <a:gd name="T38" fmla="*/ 17 w 34"/>
                                  <a:gd name="T39" fmla="*/ 9 h 52"/>
                                  <a:gd name="T40" fmla="*/ 10 w 34"/>
                                  <a:gd name="T41" fmla="*/ 9 h 52"/>
                                  <a:gd name="T42" fmla="*/ 8 w 34"/>
                                  <a:gd name="T43" fmla="*/ 13 h 52"/>
                                  <a:gd name="T44" fmla="*/ 10 w 34"/>
                                  <a:gd name="T45" fmla="*/ 17 h 52"/>
                                  <a:gd name="T46" fmla="*/ 17 w 34"/>
                                  <a:gd name="T47" fmla="*/ 22 h 52"/>
                                  <a:gd name="T48" fmla="*/ 28 w 34"/>
                                  <a:gd name="T49" fmla="*/ 26 h 52"/>
                                  <a:gd name="T50" fmla="*/ 32 w 34"/>
                                  <a:gd name="T51" fmla="*/ 30 h 52"/>
                                  <a:gd name="T52" fmla="*/ 34 w 34"/>
                                  <a:gd name="T53" fmla="*/ 37 h 52"/>
                                  <a:gd name="T54" fmla="*/ 32 w 34"/>
                                  <a:gd name="T55" fmla="*/ 43 h 52"/>
                                  <a:gd name="T56" fmla="*/ 30 w 34"/>
                                  <a:gd name="T57" fmla="*/ 48 h 52"/>
                                  <a:gd name="T58" fmla="*/ 17 w 34"/>
                                  <a:gd name="T59" fmla="*/ 52 h 52"/>
                                  <a:gd name="T60" fmla="*/ 10 w 34"/>
                                  <a:gd name="T61" fmla="*/ 52 h 52"/>
                                  <a:gd name="T62" fmla="*/ 2 w 34"/>
                                  <a:gd name="T63" fmla="*/ 43 h 52"/>
                                  <a:gd name="T64" fmla="*/ 0 w 34"/>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37"/>
                                    </a:moveTo>
                                    <a:lnTo>
                                      <a:pt x="6" y="35"/>
                                    </a:lnTo>
                                    <a:lnTo>
                                      <a:pt x="6" y="35"/>
                                    </a:lnTo>
                                    <a:lnTo>
                                      <a:pt x="8" y="39"/>
                                    </a:lnTo>
                                    <a:lnTo>
                                      <a:pt x="10" y="43"/>
                                    </a:lnTo>
                                    <a:lnTo>
                                      <a:pt x="10" y="43"/>
                                    </a:lnTo>
                                    <a:lnTo>
                                      <a:pt x="13" y="46"/>
                                    </a:lnTo>
                                    <a:lnTo>
                                      <a:pt x="17" y="46"/>
                                    </a:lnTo>
                                    <a:lnTo>
                                      <a:pt x="17" y="46"/>
                                    </a:lnTo>
                                    <a:lnTo>
                                      <a:pt x="21" y="46"/>
                                    </a:lnTo>
                                    <a:lnTo>
                                      <a:pt x="23" y="43"/>
                                    </a:lnTo>
                                    <a:lnTo>
                                      <a:pt x="23" y="43"/>
                                    </a:lnTo>
                                    <a:lnTo>
                                      <a:pt x="25" y="41"/>
                                    </a:lnTo>
                                    <a:lnTo>
                                      <a:pt x="28" y="37"/>
                                    </a:lnTo>
                                    <a:lnTo>
                                      <a:pt x="28" y="37"/>
                                    </a:lnTo>
                                    <a:lnTo>
                                      <a:pt x="25" y="33"/>
                                    </a:lnTo>
                                    <a:lnTo>
                                      <a:pt x="25" y="33"/>
                                    </a:lnTo>
                                    <a:lnTo>
                                      <a:pt x="17" y="30"/>
                                    </a:lnTo>
                                    <a:lnTo>
                                      <a:pt x="17" y="30"/>
                                    </a:lnTo>
                                    <a:lnTo>
                                      <a:pt x="6" y="26"/>
                                    </a:lnTo>
                                    <a:lnTo>
                                      <a:pt x="6" y="26"/>
                                    </a:lnTo>
                                    <a:lnTo>
                                      <a:pt x="4" y="22"/>
                                    </a:lnTo>
                                    <a:lnTo>
                                      <a:pt x="4" y="22"/>
                                    </a:lnTo>
                                    <a:lnTo>
                                      <a:pt x="2" y="15"/>
                                    </a:lnTo>
                                    <a:lnTo>
                                      <a:pt x="2" y="15"/>
                                    </a:lnTo>
                                    <a:lnTo>
                                      <a:pt x="2" y="9"/>
                                    </a:lnTo>
                                    <a:lnTo>
                                      <a:pt x="6" y="4"/>
                                    </a:lnTo>
                                    <a:lnTo>
                                      <a:pt x="6" y="4"/>
                                    </a:lnTo>
                                    <a:lnTo>
                                      <a:pt x="10" y="2"/>
                                    </a:lnTo>
                                    <a:lnTo>
                                      <a:pt x="17" y="0"/>
                                    </a:lnTo>
                                    <a:lnTo>
                                      <a:pt x="17" y="0"/>
                                    </a:lnTo>
                                    <a:lnTo>
                                      <a:pt x="25" y="2"/>
                                    </a:lnTo>
                                    <a:lnTo>
                                      <a:pt x="25" y="2"/>
                                    </a:lnTo>
                                    <a:lnTo>
                                      <a:pt x="30" y="7"/>
                                    </a:lnTo>
                                    <a:lnTo>
                                      <a:pt x="30" y="7"/>
                                    </a:lnTo>
                                    <a:lnTo>
                                      <a:pt x="32" y="15"/>
                                    </a:lnTo>
                                    <a:lnTo>
                                      <a:pt x="25" y="15"/>
                                    </a:lnTo>
                                    <a:lnTo>
                                      <a:pt x="25" y="15"/>
                                    </a:lnTo>
                                    <a:lnTo>
                                      <a:pt x="23" y="9"/>
                                    </a:lnTo>
                                    <a:lnTo>
                                      <a:pt x="17" y="9"/>
                                    </a:lnTo>
                                    <a:lnTo>
                                      <a:pt x="17" y="9"/>
                                    </a:lnTo>
                                    <a:lnTo>
                                      <a:pt x="10" y="9"/>
                                    </a:lnTo>
                                    <a:lnTo>
                                      <a:pt x="10" y="9"/>
                                    </a:lnTo>
                                    <a:lnTo>
                                      <a:pt x="8" y="13"/>
                                    </a:lnTo>
                                    <a:lnTo>
                                      <a:pt x="8" y="13"/>
                                    </a:lnTo>
                                    <a:lnTo>
                                      <a:pt x="10" y="17"/>
                                    </a:lnTo>
                                    <a:lnTo>
                                      <a:pt x="10" y="17"/>
                                    </a:lnTo>
                                    <a:lnTo>
                                      <a:pt x="17" y="22"/>
                                    </a:lnTo>
                                    <a:lnTo>
                                      <a:pt x="17" y="22"/>
                                    </a:lnTo>
                                    <a:lnTo>
                                      <a:pt x="28" y="26"/>
                                    </a:lnTo>
                                    <a:lnTo>
                                      <a:pt x="28" y="26"/>
                                    </a:lnTo>
                                    <a:lnTo>
                                      <a:pt x="32" y="30"/>
                                    </a:lnTo>
                                    <a:lnTo>
                                      <a:pt x="32" y="30"/>
                                    </a:lnTo>
                                    <a:lnTo>
                                      <a:pt x="34" y="37"/>
                                    </a:lnTo>
                                    <a:lnTo>
                                      <a:pt x="34" y="37"/>
                                    </a:lnTo>
                                    <a:lnTo>
                                      <a:pt x="32" y="43"/>
                                    </a:lnTo>
                                    <a:lnTo>
                                      <a:pt x="30" y="48"/>
                                    </a:lnTo>
                                    <a:lnTo>
                                      <a:pt x="30" y="48"/>
                                    </a:lnTo>
                                    <a:lnTo>
                                      <a:pt x="23" y="52"/>
                                    </a:lnTo>
                                    <a:lnTo>
                                      <a:pt x="17" y="52"/>
                                    </a:lnTo>
                                    <a:lnTo>
                                      <a:pt x="17" y="52"/>
                                    </a:lnTo>
                                    <a:lnTo>
                                      <a:pt x="10" y="52"/>
                                    </a:lnTo>
                                    <a:lnTo>
                                      <a:pt x="6" y="48"/>
                                    </a:lnTo>
                                    <a:lnTo>
                                      <a:pt x="2" y="43"/>
                                    </a:lnTo>
                                    <a:lnTo>
                                      <a:pt x="0" y="37"/>
                                    </a:lnTo>
                                    <a:lnTo>
                                      <a:pt x="0" y="37"/>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112"/>
                            <wps:cNvSpPr>
                              <a:spLocks/>
                            </wps:cNvSpPr>
                            <wps:spPr bwMode="auto">
                              <a:xfrm>
                                <a:off x="1210945" y="438785"/>
                                <a:ext cx="21590" cy="33020"/>
                              </a:xfrm>
                              <a:custGeom>
                                <a:avLst/>
                                <a:gdLst>
                                  <a:gd name="T0" fmla="*/ 28 w 34"/>
                                  <a:gd name="T1" fmla="*/ 33 h 52"/>
                                  <a:gd name="T2" fmla="*/ 34 w 34"/>
                                  <a:gd name="T3" fmla="*/ 35 h 52"/>
                                  <a:gd name="T4" fmla="*/ 34 w 34"/>
                                  <a:gd name="T5" fmla="*/ 35 h 52"/>
                                  <a:gd name="T6" fmla="*/ 32 w 34"/>
                                  <a:gd name="T7" fmla="*/ 41 h 52"/>
                                  <a:gd name="T8" fmla="*/ 28 w 34"/>
                                  <a:gd name="T9" fmla="*/ 48 h 52"/>
                                  <a:gd name="T10" fmla="*/ 28 w 34"/>
                                  <a:gd name="T11" fmla="*/ 48 h 52"/>
                                  <a:gd name="T12" fmla="*/ 23 w 34"/>
                                  <a:gd name="T13" fmla="*/ 52 h 52"/>
                                  <a:gd name="T14" fmla="*/ 17 w 34"/>
                                  <a:gd name="T15" fmla="*/ 52 h 52"/>
                                  <a:gd name="T16" fmla="*/ 17 w 34"/>
                                  <a:gd name="T17" fmla="*/ 52 h 52"/>
                                  <a:gd name="T18" fmla="*/ 10 w 34"/>
                                  <a:gd name="T19" fmla="*/ 50 h 52"/>
                                  <a:gd name="T20" fmla="*/ 4 w 34"/>
                                  <a:gd name="T21" fmla="*/ 46 h 52"/>
                                  <a:gd name="T22" fmla="*/ 4 w 34"/>
                                  <a:gd name="T23" fmla="*/ 46 h 52"/>
                                  <a:gd name="T24" fmla="*/ 0 w 34"/>
                                  <a:gd name="T25" fmla="*/ 37 h 52"/>
                                  <a:gd name="T26" fmla="*/ 0 w 34"/>
                                  <a:gd name="T27" fmla="*/ 26 h 52"/>
                                  <a:gd name="T28" fmla="*/ 0 w 34"/>
                                  <a:gd name="T29" fmla="*/ 26 h 52"/>
                                  <a:gd name="T30" fmla="*/ 0 w 34"/>
                                  <a:gd name="T31" fmla="*/ 15 h 52"/>
                                  <a:gd name="T32" fmla="*/ 4 w 34"/>
                                  <a:gd name="T33" fmla="*/ 7 h 52"/>
                                  <a:gd name="T34" fmla="*/ 4 w 34"/>
                                  <a:gd name="T35" fmla="*/ 7 h 52"/>
                                  <a:gd name="T36" fmla="*/ 10 w 34"/>
                                  <a:gd name="T37" fmla="*/ 2 h 52"/>
                                  <a:gd name="T38" fmla="*/ 17 w 34"/>
                                  <a:gd name="T39" fmla="*/ 0 h 52"/>
                                  <a:gd name="T40" fmla="*/ 17 w 34"/>
                                  <a:gd name="T41" fmla="*/ 0 h 52"/>
                                  <a:gd name="T42" fmla="*/ 23 w 34"/>
                                  <a:gd name="T43" fmla="*/ 2 h 52"/>
                                  <a:gd name="T44" fmla="*/ 28 w 34"/>
                                  <a:gd name="T45" fmla="*/ 4 h 52"/>
                                  <a:gd name="T46" fmla="*/ 28 w 34"/>
                                  <a:gd name="T47" fmla="*/ 4 h 52"/>
                                  <a:gd name="T48" fmla="*/ 32 w 34"/>
                                  <a:gd name="T49" fmla="*/ 9 h 52"/>
                                  <a:gd name="T50" fmla="*/ 34 w 34"/>
                                  <a:gd name="T51" fmla="*/ 17 h 52"/>
                                  <a:gd name="T52" fmla="*/ 28 w 34"/>
                                  <a:gd name="T53" fmla="*/ 17 h 52"/>
                                  <a:gd name="T54" fmla="*/ 28 w 34"/>
                                  <a:gd name="T55" fmla="*/ 17 h 52"/>
                                  <a:gd name="T56" fmla="*/ 23 w 34"/>
                                  <a:gd name="T57" fmla="*/ 11 h 52"/>
                                  <a:gd name="T58" fmla="*/ 23 w 34"/>
                                  <a:gd name="T59" fmla="*/ 11 h 52"/>
                                  <a:gd name="T60" fmla="*/ 21 w 34"/>
                                  <a:gd name="T61" fmla="*/ 9 h 52"/>
                                  <a:gd name="T62" fmla="*/ 17 w 34"/>
                                  <a:gd name="T63" fmla="*/ 9 h 52"/>
                                  <a:gd name="T64" fmla="*/ 17 w 34"/>
                                  <a:gd name="T65" fmla="*/ 9 h 52"/>
                                  <a:gd name="T66" fmla="*/ 13 w 34"/>
                                  <a:gd name="T67" fmla="*/ 9 h 52"/>
                                  <a:gd name="T68" fmla="*/ 8 w 34"/>
                                  <a:gd name="T69" fmla="*/ 13 h 52"/>
                                  <a:gd name="T70" fmla="*/ 8 w 34"/>
                                  <a:gd name="T71" fmla="*/ 13 h 52"/>
                                  <a:gd name="T72" fmla="*/ 6 w 34"/>
                                  <a:gd name="T73" fmla="*/ 17 h 52"/>
                                  <a:gd name="T74" fmla="*/ 6 w 34"/>
                                  <a:gd name="T75" fmla="*/ 26 h 52"/>
                                  <a:gd name="T76" fmla="*/ 6 w 34"/>
                                  <a:gd name="T77" fmla="*/ 26 h 52"/>
                                  <a:gd name="T78" fmla="*/ 6 w 34"/>
                                  <a:gd name="T79" fmla="*/ 35 h 52"/>
                                  <a:gd name="T80" fmla="*/ 8 w 34"/>
                                  <a:gd name="T81" fmla="*/ 41 h 52"/>
                                  <a:gd name="T82" fmla="*/ 8 w 34"/>
                                  <a:gd name="T83" fmla="*/ 41 h 52"/>
                                  <a:gd name="T84" fmla="*/ 13 w 34"/>
                                  <a:gd name="T85" fmla="*/ 43 h 52"/>
                                  <a:gd name="T86" fmla="*/ 17 w 34"/>
                                  <a:gd name="T87" fmla="*/ 46 h 52"/>
                                  <a:gd name="T88" fmla="*/ 17 w 34"/>
                                  <a:gd name="T89" fmla="*/ 46 h 52"/>
                                  <a:gd name="T90" fmla="*/ 21 w 34"/>
                                  <a:gd name="T91" fmla="*/ 46 h 52"/>
                                  <a:gd name="T92" fmla="*/ 23 w 34"/>
                                  <a:gd name="T93" fmla="*/ 43 h 52"/>
                                  <a:gd name="T94" fmla="*/ 23 w 34"/>
                                  <a:gd name="T95" fmla="*/ 43 h 52"/>
                                  <a:gd name="T96" fmla="*/ 25 w 34"/>
                                  <a:gd name="T97" fmla="*/ 39 h 52"/>
                                  <a:gd name="T98" fmla="*/ 28 w 34"/>
                                  <a:gd name="T99" fmla="*/ 33 h 52"/>
                                  <a:gd name="T100" fmla="*/ 28 w 34"/>
                                  <a:gd name="T101" fmla="*/ 33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 h="52">
                                    <a:moveTo>
                                      <a:pt x="28" y="33"/>
                                    </a:moveTo>
                                    <a:lnTo>
                                      <a:pt x="34" y="35"/>
                                    </a:lnTo>
                                    <a:lnTo>
                                      <a:pt x="34" y="35"/>
                                    </a:lnTo>
                                    <a:lnTo>
                                      <a:pt x="32" y="41"/>
                                    </a:lnTo>
                                    <a:lnTo>
                                      <a:pt x="28" y="48"/>
                                    </a:lnTo>
                                    <a:lnTo>
                                      <a:pt x="28" y="48"/>
                                    </a:lnTo>
                                    <a:lnTo>
                                      <a:pt x="23" y="52"/>
                                    </a:lnTo>
                                    <a:lnTo>
                                      <a:pt x="17" y="52"/>
                                    </a:lnTo>
                                    <a:lnTo>
                                      <a:pt x="17" y="52"/>
                                    </a:lnTo>
                                    <a:lnTo>
                                      <a:pt x="10" y="50"/>
                                    </a:lnTo>
                                    <a:lnTo>
                                      <a:pt x="4" y="46"/>
                                    </a:lnTo>
                                    <a:lnTo>
                                      <a:pt x="4" y="46"/>
                                    </a:lnTo>
                                    <a:lnTo>
                                      <a:pt x="0" y="37"/>
                                    </a:lnTo>
                                    <a:lnTo>
                                      <a:pt x="0" y="26"/>
                                    </a:lnTo>
                                    <a:lnTo>
                                      <a:pt x="0" y="26"/>
                                    </a:lnTo>
                                    <a:lnTo>
                                      <a:pt x="0" y="15"/>
                                    </a:lnTo>
                                    <a:lnTo>
                                      <a:pt x="4" y="7"/>
                                    </a:lnTo>
                                    <a:lnTo>
                                      <a:pt x="4" y="7"/>
                                    </a:lnTo>
                                    <a:lnTo>
                                      <a:pt x="10" y="2"/>
                                    </a:lnTo>
                                    <a:lnTo>
                                      <a:pt x="17" y="0"/>
                                    </a:lnTo>
                                    <a:lnTo>
                                      <a:pt x="17" y="0"/>
                                    </a:lnTo>
                                    <a:lnTo>
                                      <a:pt x="23" y="2"/>
                                    </a:lnTo>
                                    <a:lnTo>
                                      <a:pt x="28" y="4"/>
                                    </a:lnTo>
                                    <a:lnTo>
                                      <a:pt x="28" y="4"/>
                                    </a:lnTo>
                                    <a:lnTo>
                                      <a:pt x="32" y="9"/>
                                    </a:lnTo>
                                    <a:lnTo>
                                      <a:pt x="34" y="17"/>
                                    </a:lnTo>
                                    <a:lnTo>
                                      <a:pt x="28" y="17"/>
                                    </a:lnTo>
                                    <a:lnTo>
                                      <a:pt x="28" y="17"/>
                                    </a:lnTo>
                                    <a:lnTo>
                                      <a:pt x="23" y="11"/>
                                    </a:lnTo>
                                    <a:lnTo>
                                      <a:pt x="23" y="11"/>
                                    </a:lnTo>
                                    <a:lnTo>
                                      <a:pt x="21" y="9"/>
                                    </a:lnTo>
                                    <a:lnTo>
                                      <a:pt x="17" y="9"/>
                                    </a:lnTo>
                                    <a:lnTo>
                                      <a:pt x="17" y="9"/>
                                    </a:lnTo>
                                    <a:lnTo>
                                      <a:pt x="13" y="9"/>
                                    </a:lnTo>
                                    <a:lnTo>
                                      <a:pt x="8" y="13"/>
                                    </a:lnTo>
                                    <a:lnTo>
                                      <a:pt x="8" y="13"/>
                                    </a:lnTo>
                                    <a:lnTo>
                                      <a:pt x="6" y="17"/>
                                    </a:lnTo>
                                    <a:lnTo>
                                      <a:pt x="6" y="26"/>
                                    </a:lnTo>
                                    <a:lnTo>
                                      <a:pt x="6" y="26"/>
                                    </a:lnTo>
                                    <a:lnTo>
                                      <a:pt x="6" y="35"/>
                                    </a:lnTo>
                                    <a:lnTo>
                                      <a:pt x="8" y="41"/>
                                    </a:lnTo>
                                    <a:lnTo>
                                      <a:pt x="8" y="41"/>
                                    </a:lnTo>
                                    <a:lnTo>
                                      <a:pt x="13" y="43"/>
                                    </a:lnTo>
                                    <a:lnTo>
                                      <a:pt x="17" y="46"/>
                                    </a:lnTo>
                                    <a:lnTo>
                                      <a:pt x="17" y="46"/>
                                    </a:lnTo>
                                    <a:lnTo>
                                      <a:pt x="21" y="46"/>
                                    </a:lnTo>
                                    <a:lnTo>
                                      <a:pt x="23" y="43"/>
                                    </a:lnTo>
                                    <a:lnTo>
                                      <a:pt x="23" y="43"/>
                                    </a:lnTo>
                                    <a:lnTo>
                                      <a:pt x="25" y="39"/>
                                    </a:lnTo>
                                    <a:lnTo>
                                      <a:pt x="28" y="33"/>
                                    </a:lnTo>
                                    <a:lnTo>
                                      <a:pt x="28" y="33"/>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113"/>
                            <wps:cNvSpPr>
                              <a:spLocks/>
                            </wps:cNvSpPr>
                            <wps:spPr bwMode="auto">
                              <a:xfrm>
                                <a:off x="1236980" y="427990"/>
                                <a:ext cx="20320" cy="43815"/>
                              </a:xfrm>
                              <a:custGeom>
                                <a:avLst/>
                                <a:gdLst>
                                  <a:gd name="T0" fmla="*/ 0 w 32"/>
                                  <a:gd name="T1" fmla="*/ 69 h 69"/>
                                  <a:gd name="T2" fmla="*/ 0 w 32"/>
                                  <a:gd name="T3" fmla="*/ 0 h 69"/>
                                  <a:gd name="T4" fmla="*/ 6 w 32"/>
                                  <a:gd name="T5" fmla="*/ 0 h 69"/>
                                  <a:gd name="T6" fmla="*/ 6 w 32"/>
                                  <a:gd name="T7" fmla="*/ 24 h 69"/>
                                  <a:gd name="T8" fmla="*/ 6 w 32"/>
                                  <a:gd name="T9" fmla="*/ 24 h 69"/>
                                  <a:gd name="T10" fmla="*/ 10 w 32"/>
                                  <a:gd name="T11" fmla="*/ 19 h 69"/>
                                  <a:gd name="T12" fmla="*/ 10 w 32"/>
                                  <a:gd name="T13" fmla="*/ 19 h 69"/>
                                  <a:gd name="T14" fmla="*/ 17 w 32"/>
                                  <a:gd name="T15" fmla="*/ 17 h 69"/>
                                  <a:gd name="T16" fmla="*/ 17 w 32"/>
                                  <a:gd name="T17" fmla="*/ 17 h 69"/>
                                  <a:gd name="T18" fmla="*/ 23 w 32"/>
                                  <a:gd name="T19" fmla="*/ 19 h 69"/>
                                  <a:gd name="T20" fmla="*/ 28 w 32"/>
                                  <a:gd name="T21" fmla="*/ 21 h 69"/>
                                  <a:gd name="T22" fmla="*/ 28 w 32"/>
                                  <a:gd name="T23" fmla="*/ 21 h 69"/>
                                  <a:gd name="T24" fmla="*/ 30 w 32"/>
                                  <a:gd name="T25" fmla="*/ 28 h 69"/>
                                  <a:gd name="T26" fmla="*/ 32 w 32"/>
                                  <a:gd name="T27" fmla="*/ 37 h 69"/>
                                  <a:gd name="T28" fmla="*/ 32 w 32"/>
                                  <a:gd name="T29" fmla="*/ 69 h 69"/>
                                  <a:gd name="T30" fmla="*/ 26 w 32"/>
                                  <a:gd name="T31" fmla="*/ 69 h 69"/>
                                  <a:gd name="T32" fmla="*/ 26 w 32"/>
                                  <a:gd name="T33" fmla="*/ 37 h 69"/>
                                  <a:gd name="T34" fmla="*/ 26 w 32"/>
                                  <a:gd name="T35" fmla="*/ 37 h 69"/>
                                  <a:gd name="T36" fmla="*/ 23 w 32"/>
                                  <a:gd name="T37" fmla="*/ 32 h 69"/>
                                  <a:gd name="T38" fmla="*/ 23 w 32"/>
                                  <a:gd name="T39" fmla="*/ 28 h 69"/>
                                  <a:gd name="T40" fmla="*/ 23 w 32"/>
                                  <a:gd name="T41" fmla="*/ 28 h 69"/>
                                  <a:gd name="T42" fmla="*/ 19 w 32"/>
                                  <a:gd name="T43" fmla="*/ 26 h 69"/>
                                  <a:gd name="T44" fmla="*/ 17 w 32"/>
                                  <a:gd name="T45" fmla="*/ 26 h 69"/>
                                  <a:gd name="T46" fmla="*/ 17 w 32"/>
                                  <a:gd name="T47" fmla="*/ 26 h 69"/>
                                  <a:gd name="T48" fmla="*/ 13 w 32"/>
                                  <a:gd name="T49" fmla="*/ 26 h 69"/>
                                  <a:gd name="T50" fmla="*/ 8 w 32"/>
                                  <a:gd name="T51" fmla="*/ 28 h 69"/>
                                  <a:gd name="T52" fmla="*/ 8 w 32"/>
                                  <a:gd name="T53" fmla="*/ 28 h 69"/>
                                  <a:gd name="T54" fmla="*/ 6 w 32"/>
                                  <a:gd name="T55" fmla="*/ 34 h 69"/>
                                  <a:gd name="T56" fmla="*/ 6 w 32"/>
                                  <a:gd name="T57" fmla="*/ 41 h 69"/>
                                  <a:gd name="T58" fmla="*/ 6 w 32"/>
                                  <a:gd name="T59" fmla="*/ 69 h 69"/>
                                  <a:gd name="T60" fmla="*/ 0 w 32"/>
                                  <a:gd name="T61"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2" h="69">
                                    <a:moveTo>
                                      <a:pt x="0" y="69"/>
                                    </a:moveTo>
                                    <a:lnTo>
                                      <a:pt x="0" y="0"/>
                                    </a:lnTo>
                                    <a:lnTo>
                                      <a:pt x="6" y="0"/>
                                    </a:lnTo>
                                    <a:lnTo>
                                      <a:pt x="6" y="24"/>
                                    </a:lnTo>
                                    <a:lnTo>
                                      <a:pt x="6" y="24"/>
                                    </a:lnTo>
                                    <a:lnTo>
                                      <a:pt x="10" y="19"/>
                                    </a:lnTo>
                                    <a:lnTo>
                                      <a:pt x="10" y="19"/>
                                    </a:lnTo>
                                    <a:lnTo>
                                      <a:pt x="17" y="17"/>
                                    </a:lnTo>
                                    <a:lnTo>
                                      <a:pt x="17" y="17"/>
                                    </a:lnTo>
                                    <a:lnTo>
                                      <a:pt x="23" y="19"/>
                                    </a:lnTo>
                                    <a:lnTo>
                                      <a:pt x="28" y="21"/>
                                    </a:lnTo>
                                    <a:lnTo>
                                      <a:pt x="28" y="21"/>
                                    </a:lnTo>
                                    <a:lnTo>
                                      <a:pt x="30" y="28"/>
                                    </a:lnTo>
                                    <a:lnTo>
                                      <a:pt x="32" y="37"/>
                                    </a:lnTo>
                                    <a:lnTo>
                                      <a:pt x="32" y="69"/>
                                    </a:lnTo>
                                    <a:lnTo>
                                      <a:pt x="26" y="69"/>
                                    </a:lnTo>
                                    <a:lnTo>
                                      <a:pt x="26" y="37"/>
                                    </a:lnTo>
                                    <a:lnTo>
                                      <a:pt x="26" y="37"/>
                                    </a:lnTo>
                                    <a:lnTo>
                                      <a:pt x="23" y="32"/>
                                    </a:lnTo>
                                    <a:lnTo>
                                      <a:pt x="23" y="28"/>
                                    </a:lnTo>
                                    <a:lnTo>
                                      <a:pt x="23" y="28"/>
                                    </a:lnTo>
                                    <a:lnTo>
                                      <a:pt x="19" y="26"/>
                                    </a:lnTo>
                                    <a:lnTo>
                                      <a:pt x="17" y="26"/>
                                    </a:lnTo>
                                    <a:lnTo>
                                      <a:pt x="17" y="26"/>
                                    </a:lnTo>
                                    <a:lnTo>
                                      <a:pt x="13" y="26"/>
                                    </a:lnTo>
                                    <a:lnTo>
                                      <a:pt x="8" y="28"/>
                                    </a:lnTo>
                                    <a:lnTo>
                                      <a:pt x="8" y="28"/>
                                    </a:lnTo>
                                    <a:lnTo>
                                      <a:pt x="6" y="34"/>
                                    </a:lnTo>
                                    <a:lnTo>
                                      <a:pt x="6" y="41"/>
                                    </a:lnTo>
                                    <a:lnTo>
                                      <a:pt x="6" y="69"/>
                                    </a:lnTo>
                                    <a:lnTo>
                                      <a:pt x="0" y="6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114"/>
                            <wps:cNvSpPr>
                              <a:spLocks/>
                            </wps:cNvSpPr>
                            <wps:spPr bwMode="auto">
                              <a:xfrm>
                                <a:off x="1176655" y="88265"/>
                                <a:ext cx="80645" cy="62865"/>
                              </a:xfrm>
                              <a:custGeom>
                                <a:avLst/>
                                <a:gdLst>
                                  <a:gd name="T0" fmla="*/ 92 w 127"/>
                                  <a:gd name="T1" fmla="*/ 30 h 99"/>
                                  <a:gd name="T2" fmla="*/ 92 w 127"/>
                                  <a:gd name="T3" fmla="*/ 30 h 99"/>
                                  <a:gd name="T4" fmla="*/ 30 w 127"/>
                                  <a:gd name="T5" fmla="*/ 0 h 99"/>
                                  <a:gd name="T6" fmla="*/ 30 w 127"/>
                                  <a:gd name="T7" fmla="*/ 0 h 99"/>
                                  <a:gd name="T8" fmla="*/ 32 w 127"/>
                                  <a:gd name="T9" fmla="*/ 6 h 99"/>
                                  <a:gd name="T10" fmla="*/ 32 w 127"/>
                                  <a:gd name="T11" fmla="*/ 13 h 99"/>
                                  <a:gd name="T12" fmla="*/ 32 w 127"/>
                                  <a:gd name="T13" fmla="*/ 13 h 99"/>
                                  <a:gd name="T14" fmla="*/ 30 w 127"/>
                                  <a:gd name="T15" fmla="*/ 30 h 99"/>
                                  <a:gd name="T16" fmla="*/ 23 w 127"/>
                                  <a:gd name="T17" fmla="*/ 43 h 99"/>
                                  <a:gd name="T18" fmla="*/ 13 w 127"/>
                                  <a:gd name="T19" fmla="*/ 54 h 99"/>
                                  <a:gd name="T20" fmla="*/ 8 w 127"/>
                                  <a:gd name="T21" fmla="*/ 58 h 99"/>
                                  <a:gd name="T22" fmla="*/ 0 w 127"/>
                                  <a:gd name="T23" fmla="*/ 63 h 99"/>
                                  <a:gd name="T24" fmla="*/ 0 w 127"/>
                                  <a:gd name="T25" fmla="*/ 63 h 99"/>
                                  <a:gd name="T26" fmla="*/ 2 w 127"/>
                                  <a:gd name="T27" fmla="*/ 69 h 99"/>
                                  <a:gd name="T28" fmla="*/ 4 w 127"/>
                                  <a:gd name="T29" fmla="*/ 76 h 99"/>
                                  <a:gd name="T30" fmla="*/ 8 w 127"/>
                                  <a:gd name="T31" fmla="*/ 84 h 99"/>
                                  <a:gd name="T32" fmla="*/ 13 w 127"/>
                                  <a:gd name="T33" fmla="*/ 91 h 99"/>
                                  <a:gd name="T34" fmla="*/ 21 w 127"/>
                                  <a:gd name="T35" fmla="*/ 95 h 99"/>
                                  <a:gd name="T36" fmla="*/ 30 w 127"/>
                                  <a:gd name="T37" fmla="*/ 99 h 99"/>
                                  <a:gd name="T38" fmla="*/ 43 w 127"/>
                                  <a:gd name="T39" fmla="*/ 99 h 99"/>
                                  <a:gd name="T40" fmla="*/ 43 w 127"/>
                                  <a:gd name="T41" fmla="*/ 99 h 99"/>
                                  <a:gd name="T42" fmla="*/ 86 w 127"/>
                                  <a:gd name="T43" fmla="*/ 91 h 99"/>
                                  <a:gd name="T44" fmla="*/ 86 w 127"/>
                                  <a:gd name="T45" fmla="*/ 91 h 99"/>
                                  <a:gd name="T46" fmla="*/ 101 w 127"/>
                                  <a:gd name="T47" fmla="*/ 86 h 99"/>
                                  <a:gd name="T48" fmla="*/ 114 w 127"/>
                                  <a:gd name="T49" fmla="*/ 80 h 99"/>
                                  <a:gd name="T50" fmla="*/ 123 w 127"/>
                                  <a:gd name="T51" fmla="*/ 71 h 99"/>
                                  <a:gd name="T52" fmla="*/ 127 w 127"/>
                                  <a:gd name="T53" fmla="*/ 65 h 99"/>
                                  <a:gd name="T54" fmla="*/ 127 w 127"/>
                                  <a:gd name="T55" fmla="*/ 65 h 99"/>
                                  <a:gd name="T56" fmla="*/ 125 w 127"/>
                                  <a:gd name="T57" fmla="*/ 56 h 99"/>
                                  <a:gd name="T58" fmla="*/ 118 w 127"/>
                                  <a:gd name="T59" fmla="*/ 45 h 99"/>
                                  <a:gd name="T60" fmla="*/ 108 w 127"/>
                                  <a:gd name="T61" fmla="*/ 37 h 99"/>
                                  <a:gd name="T62" fmla="*/ 92 w 127"/>
                                  <a:gd name="T63" fmla="*/ 30 h 99"/>
                                  <a:gd name="T64" fmla="*/ 92 w 127"/>
                                  <a:gd name="T65" fmla="*/ 30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27" h="99">
                                    <a:moveTo>
                                      <a:pt x="92" y="30"/>
                                    </a:moveTo>
                                    <a:lnTo>
                                      <a:pt x="92" y="30"/>
                                    </a:lnTo>
                                    <a:lnTo>
                                      <a:pt x="30" y="0"/>
                                    </a:lnTo>
                                    <a:lnTo>
                                      <a:pt x="30" y="0"/>
                                    </a:lnTo>
                                    <a:lnTo>
                                      <a:pt x="32" y="6"/>
                                    </a:lnTo>
                                    <a:lnTo>
                                      <a:pt x="32" y="13"/>
                                    </a:lnTo>
                                    <a:lnTo>
                                      <a:pt x="32" y="13"/>
                                    </a:lnTo>
                                    <a:lnTo>
                                      <a:pt x="30" y="30"/>
                                    </a:lnTo>
                                    <a:lnTo>
                                      <a:pt x="23" y="43"/>
                                    </a:lnTo>
                                    <a:lnTo>
                                      <a:pt x="13" y="54"/>
                                    </a:lnTo>
                                    <a:lnTo>
                                      <a:pt x="8" y="58"/>
                                    </a:lnTo>
                                    <a:lnTo>
                                      <a:pt x="0" y="63"/>
                                    </a:lnTo>
                                    <a:lnTo>
                                      <a:pt x="0" y="63"/>
                                    </a:lnTo>
                                    <a:lnTo>
                                      <a:pt x="2" y="69"/>
                                    </a:lnTo>
                                    <a:lnTo>
                                      <a:pt x="4" y="76"/>
                                    </a:lnTo>
                                    <a:lnTo>
                                      <a:pt x="8" y="84"/>
                                    </a:lnTo>
                                    <a:lnTo>
                                      <a:pt x="13" y="91"/>
                                    </a:lnTo>
                                    <a:lnTo>
                                      <a:pt x="21" y="95"/>
                                    </a:lnTo>
                                    <a:lnTo>
                                      <a:pt x="30" y="99"/>
                                    </a:lnTo>
                                    <a:lnTo>
                                      <a:pt x="43" y="99"/>
                                    </a:lnTo>
                                    <a:lnTo>
                                      <a:pt x="43" y="99"/>
                                    </a:lnTo>
                                    <a:lnTo>
                                      <a:pt x="86" y="91"/>
                                    </a:lnTo>
                                    <a:lnTo>
                                      <a:pt x="86" y="91"/>
                                    </a:lnTo>
                                    <a:lnTo>
                                      <a:pt x="101" y="86"/>
                                    </a:lnTo>
                                    <a:lnTo>
                                      <a:pt x="114" y="80"/>
                                    </a:lnTo>
                                    <a:lnTo>
                                      <a:pt x="123" y="71"/>
                                    </a:lnTo>
                                    <a:lnTo>
                                      <a:pt x="127" y="65"/>
                                    </a:lnTo>
                                    <a:lnTo>
                                      <a:pt x="127" y="65"/>
                                    </a:lnTo>
                                    <a:lnTo>
                                      <a:pt x="125" y="56"/>
                                    </a:lnTo>
                                    <a:lnTo>
                                      <a:pt x="118" y="45"/>
                                    </a:lnTo>
                                    <a:lnTo>
                                      <a:pt x="108" y="37"/>
                                    </a:lnTo>
                                    <a:lnTo>
                                      <a:pt x="92" y="30"/>
                                    </a:lnTo>
                                    <a:lnTo>
                                      <a:pt x="92" y="3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15"/>
                            <wps:cNvSpPr>
                              <a:spLocks/>
                            </wps:cNvSpPr>
                            <wps:spPr bwMode="auto">
                              <a:xfrm>
                                <a:off x="1103630" y="81280"/>
                                <a:ext cx="60325" cy="69850"/>
                              </a:xfrm>
                              <a:custGeom>
                                <a:avLst/>
                                <a:gdLst>
                                  <a:gd name="T0" fmla="*/ 65 w 95"/>
                                  <a:gd name="T1" fmla="*/ 24 h 110"/>
                                  <a:gd name="T2" fmla="*/ 65 w 95"/>
                                  <a:gd name="T3" fmla="*/ 24 h 110"/>
                                  <a:gd name="T4" fmla="*/ 67 w 95"/>
                                  <a:gd name="T5" fmla="*/ 11 h 110"/>
                                  <a:gd name="T6" fmla="*/ 69 w 95"/>
                                  <a:gd name="T7" fmla="*/ 0 h 110"/>
                                  <a:gd name="T8" fmla="*/ 69 w 95"/>
                                  <a:gd name="T9" fmla="*/ 0 h 110"/>
                                  <a:gd name="T10" fmla="*/ 65 w 95"/>
                                  <a:gd name="T11" fmla="*/ 6 h 110"/>
                                  <a:gd name="T12" fmla="*/ 58 w 95"/>
                                  <a:gd name="T13" fmla="*/ 13 h 110"/>
                                  <a:gd name="T14" fmla="*/ 58 w 95"/>
                                  <a:gd name="T15" fmla="*/ 13 h 110"/>
                                  <a:gd name="T16" fmla="*/ 7 w 95"/>
                                  <a:gd name="T17" fmla="*/ 67 h 110"/>
                                  <a:gd name="T18" fmla="*/ 7 w 95"/>
                                  <a:gd name="T19" fmla="*/ 67 h 110"/>
                                  <a:gd name="T20" fmla="*/ 2 w 95"/>
                                  <a:gd name="T21" fmla="*/ 74 h 110"/>
                                  <a:gd name="T22" fmla="*/ 0 w 95"/>
                                  <a:gd name="T23" fmla="*/ 78 h 110"/>
                                  <a:gd name="T24" fmla="*/ 0 w 95"/>
                                  <a:gd name="T25" fmla="*/ 84 h 110"/>
                                  <a:gd name="T26" fmla="*/ 0 w 95"/>
                                  <a:gd name="T27" fmla="*/ 89 h 110"/>
                                  <a:gd name="T28" fmla="*/ 2 w 95"/>
                                  <a:gd name="T29" fmla="*/ 95 h 110"/>
                                  <a:gd name="T30" fmla="*/ 7 w 95"/>
                                  <a:gd name="T31" fmla="*/ 97 h 110"/>
                                  <a:gd name="T32" fmla="*/ 13 w 95"/>
                                  <a:gd name="T33" fmla="*/ 102 h 110"/>
                                  <a:gd name="T34" fmla="*/ 20 w 95"/>
                                  <a:gd name="T35" fmla="*/ 104 h 110"/>
                                  <a:gd name="T36" fmla="*/ 20 w 95"/>
                                  <a:gd name="T37" fmla="*/ 104 h 110"/>
                                  <a:gd name="T38" fmla="*/ 50 w 95"/>
                                  <a:gd name="T39" fmla="*/ 110 h 110"/>
                                  <a:gd name="T40" fmla="*/ 50 w 95"/>
                                  <a:gd name="T41" fmla="*/ 110 h 110"/>
                                  <a:gd name="T42" fmla="*/ 65 w 95"/>
                                  <a:gd name="T43" fmla="*/ 110 h 110"/>
                                  <a:gd name="T44" fmla="*/ 76 w 95"/>
                                  <a:gd name="T45" fmla="*/ 108 h 110"/>
                                  <a:gd name="T46" fmla="*/ 82 w 95"/>
                                  <a:gd name="T47" fmla="*/ 102 h 110"/>
                                  <a:gd name="T48" fmla="*/ 89 w 95"/>
                                  <a:gd name="T49" fmla="*/ 95 h 110"/>
                                  <a:gd name="T50" fmla="*/ 91 w 95"/>
                                  <a:gd name="T51" fmla="*/ 89 h 110"/>
                                  <a:gd name="T52" fmla="*/ 93 w 95"/>
                                  <a:gd name="T53" fmla="*/ 82 h 110"/>
                                  <a:gd name="T54" fmla="*/ 95 w 95"/>
                                  <a:gd name="T55" fmla="*/ 74 h 110"/>
                                  <a:gd name="T56" fmla="*/ 95 w 95"/>
                                  <a:gd name="T57" fmla="*/ 74 h 110"/>
                                  <a:gd name="T58" fmla="*/ 84 w 95"/>
                                  <a:gd name="T59" fmla="*/ 65 h 110"/>
                                  <a:gd name="T60" fmla="*/ 74 w 95"/>
                                  <a:gd name="T61" fmla="*/ 54 h 110"/>
                                  <a:gd name="T62" fmla="*/ 67 w 95"/>
                                  <a:gd name="T63" fmla="*/ 41 h 110"/>
                                  <a:gd name="T64" fmla="*/ 65 w 95"/>
                                  <a:gd name="T65" fmla="*/ 24 h 110"/>
                                  <a:gd name="T66" fmla="*/ 65 w 95"/>
                                  <a:gd name="T67" fmla="*/ 24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5" h="110">
                                    <a:moveTo>
                                      <a:pt x="65" y="24"/>
                                    </a:moveTo>
                                    <a:lnTo>
                                      <a:pt x="65" y="24"/>
                                    </a:lnTo>
                                    <a:lnTo>
                                      <a:pt x="67" y="11"/>
                                    </a:lnTo>
                                    <a:lnTo>
                                      <a:pt x="69" y="0"/>
                                    </a:lnTo>
                                    <a:lnTo>
                                      <a:pt x="69" y="0"/>
                                    </a:lnTo>
                                    <a:lnTo>
                                      <a:pt x="65" y="6"/>
                                    </a:lnTo>
                                    <a:lnTo>
                                      <a:pt x="58" y="13"/>
                                    </a:lnTo>
                                    <a:lnTo>
                                      <a:pt x="58" y="13"/>
                                    </a:lnTo>
                                    <a:lnTo>
                                      <a:pt x="7" y="67"/>
                                    </a:lnTo>
                                    <a:lnTo>
                                      <a:pt x="7" y="67"/>
                                    </a:lnTo>
                                    <a:lnTo>
                                      <a:pt x="2" y="74"/>
                                    </a:lnTo>
                                    <a:lnTo>
                                      <a:pt x="0" y="78"/>
                                    </a:lnTo>
                                    <a:lnTo>
                                      <a:pt x="0" y="84"/>
                                    </a:lnTo>
                                    <a:lnTo>
                                      <a:pt x="0" y="89"/>
                                    </a:lnTo>
                                    <a:lnTo>
                                      <a:pt x="2" y="95"/>
                                    </a:lnTo>
                                    <a:lnTo>
                                      <a:pt x="7" y="97"/>
                                    </a:lnTo>
                                    <a:lnTo>
                                      <a:pt x="13" y="102"/>
                                    </a:lnTo>
                                    <a:lnTo>
                                      <a:pt x="20" y="104"/>
                                    </a:lnTo>
                                    <a:lnTo>
                                      <a:pt x="20" y="104"/>
                                    </a:lnTo>
                                    <a:lnTo>
                                      <a:pt x="50" y="110"/>
                                    </a:lnTo>
                                    <a:lnTo>
                                      <a:pt x="50" y="110"/>
                                    </a:lnTo>
                                    <a:lnTo>
                                      <a:pt x="65" y="110"/>
                                    </a:lnTo>
                                    <a:lnTo>
                                      <a:pt x="76" y="108"/>
                                    </a:lnTo>
                                    <a:lnTo>
                                      <a:pt x="82" y="102"/>
                                    </a:lnTo>
                                    <a:lnTo>
                                      <a:pt x="89" y="95"/>
                                    </a:lnTo>
                                    <a:lnTo>
                                      <a:pt x="91" y="89"/>
                                    </a:lnTo>
                                    <a:lnTo>
                                      <a:pt x="93" y="82"/>
                                    </a:lnTo>
                                    <a:lnTo>
                                      <a:pt x="95" y="74"/>
                                    </a:lnTo>
                                    <a:lnTo>
                                      <a:pt x="95" y="74"/>
                                    </a:lnTo>
                                    <a:lnTo>
                                      <a:pt x="84" y="65"/>
                                    </a:lnTo>
                                    <a:lnTo>
                                      <a:pt x="74" y="54"/>
                                    </a:lnTo>
                                    <a:lnTo>
                                      <a:pt x="67" y="41"/>
                                    </a:lnTo>
                                    <a:lnTo>
                                      <a:pt x="65" y="24"/>
                                    </a:lnTo>
                                    <a:lnTo>
                                      <a:pt x="65" y="24"/>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16"/>
                            <wps:cNvSpPr>
                              <a:spLocks/>
                            </wps:cNvSpPr>
                            <wps:spPr bwMode="auto">
                              <a:xfrm>
                                <a:off x="1195705" y="151130"/>
                                <a:ext cx="57785" cy="80010"/>
                              </a:xfrm>
                              <a:custGeom>
                                <a:avLst/>
                                <a:gdLst>
                                  <a:gd name="T0" fmla="*/ 21 w 91"/>
                                  <a:gd name="T1" fmla="*/ 22 h 126"/>
                                  <a:gd name="T2" fmla="*/ 21 w 91"/>
                                  <a:gd name="T3" fmla="*/ 22 h 126"/>
                                  <a:gd name="T4" fmla="*/ 15 w 91"/>
                                  <a:gd name="T5" fmla="*/ 24 h 126"/>
                                  <a:gd name="T6" fmla="*/ 11 w 91"/>
                                  <a:gd name="T7" fmla="*/ 31 h 126"/>
                                  <a:gd name="T8" fmla="*/ 4 w 91"/>
                                  <a:gd name="T9" fmla="*/ 37 h 126"/>
                                  <a:gd name="T10" fmla="*/ 2 w 91"/>
                                  <a:gd name="T11" fmla="*/ 44 h 126"/>
                                  <a:gd name="T12" fmla="*/ 0 w 91"/>
                                  <a:gd name="T13" fmla="*/ 50 h 126"/>
                                  <a:gd name="T14" fmla="*/ 0 w 91"/>
                                  <a:gd name="T15" fmla="*/ 57 h 126"/>
                                  <a:gd name="T16" fmla="*/ 2 w 91"/>
                                  <a:gd name="T17" fmla="*/ 65 h 126"/>
                                  <a:gd name="T18" fmla="*/ 4 w 91"/>
                                  <a:gd name="T19" fmla="*/ 72 h 126"/>
                                  <a:gd name="T20" fmla="*/ 4 w 91"/>
                                  <a:gd name="T21" fmla="*/ 72 h 126"/>
                                  <a:gd name="T22" fmla="*/ 17 w 91"/>
                                  <a:gd name="T23" fmla="*/ 96 h 126"/>
                                  <a:gd name="T24" fmla="*/ 17 w 91"/>
                                  <a:gd name="T25" fmla="*/ 96 h 126"/>
                                  <a:gd name="T26" fmla="*/ 28 w 91"/>
                                  <a:gd name="T27" fmla="*/ 109 h 126"/>
                                  <a:gd name="T28" fmla="*/ 39 w 91"/>
                                  <a:gd name="T29" fmla="*/ 117 h 126"/>
                                  <a:gd name="T30" fmla="*/ 49 w 91"/>
                                  <a:gd name="T31" fmla="*/ 124 h 126"/>
                                  <a:gd name="T32" fmla="*/ 58 w 91"/>
                                  <a:gd name="T33" fmla="*/ 126 h 126"/>
                                  <a:gd name="T34" fmla="*/ 58 w 91"/>
                                  <a:gd name="T35" fmla="*/ 126 h 126"/>
                                  <a:gd name="T36" fmla="*/ 62 w 91"/>
                                  <a:gd name="T37" fmla="*/ 124 h 126"/>
                                  <a:gd name="T38" fmla="*/ 69 w 91"/>
                                  <a:gd name="T39" fmla="*/ 122 h 126"/>
                                  <a:gd name="T40" fmla="*/ 75 w 91"/>
                                  <a:gd name="T41" fmla="*/ 111 h 126"/>
                                  <a:gd name="T42" fmla="*/ 82 w 91"/>
                                  <a:gd name="T43" fmla="*/ 98 h 126"/>
                                  <a:gd name="T44" fmla="*/ 84 w 91"/>
                                  <a:gd name="T45" fmla="*/ 83 h 126"/>
                                  <a:gd name="T46" fmla="*/ 84 w 91"/>
                                  <a:gd name="T47" fmla="*/ 83 h 126"/>
                                  <a:gd name="T48" fmla="*/ 91 w 91"/>
                                  <a:gd name="T49" fmla="*/ 26 h 126"/>
                                  <a:gd name="T50" fmla="*/ 91 w 91"/>
                                  <a:gd name="T51" fmla="*/ 26 h 126"/>
                                  <a:gd name="T52" fmla="*/ 91 w 91"/>
                                  <a:gd name="T53" fmla="*/ 18 h 126"/>
                                  <a:gd name="T54" fmla="*/ 91 w 91"/>
                                  <a:gd name="T55" fmla="*/ 11 h 126"/>
                                  <a:gd name="T56" fmla="*/ 86 w 91"/>
                                  <a:gd name="T57" fmla="*/ 7 h 126"/>
                                  <a:gd name="T58" fmla="*/ 84 w 91"/>
                                  <a:gd name="T59" fmla="*/ 3 h 126"/>
                                  <a:gd name="T60" fmla="*/ 78 w 91"/>
                                  <a:gd name="T61" fmla="*/ 0 h 126"/>
                                  <a:gd name="T62" fmla="*/ 73 w 91"/>
                                  <a:gd name="T63" fmla="*/ 0 h 126"/>
                                  <a:gd name="T64" fmla="*/ 67 w 91"/>
                                  <a:gd name="T65" fmla="*/ 3 h 126"/>
                                  <a:gd name="T66" fmla="*/ 58 w 91"/>
                                  <a:gd name="T67" fmla="*/ 5 h 126"/>
                                  <a:gd name="T68" fmla="*/ 21 w 91"/>
                                  <a:gd name="T69" fmla="*/ 2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91" h="126">
                                    <a:moveTo>
                                      <a:pt x="21" y="22"/>
                                    </a:moveTo>
                                    <a:lnTo>
                                      <a:pt x="21" y="22"/>
                                    </a:lnTo>
                                    <a:lnTo>
                                      <a:pt x="15" y="24"/>
                                    </a:lnTo>
                                    <a:lnTo>
                                      <a:pt x="11" y="31"/>
                                    </a:lnTo>
                                    <a:lnTo>
                                      <a:pt x="4" y="37"/>
                                    </a:lnTo>
                                    <a:lnTo>
                                      <a:pt x="2" y="44"/>
                                    </a:lnTo>
                                    <a:lnTo>
                                      <a:pt x="0" y="50"/>
                                    </a:lnTo>
                                    <a:lnTo>
                                      <a:pt x="0" y="57"/>
                                    </a:lnTo>
                                    <a:lnTo>
                                      <a:pt x="2" y="65"/>
                                    </a:lnTo>
                                    <a:lnTo>
                                      <a:pt x="4" y="72"/>
                                    </a:lnTo>
                                    <a:lnTo>
                                      <a:pt x="4" y="72"/>
                                    </a:lnTo>
                                    <a:lnTo>
                                      <a:pt x="17" y="96"/>
                                    </a:lnTo>
                                    <a:lnTo>
                                      <a:pt x="17" y="96"/>
                                    </a:lnTo>
                                    <a:lnTo>
                                      <a:pt x="28" y="109"/>
                                    </a:lnTo>
                                    <a:lnTo>
                                      <a:pt x="39" y="117"/>
                                    </a:lnTo>
                                    <a:lnTo>
                                      <a:pt x="49" y="124"/>
                                    </a:lnTo>
                                    <a:lnTo>
                                      <a:pt x="58" y="126"/>
                                    </a:lnTo>
                                    <a:lnTo>
                                      <a:pt x="58" y="126"/>
                                    </a:lnTo>
                                    <a:lnTo>
                                      <a:pt x="62" y="124"/>
                                    </a:lnTo>
                                    <a:lnTo>
                                      <a:pt x="69" y="122"/>
                                    </a:lnTo>
                                    <a:lnTo>
                                      <a:pt x="75" y="111"/>
                                    </a:lnTo>
                                    <a:lnTo>
                                      <a:pt x="82" y="98"/>
                                    </a:lnTo>
                                    <a:lnTo>
                                      <a:pt x="84" y="83"/>
                                    </a:lnTo>
                                    <a:lnTo>
                                      <a:pt x="84" y="83"/>
                                    </a:lnTo>
                                    <a:lnTo>
                                      <a:pt x="91" y="26"/>
                                    </a:lnTo>
                                    <a:lnTo>
                                      <a:pt x="91" y="26"/>
                                    </a:lnTo>
                                    <a:lnTo>
                                      <a:pt x="91" y="18"/>
                                    </a:lnTo>
                                    <a:lnTo>
                                      <a:pt x="91" y="11"/>
                                    </a:lnTo>
                                    <a:lnTo>
                                      <a:pt x="86" y="7"/>
                                    </a:lnTo>
                                    <a:lnTo>
                                      <a:pt x="84" y="3"/>
                                    </a:lnTo>
                                    <a:lnTo>
                                      <a:pt x="78" y="0"/>
                                    </a:lnTo>
                                    <a:lnTo>
                                      <a:pt x="73" y="0"/>
                                    </a:lnTo>
                                    <a:lnTo>
                                      <a:pt x="67" y="3"/>
                                    </a:lnTo>
                                    <a:lnTo>
                                      <a:pt x="58" y="5"/>
                                    </a:lnTo>
                                    <a:lnTo>
                                      <a:pt x="21" y="2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17"/>
                            <wps:cNvSpPr>
                              <a:spLocks/>
                            </wps:cNvSpPr>
                            <wps:spPr bwMode="auto">
                              <a:xfrm>
                                <a:off x="1085850" y="148590"/>
                                <a:ext cx="59055" cy="66040"/>
                              </a:xfrm>
                              <a:custGeom>
                                <a:avLst/>
                                <a:gdLst>
                                  <a:gd name="T0" fmla="*/ 89 w 93"/>
                                  <a:gd name="T1" fmla="*/ 76 h 104"/>
                                  <a:gd name="T2" fmla="*/ 89 w 93"/>
                                  <a:gd name="T3" fmla="*/ 76 h 104"/>
                                  <a:gd name="T4" fmla="*/ 93 w 93"/>
                                  <a:gd name="T5" fmla="*/ 69 h 104"/>
                                  <a:gd name="T6" fmla="*/ 93 w 93"/>
                                  <a:gd name="T7" fmla="*/ 61 h 104"/>
                                  <a:gd name="T8" fmla="*/ 93 w 93"/>
                                  <a:gd name="T9" fmla="*/ 54 h 104"/>
                                  <a:gd name="T10" fmla="*/ 93 w 93"/>
                                  <a:gd name="T11" fmla="*/ 48 h 104"/>
                                  <a:gd name="T12" fmla="*/ 89 w 93"/>
                                  <a:gd name="T13" fmla="*/ 41 h 104"/>
                                  <a:gd name="T14" fmla="*/ 84 w 93"/>
                                  <a:gd name="T15" fmla="*/ 35 h 104"/>
                                  <a:gd name="T16" fmla="*/ 78 w 93"/>
                                  <a:gd name="T17" fmla="*/ 28 h 104"/>
                                  <a:gd name="T18" fmla="*/ 71 w 93"/>
                                  <a:gd name="T19" fmla="*/ 26 h 104"/>
                                  <a:gd name="T20" fmla="*/ 71 w 93"/>
                                  <a:gd name="T21" fmla="*/ 26 h 104"/>
                                  <a:gd name="T22" fmla="*/ 41 w 93"/>
                                  <a:gd name="T23" fmla="*/ 11 h 104"/>
                                  <a:gd name="T24" fmla="*/ 41 w 93"/>
                                  <a:gd name="T25" fmla="*/ 11 h 104"/>
                                  <a:gd name="T26" fmla="*/ 28 w 93"/>
                                  <a:gd name="T27" fmla="*/ 4 h 104"/>
                                  <a:gd name="T28" fmla="*/ 15 w 93"/>
                                  <a:gd name="T29" fmla="*/ 0 h 104"/>
                                  <a:gd name="T30" fmla="*/ 4 w 93"/>
                                  <a:gd name="T31" fmla="*/ 0 h 104"/>
                                  <a:gd name="T32" fmla="*/ 0 w 93"/>
                                  <a:gd name="T33" fmla="*/ 2 h 104"/>
                                  <a:gd name="T34" fmla="*/ 0 w 93"/>
                                  <a:gd name="T35" fmla="*/ 2 h 104"/>
                                  <a:gd name="T36" fmla="*/ 0 w 93"/>
                                  <a:gd name="T37" fmla="*/ 2 h 104"/>
                                  <a:gd name="T38" fmla="*/ 0 w 93"/>
                                  <a:gd name="T39" fmla="*/ 7 h 104"/>
                                  <a:gd name="T40" fmla="*/ 2 w 93"/>
                                  <a:gd name="T41" fmla="*/ 15 h 104"/>
                                  <a:gd name="T42" fmla="*/ 7 w 93"/>
                                  <a:gd name="T43" fmla="*/ 28 h 104"/>
                                  <a:gd name="T44" fmla="*/ 13 w 93"/>
                                  <a:gd name="T45" fmla="*/ 41 h 104"/>
                                  <a:gd name="T46" fmla="*/ 13 w 93"/>
                                  <a:gd name="T47" fmla="*/ 41 h 104"/>
                                  <a:gd name="T48" fmla="*/ 41 w 93"/>
                                  <a:gd name="T49" fmla="*/ 91 h 104"/>
                                  <a:gd name="T50" fmla="*/ 41 w 93"/>
                                  <a:gd name="T51" fmla="*/ 91 h 104"/>
                                  <a:gd name="T52" fmla="*/ 45 w 93"/>
                                  <a:gd name="T53" fmla="*/ 98 h 104"/>
                                  <a:gd name="T54" fmla="*/ 52 w 93"/>
                                  <a:gd name="T55" fmla="*/ 102 h 104"/>
                                  <a:gd name="T56" fmla="*/ 56 w 93"/>
                                  <a:gd name="T57" fmla="*/ 104 h 104"/>
                                  <a:gd name="T58" fmla="*/ 61 w 93"/>
                                  <a:gd name="T59" fmla="*/ 104 h 104"/>
                                  <a:gd name="T60" fmla="*/ 67 w 93"/>
                                  <a:gd name="T61" fmla="*/ 104 h 104"/>
                                  <a:gd name="T62" fmla="*/ 71 w 93"/>
                                  <a:gd name="T63" fmla="*/ 102 h 104"/>
                                  <a:gd name="T64" fmla="*/ 76 w 93"/>
                                  <a:gd name="T65" fmla="*/ 98 h 104"/>
                                  <a:gd name="T66" fmla="*/ 80 w 93"/>
                                  <a:gd name="T67" fmla="*/ 91 h 104"/>
                                  <a:gd name="T68" fmla="*/ 89 w 93"/>
                                  <a:gd name="T69" fmla="*/ 76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93" h="104">
                                    <a:moveTo>
                                      <a:pt x="89" y="76"/>
                                    </a:moveTo>
                                    <a:lnTo>
                                      <a:pt x="89" y="76"/>
                                    </a:lnTo>
                                    <a:lnTo>
                                      <a:pt x="93" y="69"/>
                                    </a:lnTo>
                                    <a:lnTo>
                                      <a:pt x="93" y="61"/>
                                    </a:lnTo>
                                    <a:lnTo>
                                      <a:pt x="93" y="54"/>
                                    </a:lnTo>
                                    <a:lnTo>
                                      <a:pt x="93" y="48"/>
                                    </a:lnTo>
                                    <a:lnTo>
                                      <a:pt x="89" y="41"/>
                                    </a:lnTo>
                                    <a:lnTo>
                                      <a:pt x="84" y="35"/>
                                    </a:lnTo>
                                    <a:lnTo>
                                      <a:pt x="78" y="28"/>
                                    </a:lnTo>
                                    <a:lnTo>
                                      <a:pt x="71" y="26"/>
                                    </a:lnTo>
                                    <a:lnTo>
                                      <a:pt x="71" y="26"/>
                                    </a:lnTo>
                                    <a:lnTo>
                                      <a:pt x="41" y="11"/>
                                    </a:lnTo>
                                    <a:lnTo>
                                      <a:pt x="41" y="11"/>
                                    </a:lnTo>
                                    <a:lnTo>
                                      <a:pt x="28" y="4"/>
                                    </a:lnTo>
                                    <a:lnTo>
                                      <a:pt x="15" y="0"/>
                                    </a:lnTo>
                                    <a:lnTo>
                                      <a:pt x="4" y="0"/>
                                    </a:lnTo>
                                    <a:lnTo>
                                      <a:pt x="0" y="2"/>
                                    </a:lnTo>
                                    <a:lnTo>
                                      <a:pt x="0" y="2"/>
                                    </a:lnTo>
                                    <a:lnTo>
                                      <a:pt x="0" y="2"/>
                                    </a:lnTo>
                                    <a:lnTo>
                                      <a:pt x="0" y="7"/>
                                    </a:lnTo>
                                    <a:lnTo>
                                      <a:pt x="2" y="15"/>
                                    </a:lnTo>
                                    <a:lnTo>
                                      <a:pt x="7" y="28"/>
                                    </a:lnTo>
                                    <a:lnTo>
                                      <a:pt x="13" y="41"/>
                                    </a:lnTo>
                                    <a:lnTo>
                                      <a:pt x="13" y="41"/>
                                    </a:lnTo>
                                    <a:lnTo>
                                      <a:pt x="41" y="91"/>
                                    </a:lnTo>
                                    <a:lnTo>
                                      <a:pt x="41" y="91"/>
                                    </a:lnTo>
                                    <a:lnTo>
                                      <a:pt x="45" y="98"/>
                                    </a:lnTo>
                                    <a:lnTo>
                                      <a:pt x="52" y="102"/>
                                    </a:lnTo>
                                    <a:lnTo>
                                      <a:pt x="56" y="104"/>
                                    </a:lnTo>
                                    <a:lnTo>
                                      <a:pt x="61" y="104"/>
                                    </a:lnTo>
                                    <a:lnTo>
                                      <a:pt x="67" y="104"/>
                                    </a:lnTo>
                                    <a:lnTo>
                                      <a:pt x="71" y="102"/>
                                    </a:lnTo>
                                    <a:lnTo>
                                      <a:pt x="76" y="98"/>
                                    </a:lnTo>
                                    <a:lnTo>
                                      <a:pt x="80" y="91"/>
                                    </a:lnTo>
                                    <a:lnTo>
                                      <a:pt x="89" y="76"/>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18"/>
                            <wps:cNvSpPr>
                              <a:spLocks/>
                            </wps:cNvSpPr>
                            <wps:spPr bwMode="auto">
                              <a:xfrm>
                                <a:off x="1132840" y="198120"/>
                                <a:ext cx="69850" cy="49530"/>
                              </a:xfrm>
                              <a:custGeom>
                                <a:avLst/>
                                <a:gdLst>
                                  <a:gd name="T0" fmla="*/ 86 w 110"/>
                                  <a:gd name="T1" fmla="*/ 13 h 78"/>
                                  <a:gd name="T2" fmla="*/ 86 w 110"/>
                                  <a:gd name="T3" fmla="*/ 13 h 78"/>
                                  <a:gd name="T4" fmla="*/ 82 w 110"/>
                                  <a:gd name="T5" fmla="*/ 7 h 78"/>
                                  <a:gd name="T6" fmla="*/ 73 w 110"/>
                                  <a:gd name="T7" fmla="*/ 2 h 78"/>
                                  <a:gd name="T8" fmla="*/ 66 w 110"/>
                                  <a:gd name="T9" fmla="*/ 0 h 78"/>
                                  <a:gd name="T10" fmla="*/ 60 w 110"/>
                                  <a:gd name="T11" fmla="*/ 0 h 78"/>
                                  <a:gd name="T12" fmla="*/ 51 w 110"/>
                                  <a:gd name="T13" fmla="*/ 0 h 78"/>
                                  <a:gd name="T14" fmla="*/ 45 w 110"/>
                                  <a:gd name="T15" fmla="*/ 2 h 78"/>
                                  <a:gd name="T16" fmla="*/ 38 w 110"/>
                                  <a:gd name="T17" fmla="*/ 7 h 78"/>
                                  <a:gd name="T18" fmla="*/ 32 w 110"/>
                                  <a:gd name="T19" fmla="*/ 13 h 78"/>
                                  <a:gd name="T20" fmla="*/ 32 w 110"/>
                                  <a:gd name="T21" fmla="*/ 13 h 78"/>
                                  <a:gd name="T22" fmla="*/ 19 w 110"/>
                                  <a:gd name="T23" fmla="*/ 28 h 78"/>
                                  <a:gd name="T24" fmla="*/ 19 w 110"/>
                                  <a:gd name="T25" fmla="*/ 28 h 78"/>
                                  <a:gd name="T26" fmla="*/ 10 w 110"/>
                                  <a:gd name="T27" fmla="*/ 39 h 78"/>
                                  <a:gd name="T28" fmla="*/ 2 w 110"/>
                                  <a:gd name="T29" fmla="*/ 52 h 78"/>
                                  <a:gd name="T30" fmla="*/ 0 w 110"/>
                                  <a:gd name="T31" fmla="*/ 61 h 78"/>
                                  <a:gd name="T32" fmla="*/ 0 w 110"/>
                                  <a:gd name="T33" fmla="*/ 69 h 78"/>
                                  <a:gd name="T34" fmla="*/ 0 w 110"/>
                                  <a:gd name="T35" fmla="*/ 69 h 78"/>
                                  <a:gd name="T36" fmla="*/ 2 w 110"/>
                                  <a:gd name="T37" fmla="*/ 72 h 78"/>
                                  <a:gd name="T38" fmla="*/ 6 w 110"/>
                                  <a:gd name="T39" fmla="*/ 74 h 78"/>
                                  <a:gd name="T40" fmla="*/ 17 w 110"/>
                                  <a:gd name="T41" fmla="*/ 76 h 78"/>
                                  <a:gd name="T42" fmla="*/ 30 w 110"/>
                                  <a:gd name="T43" fmla="*/ 78 h 78"/>
                                  <a:gd name="T44" fmla="*/ 45 w 110"/>
                                  <a:gd name="T45" fmla="*/ 76 h 78"/>
                                  <a:gd name="T46" fmla="*/ 45 w 110"/>
                                  <a:gd name="T47" fmla="*/ 76 h 78"/>
                                  <a:gd name="T48" fmla="*/ 90 w 110"/>
                                  <a:gd name="T49" fmla="*/ 65 h 78"/>
                                  <a:gd name="T50" fmla="*/ 90 w 110"/>
                                  <a:gd name="T51" fmla="*/ 65 h 78"/>
                                  <a:gd name="T52" fmla="*/ 97 w 110"/>
                                  <a:gd name="T53" fmla="*/ 63 h 78"/>
                                  <a:gd name="T54" fmla="*/ 103 w 110"/>
                                  <a:gd name="T55" fmla="*/ 59 h 78"/>
                                  <a:gd name="T56" fmla="*/ 107 w 110"/>
                                  <a:gd name="T57" fmla="*/ 56 h 78"/>
                                  <a:gd name="T58" fmla="*/ 110 w 110"/>
                                  <a:gd name="T59" fmla="*/ 52 h 78"/>
                                  <a:gd name="T60" fmla="*/ 110 w 110"/>
                                  <a:gd name="T61" fmla="*/ 46 h 78"/>
                                  <a:gd name="T62" fmla="*/ 110 w 110"/>
                                  <a:gd name="T63" fmla="*/ 41 h 78"/>
                                  <a:gd name="T64" fmla="*/ 105 w 110"/>
                                  <a:gd name="T65" fmla="*/ 35 h 78"/>
                                  <a:gd name="T66" fmla="*/ 101 w 110"/>
                                  <a:gd name="T67" fmla="*/ 30 h 78"/>
                                  <a:gd name="T68" fmla="*/ 86 w 110"/>
                                  <a:gd name="T69" fmla="*/ 13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10" h="78">
                                    <a:moveTo>
                                      <a:pt x="86" y="13"/>
                                    </a:moveTo>
                                    <a:lnTo>
                                      <a:pt x="86" y="13"/>
                                    </a:lnTo>
                                    <a:lnTo>
                                      <a:pt x="82" y="7"/>
                                    </a:lnTo>
                                    <a:lnTo>
                                      <a:pt x="73" y="2"/>
                                    </a:lnTo>
                                    <a:lnTo>
                                      <a:pt x="66" y="0"/>
                                    </a:lnTo>
                                    <a:lnTo>
                                      <a:pt x="60" y="0"/>
                                    </a:lnTo>
                                    <a:lnTo>
                                      <a:pt x="51" y="0"/>
                                    </a:lnTo>
                                    <a:lnTo>
                                      <a:pt x="45" y="2"/>
                                    </a:lnTo>
                                    <a:lnTo>
                                      <a:pt x="38" y="7"/>
                                    </a:lnTo>
                                    <a:lnTo>
                                      <a:pt x="32" y="13"/>
                                    </a:lnTo>
                                    <a:lnTo>
                                      <a:pt x="32" y="13"/>
                                    </a:lnTo>
                                    <a:lnTo>
                                      <a:pt x="19" y="28"/>
                                    </a:lnTo>
                                    <a:lnTo>
                                      <a:pt x="19" y="28"/>
                                    </a:lnTo>
                                    <a:lnTo>
                                      <a:pt x="10" y="39"/>
                                    </a:lnTo>
                                    <a:lnTo>
                                      <a:pt x="2" y="52"/>
                                    </a:lnTo>
                                    <a:lnTo>
                                      <a:pt x="0" y="61"/>
                                    </a:lnTo>
                                    <a:lnTo>
                                      <a:pt x="0" y="69"/>
                                    </a:lnTo>
                                    <a:lnTo>
                                      <a:pt x="0" y="69"/>
                                    </a:lnTo>
                                    <a:lnTo>
                                      <a:pt x="2" y="72"/>
                                    </a:lnTo>
                                    <a:lnTo>
                                      <a:pt x="6" y="74"/>
                                    </a:lnTo>
                                    <a:lnTo>
                                      <a:pt x="17" y="76"/>
                                    </a:lnTo>
                                    <a:lnTo>
                                      <a:pt x="30" y="78"/>
                                    </a:lnTo>
                                    <a:lnTo>
                                      <a:pt x="45" y="76"/>
                                    </a:lnTo>
                                    <a:lnTo>
                                      <a:pt x="45" y="76"/>
                                    </a:lnTo>
                                    <a:lnTo>
                                      <a:pt x="90" y="65"/>
                                    </a:lnTo>
                                    <a:lnTo>
                                      <a:pt x="90" y="65"/>
                                    </a:lnTo>
                                    <a:lnTo>
                                      <a:pt x="97" y="63"/>
                                    </a:lnTo>
                                    <a:lnTo>
                                      <a:pt x="103" y="59"/>
                                    </a:lnTo>
                                    <a:lnTo>
                                      <a:pt x="107" y="56"/>
                                    </a:lnTo>
                                    <a:lnTo>
                                      <a:pt x="110" y="52"/>
                                    </a:lnTo>
                                    <a:lnTo>
                                      <a:pt x="110" y="46"/>
                                    </a:lnTo>
                                    <a:lnTo>
                                      <a:pt x="110" y="41"/>
                                    </a:lnTo>
                                    <a:lnTo>
                                      <a:pt x="105" y="35"/>
                                    </a:lnTo>
                                    <a:lnTo>
                                      <a:pt x="101" y="30"/>
                                    </a:lnTo>
                                    <a:lnTo>
                                      <a:pt x="86" y="13"/>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25D5496" id="Zeichenbereich 64" o:spid="_x0000_s1026" editas="canvas" style="position:absolute;margin-left:3.65pt;margin-top:-5.25pt;width:99pt;height:37.15pt;z-index:-251659776" coordsize="12573,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573;height:4718;visibility:visible;mso-wrap-style:square">
                      <v:fill o:detectmouseclick="t"/>
                      <v:path o:connecttype="none"/>
                    </v:shape>
                    <v:shape id="Freeform 82" o:spid="_x0000_s1028" style="position:absolute;top:2724;width:1149;height:1111;visibility:visible;mso-wrap-style:square;v-text-anchor:top" coordsize="18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" path="m6,11r,l6,9,4,7,,4r,l,,,,106,r,l121,2r13,2l147,7r13,6l168,19r7,11l181,41r,15l181,56r,18l175,84r-7,11l160,102r-13,6l134,110r-13,3l106,113r,l60,113r,l60,162r,l63,167r2,2l69,169r,l69,175r,l,175r,l,169r,l4,169r2,-2l6,162,6,11xm60,80r,l97,80r,l112,80r11,-4l125,71r2,-2l130,56r,l130,48r-7,-9l114,35,101,32r,l60,32r,48xe" fillcolor="#d20019" stroked="f">
                      <v:path arrowok="t" o:connecttype="custom" o:connectlocs="3810,6985;3810,6985;3810,5715;2540,4445;0,2540;0,2540;0,0;0,0;67310,0;67310,0;76835,1270;85090,2540;93345,4445;101600,8255;106680,12065;111125,19050;114935,26035;114935,35560;114935,35560;114935,46990;111125,53340;106680,60325;101600,64770;93345,68580;85090,69850;76835,71755;67310,71755;67310,71755;38100,71755;38100,71755;38100,102870;38100,102870;40005,106045;41275,107315;43815,107315;43815,107315;43815,111125;43815,111125;0,111125;0,111125;0,107315;0,107315;2540,107315;3810,106045;3810,102870;3810,6985;38100,50800;38100,50800;61595,50800;61595,50800;71120,50800;78105,48260;79375,45085;80645,43815;82550,35560;82550,35560;82550,30480;78105,24765;72390,22225;64135,20320;64135,20320;38100,20320;38100,50800" o:connectangles="0,0,0,0,0,0,0,0,0,0,0,0,0,0,0,0,0,0,0,0,0,0,0,0,0,0,0,0,0,0,0,0,0,0,0,0,0,0,0,0,0,0,0,0,0,0,0,0,0,0,0,0,0,0,0,0,0,0,0,0,0,0,0"/>
                      <o:lock v:ext="edit" verticies="t"/>
                    </v:shape>
                    <v:shape id="Freeform 83" o:spid="_x0000_s1029" style="position:absolute;left:1301;top:2667;width:1207;height:1212;visibility:visible;mso-wrap-style:square;v-text-anchor:top" coordsize="190,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" path="m175,148r,l179,148r5,l186,143r,-4l186,139r4,l190,139r,52l190,191r-2,l188,191r-4,-4l175,184r,l,184r,l,178r,l9,178r2,-2l11,171r,l11,20r,l11,18,9,16,,13r,l,9r,l179,9r,l184,9r2,-4l186,r,l190,r,l190,52r,l186,52r,l186,50r-2,-4l179,44r,l63,44r,l63,76r,l138,76r,l143,76r2,-4l145,67r,l149,67r,l149,119r,l145,119r,l145,115r-2,-4l138,109r,l63,109r,l63,148r112,xe" fillcolor="#d20019" stroked="f">
                      <v:path arrowok="t" o:connecttype="custom" o:connectlocs="111125,93980;116840,93980;118110,88265;120650,88265;120650,121285;119380,121285;116840,118745;111125,116840;0,116840;0,113030;6985,111760;6985,108585;6985,12700;5715,10160;0,8255;0,5715;113665,5715;118110,3175;118110,0;120650,0;120650,33020;118110,33020;116840,29210;113665,27940;40005,27940;40005,48260;87630,48260;92075,45720;92075,42545;94615,42545;94615,75565;92075,75565;90805,70485;87630,69215;40005,69215;111125,93980" o:connectangles="0,0,0,0,0,0,0,0,0,0,0,0,0,0,0,0,0,0,0,0,0,0,0,0,0,0,0,0,0,0,0,0,0,0,0,0"/>
                    </v:shape>
                    <v:shape id="Freeform 84" o:spid="_x0000_s1030" style="position:absolute;left:2743;top:2724;width:1371;height:1111;visibility:visible;mso-wrap-style:square;v-text-anchor:top" coordsize="21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" path="m205,162r,l207,167r2,2l216,169r,l216,175r,l145,175r,l145,169r,l151,169r4,l155,165r,l153,160r-6,-6l125,128,95,97,60,58r,l58,58r,l58,162r,l60,167r2,2l69,169r,l69,175r,l2,175r,l2,169r,l8,169r3,-2l11,162r,l11,11r,l11,9,8,7,,4r,l,,,,95,r,l95,4r,l91,7,88,9r-2,2l86,11r7,11l110,39r47,52l157,91r,-80l157,11r,-2l155,7,147,4r,l147,r,l216,r,l216,4r,l209,7r-2,2l205,11r,151xe" fillcolor="#d20019" stroked="f">
                      <v:path arrowok="t" o:connecttype="custom" o:connectlocs="130175,102870;132715,107315;137160,107315;137160,111125;92075,111125;92075,107315;98425,107315;98425,104775;93345,97790;60325,61595;38100,36830;36830,36830;36830,102870;39370,107315;43815,107315;43815,111125;1270,111125;1270,107315;6985,106045;6985,102870;6985,6985;5080,4445;0,2540;0,0;60325,0;60325,2540;55880,5715;54610,6985;69850,24765;99695,57785;99695,6985;98425,4445;93345,2540;93345,0;137160,0;137160,2540;131445,5715;130175,102870" o:connectangles="0,0,0,0,0,0,0,0,0,0,0,0,0,0,0,0,0,0,0,0,0,0,0,0,0,0,0,0,0,0,0,0,0,0,0,0,0,0"/>
                    </v:shape>
                    <v:shape id="Freeform 85" o:spid="_x0000_s1031" style="position:absolute;left:4222;top:2667;width:1207;height:1168;visibility:visible;mso-wrap-style:square;v-text-anchor:top" coordsize="19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" path="m179,9r,l184,9r2,-4l186,r,l190,r,l190,59r,l186,59r,l186,54r-2,-2l179,50r,l123,50r,l123,171r,l125,176r2,2l132,178r,l132,184r,l60,184r,l60,178r,l67,178r2,-2l69,171r,l69,50r,l13,50r,l9,52,7,54,4,59r,l,59r,l,,,,4,r,l7,5,9,9r4,l179,9xe" fillcolor="#d20019" stroked="f">
                      <v:path arrowok="t" o:connecttype="custom" o:connectlocs="113665,5715;113665,5715;116840,5715;118110,3175;118110,0;118110,0;120650,0;120650,0;120650,37465;120650,37465;118110,37465;118110,37465;118110,34290;116840,33020;113665,31750;113665,31750;78105,31750;78105,31750;78105,108585;78105,108585;79375,111760;80645,113030;83820,113030;83820,113030;83820,116840;83820,116840;38100,116840;38100,116840;38100,113030;38100,113030;42545,113030;43815,111760;43815,108585;43815,108585;43815,31750;43815,31750;8255,31750;8255,31750;5715,33020;4445,34290;2540,37465;2540,37465;0,37465;0,37465;0,0;0,0;2540,0;2540,0;4445,3175;5715,5715;8255,5715;113665,5715" o:connectangles="0,0,0,0,0,0,0,0,0,0,0,0,0,0,0,0,0,0,0,0,0,0,0,0,0,0,0,0,0,0,0,0,0,0,0,0,0,0,0,0,0,0,0,0,0,0,0,0,0,0,0,0"/>
                    </v:shape>
                    <v:shape id="Freeform 86" o:spid="_x0000_s1032" style="position:absolute;left:5359;top:2724;width:1467;height:1111;visibility:visible;mso-wrap-style:square;v-text-anchor:top" coordsize="23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" path="m164,175r,l164,169r,l169,169r2,-2l171,167r-4,-11l158,139r,l67,139r,l61,156r-5,6l54,167r,l56,169r5,l61,169r,6l61,175,,175r,l,169r,l7,169r2,-2l9,167,56,63,72,26,78,9r,l78,7,72,4r,l72,r,l156,r,l156,4r,l151,7r-2,2l149,9r9,21l179,76r44,91l223,167r4,2l231,169r,l231,175r-67,xm145,110r,l113,41r,l80,110r65,xe" fillcolor="#d20019" stroked="f">
                      <v:path arrowok="t" o:connecttype="custom" o:connectlocs="104140,111125;104140,111125;104140,107315;104140,107315;107315,107315;108585,106045;108585,106045;106045,99060;100330,88265;100330,88265;42545,88265;42545,88265;38735,99060;35560,102870;34290,106045;34290,106045;35560,107315;38735,107315;38735,107315;38735,111125;38735,111125;0,111125;0,111125;0,107315;0,107315;4445,107315;5715,106045;5715,106045;35560,40005;45720,16510;49530,5715;49530,5715;49530,4445;45720,2540;45720,2540;45720,0;45720,0;99060,0;99060,0;99060,2540;99060,2540;95885,4445;94615,5715;94615,5715;100330,19050;113665,48260;141605,106045;141605,106045;144145,107315;146685,107315;146685,107315;146685,111125;104140,111125;92075,69850;92075,69850;71755,26035;71755,26035;50800,69850;92075,69850" o:connectangles="0,0,0,0,0,0,0,0,0,0,0,0,0,0,0,0,0,0,0,0,0,0,0,0,0,0,0,0,0,0,0,0,0,0,0,0,0,0,0,0,0,0,0,0,0,0,0,0,0,0,0,0,0,0,0,0,0,0,0"/>
                      <o:lock v:ext="edit" verticies="t"/>
                    </v:shape>
                    <v:shape id="Freeform 87" o:spid="_x0000_s1033" style="position:absolute;left:6908;top:2711;width:1181;height:1143;visibility:visible;mso-wrap-style:square;v-text-anchor:top" coordsize="18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" path="m18,117r,l22,119r,l22,123r,l24,128r6,4l50,136r24,7l100,143r,l108,143r13,-2l130,136r4,-4l134,125r,l134,121r-4,-4l123,115r-8,-3l69,106,46,102,35,99,26,93,18,89,11,80,7,71,5,58r,l7,50,9,41,15,30,26,21,37,13,52,6,71,2,93,r,l121,2r24,4l173,11r,l177,11r2,-2l182,4r,l186,6r,l162,56r,l156,54r,l158,54r,-4l158,50r-4,-3l141,41,123,37,102,34r,l91,37r-15,l69,39r-6,4l59,47r-3,5l56,52r3,6l63,60r6,5l78,65r43,6l145,78r11,4l167,86r8,7l182,99r4,11l186,121r,l186,134r-4,11l175,154r-8,8l154,171r-16,4l121,180r-21,l100,180,71,177,43,173,13,164r,l9,167r-4,4l5,171,,169,18,117xe" fillcolor="#e75112" stroked="f">
                      <v:path arrowok="t" o:connecttype="custom" o:connectlocs="11430,74295;13970,75565;13970,78105;19050,83820;46990,90805;63500,90805;76835,89535;85090,83820;85090,79375;82550,74295;73025,71120;29210,64770;16510,59055;6985,50800;3175,36830;4445,31750;9525,19050;23495,8255;45085,1270;59055,0;92075,3810;109855,6985;113665,5715;115570,2540;118110,3810;102870,35560;99060,34290;100330,31750;97790,29845;78105,23495;64770,21590;48260,23495;40005,27305;35560,33020;37465,36830;43815,41275;76835,45085;99060,52070;111125,59055;118110,69850;118110,76835;115570,92075;106045,102870;87630,111125;63500,114300;45085,112395;8255,104140;5715,106045;3175,108585;11430,74295" o:connectangles="0,0,0,0,0,0,0,0,0,0,0,0,0,0,0,0,0,0,0,0,0,0,0,0,0,0,0,0,0,0,0,0,0,0,0,0,0,0,0,0,0,0,0,0,0,0,0,0,0,0"/>
                    </v:shape>
                    <v:shape id="Freeform 88" o:spid="_x0000_s1034" style="position:absolute;left:8128;top:2724;width:1384;height:1111;visibility:visible;mso-wrap-style:square;v-text-anchor:top" coordsize="21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" path="m141,162r,l143,167r2,2l149,169r,l149,175r,l80,175r,l80,169r,l87,169r2,-2l89,162r,l89,110r,l13,9r,l11,7,9,7,,4r,l,,,,87,r,l87,4r,l80,7r-2,l76,9r,l80,17,91,30r24,33l115,63,134,35,145,19,149,9r,l149,7r-2,l141,4r,l141,r,l218,r,l218,4r,l214,7r-4,l208,9r,l141,110r,52xe" fillcolor="#e75112" stroked="f">
                      <v:path arrowok="t" o:connecttype="custom" o:connectlocs="89535,102870;89535,102870;90805,106045;92075,107315;94615,107315;94615,107315;94615,111125;94615,111125;50800,111125;50800,111125;50800,107315;50800,107315;55245,107315;56515,106045;56515,102870;56515,102870;56515,69850;56515,69850;8255,5715;8255,5715;6985,4445;5715,4445;0,2540;0,2540;0,0;0,0;55245,0;55245,0;55245,2540;55245,2540;50800,4445;49530,4445;48260,5715;48260,5715;50800,10795;57785,19050;73025,40005;73025,40005;85090,22225;92075,12065;94615,5715;94615,5715;94615,4445;93345,4445;89535,2540;89535,2540;89535,0;89535,0;138430,0;138430,0;138430,2540;138430,2540;135890,4445;133350,4445;132080,5715;132080,5715;89535,69850;89535,102870" o:connectangles="0,0,0,0,0,0,0,0,0,0,0,0,0,0,0,0,0,0,0,0,0,0,0,0,0,0,0,0,0,0,0,0,0,0,0,0,0,0,0,0,0,0,0,0,0,0,0,0,0,0,0,0,0,0,0,0,0,0"/>
                    </v:shape>
                    <v:shape id="Freeform 89" o:spid="_x0000_s1035" style="position:absolute;left:9582;top:2711;width:1181;height:1143;visibility:visible;mso-wrap-style:square;v-text-anchor:top" coordsize="18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" path="m15,117r,l22,119r,l22,123r,l24,128r7,4l50,136r24,7l97,143r,l108,143r13,-2l126,138r4,-2l134,132r,-7l134,125r,-4l130,117r-7,-2l115,112,69,106,46,102,35,99,26,93,18,89,11,80,7,71,5,58r,l7,50,9,41,15,30,26,21,37,13,52,6,72,2,93,r,l121,2r22,4l171,11r,l175,11r2,-2l180,4r,l184,6r,l160,56r,l156,54r,l156,50r,l151,47,138,41,121,37,102,34r,l91,37r-15,l69,39r-6,4l59,47r-3,5l56,52r3,6l63,60r6,5l78,65r43,6l145,78r11,4l167,86r8,7l182,99r4,11l186,121r,l186,134r-4,11l175,154r-8,8l154,171r-16,4l121,180r-21,l100,180,72,177,43,173,13,164r,l9,167r-4,4l5,171,,169,15,117xe" fillcolor="#e75112" stroked="f">
                      <v:path arrowok="t" o:connecttype="custom" o:connectlocs="9525,74295;13970,75565;13970,78105;19685,83820;46990,90805;61595,90805;76835,89535;82550,86360;85090,79375;85090,76835;78105,73025;43815,67310;22225,62865;11430,56515;4445,45085;3175,36830;5715,26035;16510,13335;33020,3810;59055,0;76835,1270;108585,6985;111125,6985;114300,2540;116840,3810;101600,35560;99060,34290;99060,31750;95885,29845;76835,23495;64770,21590;48260,23495;40005,27305;35560,33020;37465,36830;43815,41275;76835,45085;99060,52070;111125,59055;118110,69850;118110,76835;115570,92075;106045,102870;87630,111125;63500,114300;45720,112395;8255,104140;5715,106045;3175,108585;9525,74295" o:connectangles="0,0,0,0,0,0,0,0,0,0,0,0,0,0,0,0,0,0,0,0,0,0,0,0,0,0,0,0,0,0,0,0,0,0,0,0,0,0,0,0,0,0,0,0,0,0,0,0,0,0"/>
                    </v:shape>
                    <v:shape id="Freeform 90" o:spid="_x0000_s1036" style="position:absolute;left:5911;top:4279;width:273;height:439;visibility:visible;mso-wrap-style:square;v-text-anchor:top" coordsize="4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" path="m36,r7,l43,39r,l41,56r,l38,60r-4,5l34,65r-6,4l21,69r,l13,67,4,63r,l,54,,39,,,6,r,39l6,39,8,52r,l10,56r3,2l13,58r8,2l21,60r7,l32,56r,l34,50,36,39,36,xe" fillcolor="black" stroked="f">
                      <v:path arrowok="t" o:connecttype="custom" o:connectlocs="22860,0;27305,0;27305,24765;27305,24765;26035,35560;26035,35560;24130,38100;21590,41275;21590,41275;17780,43815;13335,43815;13335,43815;8255,42545;2540,40005;2540,40005;0,34290;0,24765;0,0;3810,0;3810,24765;3810,24765;5080,33020;5080,33020;6350,35560;8255,36830;8255,36830;13335,38100;13335,38100;17780,38100;20320,35560;20320,35560;21590,31750;22860,24765;22860,0" o:connectangles="0,0,0,0,0,0,0,0,0,0,0,0,0,0,0,0,0,0,0,0,0,0,0,0,0,0,0,0,0,0,0,0,0,0"/>
                    </v:shape>
                    <v:shape id="Freeform 91" o:spid="_x0000_s1037" style="position:absolute;left:6254;top:4387;width:216;height:331;visibility:visible;mso-wrap-style:square;v-text-anchor:top" coordsize="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" path="m,52l,2r6,l6,9r,l13,2r,l19,r,l26,2r,l30,4r,l32,11r,l34,22r,30l26,52r,-30l26,22r,-9l26,13,23,9r,l19,9r,l13,9r-3,2l10,11,8,17r,7l8,52,,52xe" fillcolor="black" stroked="f">
                      <v:path arrowok="t" o:connecttype="custom" o:connectlocs="0,33020;0,1270;3810,1270;3810,5715;3810,5715;8255,1270;8255,1270;12065,0;12065,0;16510,1270;16510,1270;19050,2540;19050,2540;20320,6985;20320,6985;21590,13970;21590,33020;16510,33020;16510,13970;16510,13970;16510,8255;16510,8255;14605,5715;14605,5715;12065,5715;12065,5715;8255,5715;6350,6985;6350,6985;5080,10795;5080,15240;5080,33020;0,33020" o:connectangles="0,0,0,0,0,0,0,0,0,0,0,0,0,0,0,0,0,0,0,0,0,0,0,0,0,0,0,0,0,0,0,0,0"/>
                    </v:shape>
                    <v:shape id="Freeform 92" o:spid="_x0000_s1038" style="position:absolute;left:6515;top:4387;width:216;height:331;visibility:visible;mso-wrap-style:square;v-text-anchor:top" coordsize="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" path="m,37l6,35r,l8,39r2,4l10,43r3,3l17,46r,l21,46r2,-3l23,43r3,-2l28,37r,l26,33r,l17,30r,l6,26r,l2,22r,l2,15r,l2,9,6,4r,l10,2,17,r,l23,2r,l30,7r,l32,15r-6,l26,15,23,9r-6,l17,9r-7,l10,9,8,13r,l10,17r,l17,22r,l28,26r,l32,30r,l34,37r,l32,43r-2,5l30,48r-7,4l17,52r,l10,52,6,48,2,43,,37r,xe" fillcolor="black" stroked="f">
                      <v:path arrowok="t" o:connecttype="custom" o:connectlocs="3810,22225;5080,24765;6350,27305;10795,29210;13335,29210;14605,27305;17780,23495;16510,20955;10795,19050;3810,16510;1270,13970;1270,9525;1270,5715;3810,2540;10795,0;14605,1270;19050,4445;20320,9525;16510,9525;10795,5715;6350,5715;5080,8255;6350,10795;10795,13970;17780,16510;20320,19050;21590,23495;20320,27305;19050,30480;10795,33020;6350,33020;1270,27305;0,23495" o:connectangles="0,0,0,0,0,0,0,0,0,0,0,0,0,0,0,0,0,0,0,0,0,0,0,0,0,0,0,0,0,0,0,0,0"/>
                    </v:shape>
                    <v:shape id="Freeform 93" o:spid="_x0000_s1039" style="position:absolute;left:6756;top:4387;width:248;height:331;visibility:visible;mso-wrap-style:square;v-text-anchor:top" coordsize="3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" path="m31,35r8,2l39,37r-4,6l33,48r,l26,52r-6,l20,52,13,50,7,46r,l3,37,,26r,l3,15,7,7r,l13,2,20,r,l29,2r4,5l33,7r4,8l39,26r,2l9,28r,l9,37r2,4l11,41r5,2l20,46r,l24,46r2,-3l31,35r,xm9,22r22,l31,22r,-7l29,13r,l24,9r-4,l20,9r-4,l13,11r,l9,15r,7l9,22xe" fillcolor="black" stroked="f">
                      <v:path arrowok="t" o:connecttype="custom" o:connectlocs="19685,22225;24765,23495;24765,23495;22225,27305;20955,30480;20955,30480;16510,33020;12700,33020;12700,33020;8255,31750;4445,29210;4445,29210;1905,23495;0,16510;0,16510;1905,9525;4445,4445;4445,4445;8255,1270;12700,0;12700,0;18415,1270;20955,4445;20955,4445;23495,9525;24765,16510;24765,17780;5715,17780;5715,17780;5715,23495;6985,26035;6985,26035;10160,27305;12700,29210;12700,29210;15240,29210;16510,27305;19685,22225;19685,22225;5715,13970;19685,13970;19685,13970;19685,9525;18415,8255;18415,8255;15240,5715;12700,5715;12700,5715;10160,5715;8255,6985;8255,6985;5715,9525;5715,13970;5715,13970" o:connectangles="0,0,0,0,0,0,0,0,0,0,0,0,0,0,0,0,0,0,0,0,0,0,0,0,0,0,0,0,0,0,0,0,0,0,0,0,0,0,0,0,0,0,0,0,0,0,0,0,0,0,0,0,0,0"/>
                      <o:lock v:ext="edit" verticies="t"/>
                    </v:shape>
                    <v:shape id="Freeform 94" o:spid="_x0000_s1040" style="position:absolute;left:7061;top:4387;width:139;height:331;visibility:visible;mso-wrap-style:square;v-text-anchor:top" coordsize="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" path="m,52l,2r4,l4,9r,l9,2r,l13,r,l22,4r-3,7l19,11,13,9r,l11,11r,l6,15r,l6,26r,26l,52xe" fillcolor="black" stroked="f">
                      <v:path arrowok="t" o:connecttype="custom" o:connectlocs="0,33020;0,1270;2540,1270;2540,5715;2540,5715;5715,1270;5715,1270;8255,0;8255,0;13970,2540;12065,6985;12065,6985;8255,5715;8255,5715;6985,6985;6985,6985;3810,9525;3810,9525;3810,16510;3810,33020;0,33020" o:connectangles="0,0,0,0,0,0,0,0,0,0,0,0,0,0,0,0,0,0,0,0,0"/>
                    </v:shape>
                    <v:shape id="Freeform 95" o:spid="_x0000_s1041" style="position:absolute;left:7359;top:4279;width:343;height:439;visibility:visible;mso-wrap-style:square;v-text-anchor:top" coordsize="5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" path="m,69l,,11,,24,47r2,11l26,58,31,47,44,,54,r,69l46,69r,-58l31,69r-7,l7,11r,58l,69xe" fillcolor="black" stroked="f">
                      <v:path arrowok="t" o:connecttype="custom" o:connectlocs="0,43815;0,0;6985,0;15240,29845;16510,36830;16510,36830;19685,29845;27940,0;34290,0;34290,43815;29210,43815;29210,6985;19685,43815;15240,43815;4445,6985;4445,43815;0,43815" o:connectangles="0,0,0,0,0,0,0,0,0,0,0,0,0,0,0,0,0"/>
                    </v:shape>
                    <v:shape id="Freeform 96" o:spid="_x0000_s1042" style="position:absolute;left:7759;top:4387;width:235;height:331;visibility:visible;mso-wrap-style:square;v-text-anchor:top" coordsize="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" path="m28,46r,l22,50r,l13,52r,l7,52,2,48r,l,43,,39r,l,30r,l7,26r,l15,24r,l28,20r,-3l28,17,26,11r,l22,9r-5,l17,9r-6,l11,9,9,13,7,17,,15r,l2,9,7,4r,l11,2,20,r,l24,2r4,l28,2r5,5l33,9r,l35,20r,10l35,30r,16l35,46r2,6l28,52r,l28,46r,xm28,26r,l15,30r,l11,30r,l7,35r,l7,39r,l9,43r,l15,46r,l22,43r,l26,39r,l28,30r,-4xe" fillcolor="black" stroked="f">
                      <v:path arrowok="t" o:connecttype="custom" o:connectlocs="17780,29210;13970,31750;8255,33020;1270,30480;0,27305;0,24765;0,19050;4445,16510;9525,15240;17780,10795;16510,6985;13970,5715;10795,5715;6985,5715;4445,10795;0,9525;4445,2540;6985,1270;12700,0;17780,1270;20955,4445;20955,5715;22225,19050;22225,29210;23495,33020;17780,33020;17780,29210;17780,16510;9525,19050;6985,19050;4445,22225;4445,24765;5715,27305;9525,29210;13970,27305;16510,24765;17780,16510" o:connectangles="0,0,0,0,0,0,0,0,0,0,0,0,0,0,0,0,0,0,0,0,0,0,0,0,0,0,0,0,0,0,0,0,0,0,0,0,0"/>
                      <o:lock v:ext="edit" verticies="t"/>
                    </v:shape>
                    <v:shape id="Freeform 97" o:spid="_x0000_s1043" style="position:absolute;left:8045;top:4279;width:248;height:439;visibility:visible;mso-wrap-style:square;v-text-anchor:top" coordsize="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" path="m,69l,21r,l3,8r,l5,4,9,2r,l13,r5,l18,r4,l26,2r,l31,6r,7l31,13r,4l31,17r-2,7l29,24r-3,6l26,30r,4l26,34r5,5l31,39r8,8l39,47r,7l39,54r,6l35,65r,l31,69r-5,l26,69r-4,l18,67r,l16,63,13,58r5,-4l18,54r4,6l26,63r,l31,60r,l33,54r,l33,50r,l29,45r,l20,39r,l18,32r,l20,28r,l22,24r,l24,13r,l22,8r,l18,6r,l13,6,9,8r,l9,15,7,21r,48l,69xe" fillcolor="black" stroked="f">
                      <v:path arrowok="t" o:connecttype="custom" o:connectlocs="0,13335;1905,5080;3175,2540;5715,1270;11430,0;13970,0;16510,1270;19685,8255;19685,10795;18415,15240;16510,19050;16510,21590;19685,24765;24765,29845;24765,34290;24765,38100;22225,41275;16510,43815;13970,43815;11430,42545;8255,36830;11430,34290;16510,40005;19685,38100;20955,34290;20955,31750;18415,28575;12700,24765;11430,20320;12700,17780;13970,15240;15240,8255;13970,5080;11430,3810;8255,3810;5715,5080;4445,13335;0,43815" o:connectangles="0,0,0,0,0,0,0,0,0,0,0,0,0,0,0,0,0,0,0,0,0,0,0,0,0,0,0,0,0,0,0,0,0,0,0,0,0,0"/>
                    </v:shape>
                    <v:shape id="Freeform 98" o:spid="_x0000_s1044" style="position:absolute;left:8337;top:4387;width:203;height:331;visibility:visible;mso-wrap-style:square;v-text-anchor:top" coordsize="3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" path="m,37l6,35r,l6,39r2,4l8,43r5,3l17,46r,l19,46r5,-3l24,43r2,-2l26,37r,l24,33r,l17,30r,l6,26r,l2,22r,l,15r,l2,9,4,4r,l8,2,15,r,l24,2r,l28,7r,l30,15r-6,l24,15,21,9r-6,l15,9,8,9r,l6,13r,l8,17r,l17,22r,l28,26r,l30,30r,l32,37r,l32,43r-4,5l28,48r-4,4l15,52r,l8,52,4,48,,43,,37r,xe" fillcolor="black" stroked="f">
                      <v:path arrowok="t" o:connecttype="custom" o:connectlocs="3810,22225;3810,24765;5080,27305;10795,29210;12065,29210;15240,27305;16510,23495;15240,20955;10795,19050;3810,16510;1270,13970;0,9525;1270,5715;2540,2540;9525,0;15240,1270;17780,4445;19050,9525;15240,9525;9525,5715;5080,5715;3810,8255;5080,10795;10795,13970;17780,16510;19050,19050;20320,23495;20320,27305;17780,30480;9525,33020;5080,33020;0,27305;0,23495" o:connectangles="0,0,0,0,0,0,0,0,0,0,0,0,0,0,0,0,0,0,0,0,0,0,0,0,0,0,0,0,0,0,0,0,0"/>
                    </v:shape>
                    <v:shape id="Freeform 99" o:spid="_x0000_s1045" style="position:absolute;left:8572;top:4292;width:121;height:426;visibility:visible;mso-wrap-style:square;v-text-anchor:top" coordsize="1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" path="m19,58r,9l19,67r-4,l15,67,8,65r,l6,61r,l6,52,6,24,,24,,17r6,l6,4,12,r,17l19,17r,7l12,24r,28l12,52r,6l12,58r3,l15,58r4,l19,58xe" fillcolor="black" stroked="f">
                      <v:path arrowok="t" o:connecttype="custom" o:connectlocs="12065,36830;12065,42545;12065,42545;9525,42545;9525,42545;5080,41275;5080,41275;3810,38735;3810,38735;3810,33020;3810,15240;0,15240;0,10795;3810,10795;3810,2540;7620,0;7620,10795;12065,10795;12065,15240;7620,15240;7620,33020;7620,33020;7620,36830;7620,36830;9525,36830;9525,36830;12065,36830;12065,36830" o:connectangles="0,0,0,0,0,0,0,0,0,0,0,0,0,0,0,0,0,0,0,0,0,0,0,0,0,0,0,0"/>
                    </v:shape>
                    <v:shape id="Freeform 100" o:spid="_x0000_s1046" style="position:absolute;left:8718;top:4387;width:235;height:331;visibility:visible;mso-wrap-style:square;v-text-anchor:top" coordsize="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" path="m28,46r,l22,50r,l13,52r,l9,52,5,48r,l,43,,39r,l2,30r,l7,26r,l15,24r,l28,20r,-3l28,17,26,11r,l22,9r-4,l18,9r-7,l11,9,9,13,7,17,,15r,l2,9,7,4r,l11,2,20,r,l24,2r4,l28,2r5,5l35,9r,l35,20r,10l35,30r,16l35,46r2,6l30,52r,l28,46r,xm28,26r,l18,30r,l11,30r,l9,35r,l7,39r,l9,43r,l15,46r,l22,43r,l26,39r,l28,30r,-4xe" fillcolor="black" stroked="f">
                      <v:path arrowok="t" o:connecttype="custom" o:connectlocs="17780,29210;13970,31750;8255,33020;3175,30480;0,27305;0,24765;1270,19050;4445,16510;9525,15240;17780,10795;16510,6985;13970,5715;11430,5715;6985,5715;4445,10795;0,9525;4445,2540;6985,1270;12700,0;17780,1270;20955,4445;22225,5715;22225,19050;22225,29210;23495,33020;19050,33020;17780,29210;17780,16510;11430,19050;6985,19050;5715,22225;4445,24765;5715,27305;9525,29210;13970,27305;16510,24765;17780,16510" o:connectangles="0,0,0,0,0,0,0,0,0,0,0,0,0,0,0,0,0,0,0,0,0,0,0,0,0,0,0,0,0,0,0,0,0,0,0,0,0"/>
                      <o:lock v:ext="edit" verticies="t"/>
                    </v:shape>
                    <v:shape id="Freeform 101" o:spid="_x0000_s1047" style="position:absolute;left:9010;top:4279;width:216;height:439;visibility:visible;mso-wrap-style:square;v-text-anchor:top" coordsize="3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" path="m6,69l,69,,,6,r,24l6,24r4,-5l10,19r7,-2l17,17r4,2l26,21r,l30,24r2,6l32,30r2,7l34,43r,l34,54r-4,9l30,63r-7,4l17,69r,l10,67r,l6,63r,6xm6,43r,l6,54r,l10,60r,l17,63r,l21,60r2,-2l23,58r5,-6l28,43r,l28,34,23,30r,l21,26r-4,l17,26r-4,l8,30r,l6,34r,9l6,43xe" fillcolor="black" stroked="f">
                      <v:path arrowok="t" o:connecttype="custom" o:connectlocs="3810,43815;0,43815;0,0;3810,0;3810,15240;3810,15240;6350,12065;6350,12065;10795,10795;10795,10795;13335,12065;16510,13335;16510,13335;19050,15240;20320,19050;20320,19050;21590,23495;21590,27305;21590,27305;21590,34290;19050,40005;19050,40005;14605,42545;10795,43815;10795,43815;6350,42545;6350,42545;3810,40005;3810,43815;3810,27305;3810,27305;3810,34290;3810,34290;6350,38100;6350,38100;10795,40005;10795,40005;13335,38100;14605,36830;14605,36830;17780,33020;17780,27305;17780,27305;17780,21590;14605,19050;14605,19050;13335,16510;10795,16510;10795,16510;8255,16510;5080,19050;5080,19050;3810,21590;3810,27305;3810,27305" o:connectangles="0,0,0,0,0,0,0,0,0,0,0,0,0,0,0,0,0,0,0,0,0,0,0,0,0,0,0,0,0,0,0,0,0,0,0,0,0,0,0,0,0,0,0,0,0,0,0,0,0,0,0,0,0,0,0"/>
                      <o:lock v:ext="edit" verticies="t"/>
                    </v:shape>
                    <v:shape id="Freeform 102" o:spid="_x0000_s1048" style="position:absolute;left:9417;top:4279;width:44;height:439;visibility:visible;mso-wrap-style:square;v-text-anchor:top" coordsize="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" path="m,11l,,7,r,11l,11xm,69l,19r7,l7,69,,69xe" fillcolor="black" stroked="f">
                      <v:path arrowok="t" o:connecttype="custom" o:connectlocs="0,6985;0,0;4445,0;4445,6985;0,6985;0,43815;0,12065;4445,12065;4445,43815;0,43815" o:connectangles="0,0,0,0,0,0,0,0,0,0"/>
                      <o:lock v:ext="edit" verticies="t"/>
                    </v:shape>
                    <v:shape id="Freeform 103" o:spid="_x0000_s1049" style="position:absolute;left:9512;top:4387;width:209;height:331;visibility:visible;mso-wrap-style:square;v-text-anchor:top" coordsize="3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" path="m,37l7,35r,l9,39r2,4l11,43r2,3l18,46r,l22,46r2,-3l24,43r2,-2l26,37r,l24,33r,l18,30r,l7,26r,l3,22r,l,15r,l3,9,5,4r,l9,2,16,r,l24,2r,l29,7r,l33,15r-7,l26,15,22,9r-6,l16,9,9,9r,l7,13r,l9,17r,l18,22r,l29,26r,l33,30r,l33,37r,l33,43r-4,5l29,48r-5,4l18,52r,l11,52,5,48,3,43,,37r,xe" fillcolor="black" stroked="f">
                      <v:path arrowok="t" o:connecttype="custom" o:connectlocs="4445,22225;5715,24765;6985,27305;11430,29210;13970,29210;15240,27305;16510,23495;15240,20955;11430,19050;4445,16510;1905,13970;0,9525;1905,5715;3175,2540;10160,0;15240,1270;18415,4445;20955,9525;16510,9525;10160,5715;5715,5715;4445,8255;5715,10795;11430,13970;18415,16510;20955,19050;20955,23495;20955,27305;18415,30480;11430,33020;6985,33020;1905,27305;0,23495" o:connectangles="0,0,0,0,0,0,0,0,0,0,0,0,0,0,0,0,0,0,0,0,0,0,0,0,0,0,0,0,0,0,0,0,0"/>
                    </v:shape>
                    <v:shape id="Freeform 104" o:spid="_x0000_s1050" style="position:absolute;left:9747;top:4292;width:139;height:426;visibility:visible;mso-wrap-style:square;v-text-anchor:top" coordsize="2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" path="m20,58r2,9l22,67r-7,l15,67,11,65r,l7,61r,l7,52,7,24,,24,,17r7,l7,4,13,r,17l20,17r,7l13,24r,28l13,52r,6l13,58r4,l17,58r3,l20,58xe" fillcolor="black" stroked="f">
                      <v:path arrowok="t" o:connecttype="custom" o:connectlocs="12700,36830;13970,42545;13970,42545;9525,42545;9525,42545;6985,41275;6985,41275;4445,38735;4445,38735;4445,33020;4445,15240;0,15240;0,10795;4445,10795;4445,2540;8255,0;8255,10795;12700,10795;12700,15240;8255,15240;8255,33020;8255,33020;8255,36830;8255,36830;10795,36830;10795,36830;12700,36830;12700,36830" o:connectangles="0,0,0,0,0,0,0,0,0,0,0,0,0,0,0,0,0,0,0,0,0,0,0,0,0,0,0,0"/>
                    </v:shape>
                    <v:shape id="Freeform 105" o:spid="_x0000_s1051" style="position:absolute;left:10039;top:4279;width:216;height:439;visibility:visible;mso-wrap-style:square;v-text-anchor:top" coordsize="3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" path="m28,69r,-6l28,63r-5,4l23,67r-6,2l17,69,10,67,4,63r,l2,54,,43r,l,37,2,30r,l4,24,8,21r,l13,19r4,-2l17,17r6,2l23,19r5,5l28,r6,l34,69r-6,xm6,43r,l8,52r2,6l10,58r3,2l17,63r,l21,60r4,-2l25,58r3,-6l28,45r,l28,37,25,30r,l21,26r-4,l17,26r-4,l10,30r,l8,34,6,43r,xe" fillcolor="black" stroked="f">
                      <v:path arrowok="t" o:connecttype="custom" o:connectlocs="17780,43815;17780,40005;17780,40005;14605,42545;14605,42545;10795,43815;10795,43815;6350,42545;2540,40005;2540,40005;1270,34290;0,27305;0,27305;0,23495;1270,19050;1270,19050;2540,15240;5080,13335;5080,13335;8255,12065;10795,10795;10795,10795;14605,12065;14605,12065;17780,15240;17780,0;21590,0;21590,43815;17780,43815;3810,27305;3810,27305;5080,33020;6350,36830;6350,36830;8255,38100;10795,40005;10795,40005;13335,38100;15875,36830;15875,36830;17780,33020;17780,28575;17780,28575;17780,23495;15875,19050;15875,19050;13335,16510;10795,16510;10795,16510;8255,16510;6350,19050;6350,19050;5080,21590;3810,27305;3810,27305" o:connectangles="0,0,0,0,0,0,0,0,0,0,0,0,0,0,0,0,0,0,0,0,0,0,0,0,0,0,0,0,0,0,0,0,0,0,0,0,0,0,0,0,0,0,0,0,0,0,0,0,0,0,0,0,0,0,0"/>
                      <o:lock v:ext="edit" verticies="t"/>
                    </v:shape>
                    <v:shape id="Freeform 106" o:spid="_x0000_s1052" style="position:absolute;left:10312;top:4387;width:229;height:331;visibility:visible;mso-wrap-style:square;v-text-anchor:top" coordsize="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" path="m30,35r6,2l36,37r-2,6l30,48r,l26,52r-7,l19,52,11,50,6,46r,l2,37,,26r,l2,15,6,7r,l11,2,19,r,l26,2r6,5l32,7r4,8l36,26r,2l6,28r,l8,37r3,4l11,41r4,2l19,46r,l23,46r3,-3l30,35r,xm8,22r22,l30,22r,-7l28,13r,l23,9r-4,l19,9r-4,l11,11r,l8,15r,7l8,22xe" fillcolor="black" stroked="f">
                      <v:path arrowok="t" o:connecttype="custom" o:connectlocs="19050,22225;22860,23495;22860,23495;21590,27305;19050,30480;19050,30480;16510,33020;12065,33020;12065,33020;6985,31750;3810,29210;3810,29210;1270,23495;0,16510;0,16510;1270,9525;3810,4445;3810,4445;6985,1270;12065,0;12065,0;16510,1270;20320,4445;20320,4445;22860,9525;22860,16510;22860,17780;3810,17780;3810,17780;5080,23495;6985,26035;6985,26035;9525,27305;12065,29210;12065,29210;14605,29210;16510,27305;19050,22225;19050,22225;5080,13970;19050,13970;19050,13970;19050,9525;17780,8255;17780,8255;14605,5715;12065,5715;12065,5715;9525,5715;6985,6985;6985,6985;5080,9525;5080,13970;5080,13970" o:connectangles="0,0,0,0,0,0,0,0,0,0,0,0,0,0,0,0,0,0,0,0,0,0,0,0,0,0,0,0,0,0,0,0,0,0,0,0,0,0,0,0,0,0,0,0,0,0,0,0,0,0,0,0,0,0"/>
                      <o:lock v:ext="edit" verticies="t"/>
                    </v:shape>
                    <v:shape id="Freeform 107" o:spid="_x0000_s1053" style="position:absolute;left:10598;top:4387;width:139;height:331;visibility:visible;mso-wrap-style:square;v-text-anchor:top" coordsize="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" path="m,52l,2r7,l7,9r,l11,2r,l15,r,l22,4r-2,7l20,11,15,9r,l11,11r,l9,15r,l7,26r,26l,52xe" fillcolor="black" stroked="f">
                      <v:path arrowok="t" o:connecttype="custom" o:connectlocs="0,33020;0,1270;4445,1270;4445,5715;4445,5715;6985,1270;6985,1270;9525,0;9525,0;13970,2540;12700,6985;12700,6985;9525,5715;9525,5715;6985,6985;6985,6985;5715,9525;5715,9525;4445,16510;4445,33020;0,33020" o:connectangles="0,0,0,0,0,0,0,0,0,0,0,0,0,0,0,0,0,0,0,0,0"/>
                    </v:shape>
                    <v:shape id="Freeform 108" o:spid="_x0000_s1054" style="position:absolute;left:10915;top:4279;width:330;height:439;visibility:visible;mso-wrap-style:square;v-text-anchor:top" coordsize="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" path="m,69l,,11,,23,47r3,11l26,58,30,47,43,r9,l52,69r-7,l45,11,30,69r-9,l6,11r,58l,69xe" fillcolor="#d20019" stroked="f">
                      <v:path arrowok="t" o:connecttype="custom" o:connectlocs="0,43815;0,0;6985,0;14605,29845;16510,36830;16510,36830;19050,29845;27305,0;33020,0;33020,43815;28575,43815;28575,6985;19050,43815;13335,43815;3810,6985;3810,43815;0,43815" o:connectangles="0,0,0,0,0,0,0,0,0,0,0,0,0,0,0,0,0"/>
                    </v:shape>
                    <v:shape id="Freeform 109" o:spid="_x0000_s1055" style="position:absolute;left:11296;top:4387;width:248;height:331;visibility:visible;mso-wrap-style:square;v-text-anchor:top" coordsize="3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" path="m30,35r7,2l37,37r-2,6l30,48r,l26,52r-6,l20,52,13,50,7,46r,l2,37,,26r,l2,15,7,7r,l13,2,20,r,l26,2r7,5l33,7r4,8l39,26r,2l9,28r,l9,37r2,4l11,41r4,2l20,46r,l24,46r2,-3l30,35r,xm9,22r21,l30,22r,-7l28,13r,l24,9r-4,l20,9r-5,l11,11r,l9,15r,7l9,22xe" fillcolor="#d20019" stroked="f">
                      <v:path arrowok="t" o:connecttype="custom" o:connectlocs="19050,22225;23495,23495;23495,23495;22225,27305;19050,30480;19050,30480;16510,33020;12700,33020;12700,33020;8255,31750;4445,29210;4445,29210;1270,23495;0,16510;0,16510;1270,9525;4445,4445;4445,4445;8255,1270;12700,0;12700,0;16510,1270;20955,4445;20955,4445;23495,9525;24765,16510;24765,17780;5715,17780;5715,17780;5715,23495;6985,26035;6985,26035;9525,27305;12700,29210;12700,29210;15240,29210;16510,27305;19050,22225;19050,22225;5715,13970;19050,13970;19050,13970;19050,9525;17780,8255;17780,8255;15240,5715;12700,5715;12700,5715;9525,5715;6985,6985;6985,6985;5715,9525;5715,13970;5715,13970" o:connectangles="0,0,0,0,0,0,0,0,0,0,0,0,0,0,0,0,0,0,0,0,0,0,0,0,0,0,0,0,0,0,0,0,0,0,0,0,0,0,0,0,0,0,0,0,0,0,0,0,0,0,0,0,0,0"/>
                      <o:lock v:ext="edit" verticies="t"/>
                    </v:shape>
                    <v:shape id="Freeform 110" o:spid="_x0000_s1056" style="position:absolute;left:11588;top:4387;width:216;height:331;visibility:visible;mso-wrap-style:square;v-text-anchor:top" coordsize="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" path="m,52l,2r6,l6,9r,l12,2r,l19,r,l25,2r,l30,4r,l32,11r,l34,22r,30l25,52r,-30l25,22r,-9l25,13,23,9r,l19,9r,l15,9r-5,2l10,11,8,17r,7l8,52,,52xe" fillcolor="#d20019" stroked="f">
                      <v:path arrowok="t" o:connecttype="custom" o:connectlocs="0,33020;0,1270;3810,1270;3810,5715;3810,5715;7620,1270;7620,1270;12065,0;12065,0;15875,1270;15875,1270;19050,2540;19050,2540;20320,6985;20320,6985;21590,13970;21590,33020;15875,33020;15875,13970;15875,13970;15875,8255;15875,8255;14605,5715;14605,5715;12065,5715;12065,5715;9525,5715;6350,6985;6350,6985;5080,10795;5080,15240;5080,33020;0,33020" o:connectangles="0,0,0,0,0,0,0,0,0,0,0,0,0,0,0,0,0,0,0,0,0,0,0,0,0,0,0,0,0,0,0,0,0"/>
                    </v:shape>
                    <v:shape id="Freeform 111" o:spid="_x0000_s1057" style="position:absolute;left:11849;top:4387;width:216;height:331;visibility:visible;mso-wrap-style:square;v-text-anchor:top" coordsize="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" path="m,37l6,35r,l8,39r2,4l10,43r3,3l17,46r,l21,46r2,-3l23,43r2,-2l28,37r,l25,33r,l17,30r,l6,26r,l4,22r,l2,15r,l2,9,6,4r,l10,2,17,r,l25,2r,l30,7r,l32,15r-7,l25,15,23,9r-6,l17,9r-7,l10,9,8,13r,l10,17r,l17,22r,l28,26r,l32,30r,l34,37r,l32,43r-2,5l30,48r-7,4l17,52r,l10,52,6,48,2,43,,37r,xe" fillcolor="#d20019" stroked="f">
                      <v:path arrowok="t" o:connecttype="custom" o:connectlocs="3810,22225;5080,24765;6350,27305;10795,29210;13335,29210;14605,27305;17780,23495;15875,20955;10795,19050;3810,16510;2540,13970;1270,9525;1270,5715;3810,2540;10795,0;15875,1270;19050,4445;20320,9525;15875,9525;10795,5715;6350,5715;5080,8255;6350,10795;10795,13970;17780,16510;20320,19050;21590,23495;20320,27305;19050,30480;10795,33020;6350,33020;1270,27305;0,23495" o:connectangles="0,0,0,0,0,0,0,0,0,0,0,0,0,0,0,0,0,0,0,0,0,0,0,0,0,0,0,0,0,0,0,0,0"/>
                    </v:shape>
                    <v:shape id="Freeform 112" o:spid="_x0000_s1058" style="position:absolute;left:12109;top:4387;width:216;height:331;visibility:visible;mso-wrap-style:square;v-text-anchor:top" coordsize="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" path="m28,33r6,2l34,35r-2,6l28,48r,l23,52r-6,l17,52,10,50,4,46r,l,37,,26r,l,15,4,7r,l10,2,17,r,l23,2r5,2l28,4r4,5l34,17r-6,l28,17,23,11r,l21,9r-4,l17,9r-4,l8,13r,l6,17r,9l6,26r,9l8,41r,l13,43r4,3l17,46r4,l23,43r,l25,39r3,-6l28,33xe" fillcolor="#d20019" stroked="f">
                      <v:path arrowok="t" o:connecttype="custom" o:connectlocs="17780,20955;21590,22225;21590,22225;20320,26035;17780,30480;17780,30480;14605,33020;10795,33020;10795,33020;6350,31750;2540,29210;2540,29210;0,23495;0,16510;0,16510;0,9525;2540,4445;2540,4445;6350,1270;10795,0;10795,0;14605,1270;17780,2540;17780,2540;20320,5715;21590,10795;17780,10795;17780,10795;14605,6985;14605,6985;13335,5715;10795,5715;10795,5715;8255,5715;5080,8255;5080,8255;3810,10795;3810,16510;3810,16510;3810,22225;5080,26035;5080,26035;8255,27305;10795,29210;10795,29210;13335,29210;14605,27305;14605,27305;15875,24765;17780,20955;17780,20955" o:connectangles="0,0,0,0,0,0,0,0,0,0,0,0,0,0,0,0,0,0,0,0,0,0,0,0,0,0,0,0,0,0,0,0,0,0,0,0,0,0,0,0,0,0,0,0,0,0,0,0,0,0,0"/>
                    </v:shape>
                    <v:shape id="Freeform 113" o:spid="_x0000_s1059" style="position:absolute;left:12369;top:4279;width:204;height:439;visibility:visible;mso-wrap-style:square;v-text-anchor:top" coordsize="3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" path="m,69l,,6,r,24l6,24r4,-5l10,19r7,-2l17,17r6,2l28,21r,l30,28r2,9l32,69r-6,l26,37r,l23,32r,-4l23,28,19,26r-2,l17,26r-4,l8,28r,l6,34r,7l6,69,,69xe" fillcolor="#d20019" stroked="f">
                      <v:path arrowok="t" o:connecttype="custom" o:connectlocs="0,43815;0,0;3810,0;3810,15240;3810,15240;6350,12065;6350,12065;10795,10795;10795,10795;14605,12065;17780,13335;17780,13335;19050,17780;20320,23495;20320,43815;16510,43815;16510,23495;16510,23495;14605,20320;14605,17780;14605,17780;12065,16510;10795,16510;10795,16510;8255,16510;5080,17780;5080,17780;3810,21590;3810,26035;3810,43815;0,43815" o:connectangles="0,0,0,0,0,0,0,0,0,0,0,0,0,0,0,0,0,0,0,0,0,0,0,0,0,0,0,0,0,0,0"/>
                    </v:shape>
                    <v:shape id="Freeform 114" o:spid="_x0000_s1060" style="position:absolute;left:11766;top:882;width:807;height:629;visibility:visible;mso-wrap-style:square;v-text-anchor:top" coordsize="1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" path="m92,30r,l30,r,l32,6r,7l32,13,30,30,23,43,13,54,8,58,,63r,l2,69r2,7l8,84r5,7l21,95r9,4l43,99r,l86,91r,l101,86r13,-6l123,71r4,-6l127,65r-2,-9l118,45,108,37,92,30r,xe" fillcolor="#d20019" stroked="f">
                      <v:path arrowok="t" o:connecttype="custom" o:connectlocs="58420,19050;58420,19050;19050,0;19050,0;20320,3810;20320,8255;20320,8255;19050,19050;14605,27305;8255,34290;5080,36830;0,40005;0,40005;1270,43815;2540,48260;5080,53340;8255,57785;13335,60325;19050,62865;27305,62865;27305,62865;54610,57785;54610,57785;64135,54610;72390,50800;78105,45085;80645,41275;80645,41275;79375,35560;74930,28575;68580,23495;58420,19050;58420,19050" o:connectangles="0,0,0,0,0,0,0,0,0,0,0,0,0,0,0,0,0,0,0,0,0,0,0,0,0,0,0,0,0,0,0,0,0"/>
                    </v:shape>
                    <v:shape id="Freeform 115" o:spid="_x0000_s1061" style="position:absolute;left:11036;top:812;width:603;height:699;visibility:visible;mso-wrap-style:square;v-text-anchor:top" coordsize="9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" path="m65,24r,l67,11,69,r,l65,6r-7,7l58,13,7,67r,l2,74,,78r,6l,89r2,6l7,97r6,5l20,104r,l50,110r,l65,110r11,-2l82,102r7,-7l91,89r2,-7l95,74r,l84,65,74,54,67,41,65,24r,xe" fillcolor="#d20019" stroked="f">
                      <v:path arrowok="t" o:connecttype="custom" o:connectlocs="41275,15240;41275,15240;42545,6985;43815,0;43815,0;41275,3810;36830,8255;36830,8255;4445,42545;4445,42545;1270,46990;0,49530;0,53340;0,56515;1270,60325;4445,61595;8255,64770;12700,66040;12700,66040;31750,69850;31750,69850;41275,69850;48260,68580;52070,64770;56515,60325;57785,56515;59055,52070;60325,46990;60325,46990;53340,41275;46990,34290;42545,26035;41275,15240;41275,15240" o:connectangles="0,0,0,0,0,0,0,0,0,0,0,0,0,0,0,0,0,0,0,0,0,0,0,0,0,0,0,0,0,0,0,0,0,0"/>
                    </v:shape>
                    <v:shape id="Freeform 116" o:spid="_x0000_s1062" style="position:absolute;left:11957;top:1511;width:577;height:800;visibility:visible;mso-wrap-style:square;v-text-anchor:top" coordsize="9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" path="m21,22r,l15,24r-4,7l4,37,2,44,,50r,7l2,65r2,7l4,72,17,96r,l28,109r11,8l49,124r9,2l58,126r4,-2l69,122r6,-11l82,98,84,83r,l91,26r,l91,18r,-7l86,7,84,3,78,,73,,67,3,58,5,21,22xe" fillcolor="#d20019" stroked="f">
                      <v:path arrowok="t" o:connecttype="custom" o:connectlocs="13335,13970;13335,13970;9525,15240;6985,19685;2540,23495;1270,27940;0,31750;0,36195;1270,41275;2540,45720;2540,45720;10795,60960;10795,60960;17780,69215;24765,74295;31115,78740;36830,80010;36830,80010;39370,78740;43815,77470;47625,70485;52070,62230;53340,52705;53340,52705;57785,16510;57785,16510;57785,11430;57785,6985;54610,4445;53340,1905;49530,0;46355,0;42545,1905;36830,3175;13335,13970" o:connectangles="0,0,0,0,0,0,0,0,0,0,0,0,0,0,0,0,0,0,0,0,0,0,0,0,0,0,0,0,0,0,0,0,0,0,0"/>
                    </v:shape>
                    <v:shape id="Freeform 117" o:spid="_x0000_s1063" style="position:absolute;left:10858;top:1485;width:591;height:661;visibility:visible;mso-wrap-style:square;v-text-anchor:top" coordsize="93,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" path="m89,76r,l93,69r,-8l93,54r,-6l89,41,84,35,78,28,71,26r,l41,11r,l28,4,15,,4,,,2r,l,2,,7r2,8l7,28r6,13l13,41,41,91r,l45,98r7,4l56,104r5,l67,104r4,-2l76,98r4,-7l89,76xe" fillcolor="#d20019" stroked="f">
                      <v:path arrowok="t" o:connecttype="custom" o:connectlocs="56515,48260;56515,48260;59055,43815;59055,38735;59055,34290;59055,30480;56515,26035;53340,22225;49530,17780;45085,16510;45085,16510;26035,6985;26035,6985;17780,2540;9525,0;2540,0;0,1270;0,1270;0,1270;0,4445;1270,9525;4445,17780;8255,26035;8255,26035;26035,57785;26035,57785;28575,62230;33020,64770;35560,66040;38735,66040;42545,66040;45085,64770;48260,62230;50800,57785;56515,48260" o:connectangles="0,0,0,0,0,0,0,0,0,0,0,0,0,0,0,0,0,0,0,0,0,0,0,0,0,0,0,0,0,0,0,0,0,0,0"/>
                    </v:shape>
                    <v:shape id="Freeform 118" o:spid="_x0000_s1064" style="position:absolute;left:11328;top:1981;width:698;height:495;visibility:visible;mso-wrap-style:square;v-text-anchor:top" coordsize="1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" path="m86,13r,l82,7,73,2,66,,60,,51,,45,2,38,7r-6,6l32,13,19,28r,l10,39,2,52,,61r,8l,69r2,3l6,74r11,2l30,78,45,76r,l90,65r,l97,63r6,-4l107,56r3,-4l110,46r,-5l105,35r-4,-5l86,13xe" fillcolor="#d20019" stroked="f">
                      <v:path arrowok="t" o:connecttype="custom" o:connectlocs="54610,8255;54610,8255;52070,4445;46355,1270;41910,0;38100,0;32385,0;28575,1270;24130,4445;20320,8255;20320,8255;12065,17780;12065,17780;6350,24765;1270,33020;0,38735;0,43815;0,43815;1270,45720;3810,46990;10795,48260;19050,49530;28575,48260;28575,48260;57150,41275;57150,41275;61595,40005;65405,37465;67945,35560;69850,33020;69850,29210;69850,26035;66675,22225;64135,19050;54610,8255" o:connectangles="0,0,0,0,0,0,0,0,0,0,0,0,0,0,0,0,0,0,0,0,0,0,0,0,0,0,0,0,0,0,0,0,0,0,0"/>
                    </v:shape>
                  </v:group>
                </w:pict>
              </mc:Fallback>
            </mc:AlternateContent>
          </w:r>
        </w:p>
      </w:tc>
      <w:tc>
        <w:tcPr>
          <w:tcW w:w="7052" w:type="dxa"/>
          <w:gridSpan w:val="2"/>
          <w:tcBorders>
            <w:bottom w:val="single" w:sz="4" w:space="0" w:color="auto"/>
          </w:tcBorders>
          <w:tcMar>
            <w:left w:w="57" w:type="dxa"/>
            <w:right w:w="57" w:type="dxa"/>
          </w:tcMar>
        </w:tcPr>
        <w:p w14:paraId="331835C1" w14:textId="2ACDF7A4" w:rsidR="004006CE" w:rsidRPr="006A66F5" w:rsidRDefault="003F2EFF" w:rsidP="007F58C3">
          <w:pPr>
            <w:pStyle w:val="Kopfzeile"/>
          </w:pPr>
          <w:fldSimple w:instr=" TITLE  \* MERGEFORMAT ">
            <w:r w:rsidR="00311747">
              <w:t>Entwicklerhandbuch_PoliTime</w:t>
            </w:r>
          </w:fldSimple>
        </w:p>
      </w:tc>
    </w:tr>
    <w:tr w:rsidR="004006CE" w:rsidRPr="006A66F5" w14:paraId="4CB52EE4" w14:textId="77777777" w:rsidTr="002C7172">
      <w:trPr>
        <w:trHeight w:hRule="exact" w:val="290"/>
      </w:trPr>
      <w:tc>
        <w:tcPr>
          <w:tcW w:w="2446" w:type="dxa"/>
          <w:vMerge/>
          <w:tcBorders>
            <w:right w:val="single" w:sz="4" w:space="0" w:color="auto"/>
          </w:tcBorders>
        </w:tcPr>
        <w:p w14:paraId="317CF5D1" w14:textId="77777777" w:rsidR="004006CE" w:rsidRPr="006A66F5" w:rsidRDefault="004006CE" w:rsidP="006A16D5">
          <w:pPr>
            <w:pStyle w:val="Kopfzeile"/>
          </w:pPr>
        </w:p>
      </w:tc>
      <w:tc>
        <w:tcPr>
          <w:tcW w:w="2091" w:type="dxa"/>
          <w:tcBorders>
            <w:top w:val="single" w:sz="4" w:space="0" w:color="auto"/>
            <w:left w:val="single" w:sz="4" w:space="0" w:color="auto"/>
          </w:tcBorders>
          <w:tcMar>
            <w:left w:w="57" w:type="dxa"/>
            <w:right w:w="57" w:type="dxa"/>
          </w:tcMar>
        </w:tcPr>
        <w:p w14:paraId="21EF3229" w14:textId="76212EA4" w:rsidR="004006CE" w:rsidRPr="00115516" w:rsidRDefault="001549B3" w:rsidP="00115516">
          <w:pPr>
            <w:pStyle w:val="Kopfzeile"/>
          </w:pPr>
          <w:r>
            <w:fldChar w:fldCharType="begin"/>
          </w:r>
          <w:r>
            <w:instrText xml:space="preserve"> KEYWORDS   \* MERGEFORMAT </w:instrText>
          </w:r>
          <w:r>
            <w:fldChar w:fldCharType="separate"/>
          </w:r>
          <w:r w:rsidR="00311747">
            <w:t>P160701.PEN</w:t>
          </w:r>
          <w:r>
            <w:fldChar w:fldCharType="end"/>
          </w:r>
        </w:p>
      </w:tc>
      <w:tc>
        <w:tcPr>
          <w:tcW w:w="4961" w:type="dxa"/>
          <w:tcBorders>
            <w:top w:val="single" w:sz="4" w:space="0" w:color="auto"/>
          </w:tcBorders>
          <w:tcMar>
            <w:left w:w="57" w:type="dxa"/>
            <w:right w:w="57" w:type="dxa"/>
          </w:tcMar>
        </w:tcPr>
        <w:p w14:paraId="70642390" w14:textId="0F3F5F50" w:rsidR="004006CE" w:rsidRPr="006A66F5" w:rsidRDefault="007F58C3" w:rsidP="006A16D5">
          <w:pPr>
            <w:pStyle w:val="Kopfzeile"/>
          </w:pPr>
          <w:r>
            <w:t>SilverPen</w:t>
          </w:r>
        </w:p>
      </w:tc>
    </w:tr>
  </w:tbl>
  <w:p w14:paraId="5DD4CA1A" w14:textId="77777777" w:rsidR="004006CE" w:rsidRDefault="004006CE" w:rsidP="002328D0">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8CF51" w14:textId="77777777" w:rsidR="004006CE" w:rsidRDefault="004006CE" w:rsidP="006A16D5">
    <w:pPr>
      <w:pStyle w:val="Kopfzeile"/>
    </w:pPr>
    <w:r w:rsidRPr="00115516">
      <w:rPr>
        <w:noProof/>
      </w:rPr>
      <w:drawing>
        <wp:anchor distT="0" distB="0" distL="114300" distR="114300" simplePos="0" relativeHeight="251657728" behindDoc="0" locked="0" layoutInCell="1" allowOverlap="1" wp14:anchorId="2DCBD396" wp14:editId="7F80E3CD">
          <wp:simplePos x="0" y="0"/>
          <wp:positionH relativeFrom="column">
            <wp:posOffset>4058285</wp:posOffset>
          </wp:positionH>
          <wp:positionV relativeFrom="paragraph">
            <wp:posOffset>11430</wp:posOffset>
          </wp:positionV>
          <wp:extent cx="1943100" cy="609600"/>
          <wp:effectExtent l="0" t="0" r="0" b="0"/>
          <wp:wrapTopAndBottom/>
          <wp:docPr id="65" name="Bild 1" descr="Logo_Signet_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_Signet_Clai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09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96216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7857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6C3E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A0CC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1802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3898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76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36DC84"/>
    <w:lvl w:ilvl="0">
      <w:start w:val="1"/>
      <w:numFmt w:val="bullet"/>
      <w:lvlText w:val=""/>
      <w:lvlJc w:val="left"/>
      <w:pPr>
        <w:ind w:left="643" w:hanging="360"/>
      </w:pPr>
      <w:rPr>
        <w:rFonts w:ascii="Wingdings" w:hAnsi="Wingdings" w:hint="default"/>
      </w:rPr>
    </w:lvl>
  </w:abstractNum>
  <w:abstractNum w:abstractNumId="8" w15:restartNumberingAfterBreak="0">
    <w:nsid w:val="FFFFFF88"/>
    <w:multiLevelType w:val="singleLevel"/>
    <w:tmpl w:val="F68018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9C13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295D6F"/>
    <w:multiLevelType w:val="hybridMultilevel"/>
    <w:tmpl w:val="A68E1802"/>
    <w:lvl w:ilvl="0" w:tplc="450AEDD8">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1A413EF"/>
    <w:multiLevelType w:val="multilevel"/>
    <w:tmpl w:val="F54615A4"/>
    <w:lvl w:ilvl="0">
      <w:start w:val="1"/>
      <w:numFmt w:val="decimal"/>
      <w:pStyle w:val="berschrift1"/>
      <w:lvlText w:val="%1"/>
      <w:lvlJc w:val="left"/>
      <w:pPr>
        <w:tabs>
          <w:tab w:val="num" w:pos="360"/>
        </w:tabs>
        <w:ind w:left="0" w:firstLine="0"/>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0" w:firstLine="0"/>
      </w:pPr>
    </w:lvl>
    <w:lvl w:ilvl="3">
      <w:start w:val="1"/>
      <w:numFmt w:val="decimal"/>
      <w:pStyle w:val="berschrift4"/>
      <w:lvlText w:val="%1.%2.%3.%4"/>
      <w:lvlJc w:val="left"/>
      <w:pPr>
        <w:tabs>
          <w:tab w:val="num" w:pos="0"/>
        </w:tabs>
        <w:ind w:left="0" w:firstLine="0"/>
      </w:pPr>
    </w:lvl>
    <w:lvl w:ilvl="4">
      <w:start w:val="1"/>
      <w:numFmt w:val="decimal"/>
      <w:pStyle w:val="berschrift5"/>
      <w:lvlText w:val="%1.%2.%3.%4.%5"/>
      <w:lvlJc w:val="left"/>
      <w:pPr>
        <w:tabs>
          <w:tab w:val="num" w:pos="0"/>
        </w:tabs>
        <w:ind w:left="0" w:firstLine="0"/>
      </w:pPr>
    </w:lvl>
    <w:lvl w:ilvl="5">
      <w:start w:val="1"/>
      <w:numFmt w:val="decimal"/>
      <w:pStyle w:val="berschrift6"/>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2" w15:restartNumberingAfterBreak="0">
    <w:nsid w:val="3B334EBF"/>
    <w:multiLevelType w:val="hybridMultilevel"/>
    <w:tmpl w:val="50F63EC0"/>
    <w:lvl w:ilvl="0" w:tplc="BEFA0468">
      <w:start w:val="1"/>
      <w:numFmt w:val="bullet"/>
      <w:pStyle w:val="AuflistungEbene2"/>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A25862"/>
    <w:multiLevelType w:val="hybridMultilevel"/>
    <w:tmpl w:val="26CCCD5C"/>
    <w:lvl w:ilvl="0" w:tplc="E3223B7E">
      <w:start w:val="1"/>
      <w:numFmt w:val="decimal"/>
      <w:pStyle w:val="Tabelle-Aufzhlung"/>
      <w:lvlText w:val="%1."/>
      <w:lvlJc w:val="left"/>
      <w:pPr>
        <w:ind w:left="1267" w:hanging="360"/>
      </w:pPr>
    </w:lvl>
    <w:lvl w:ilvl="1" w:tplc="04070019" w:tentative="1">
      <w:start w:val="1"/>
      <w:numFmt w:val="lowerLetter"/>
      <w:lvlText w:val="%2."/>
      <w:lvlJc w:val="left"/>
      <w:pPr>
        <w:ind w:left="1987" w:hanging="360"/>
      </w:pPr>
    </w:lvl>
    <w:lvl w:ilvl="2" w:tplc="0407001B" w:tentative="1">
      <w:start w:val="1"/>
      <w:numFmt w:val="lowerRoman"/>
      <w:lvlText w:val="%3."/>
      <w:lvlJc w:val="right"/>
      <w:pPr>
        <w:ind w:left="2707" w:hanging="180"/>
      </w:pPr>
    </w:lvl>
    <w:lvl w:ilvl="3" w:tplc="0407000F" w:tentative="1">
      <w:start w:val="1"/>
      <w:numFmt w:val="decimal"/>
      <w:lvlText w:val="%4."/>
      <w:lvlJc w:val="left"/>
      <w:pPr>
        <w:ind w:left="3427" w:hanging="360"/>
      </w:pPr>
    </w:lvl>
    <w:lvl w:ilvl="4" w:tplc="04070019" w:tentative="1">
      <w:start w:val="1"/>
      <w:numFmt w:val="lowerLetter"/>
      <w:lvlText w:val="%5."/>
      <w:lvlJc w:val="left"/>
      <w:pPr>
        <w:ind w:left="4147" w:hanging="360"/>
      </w:pPr>
    </w:lvl>
    <w:lvl w:ilvl="5" w:tplc="0407001B" w:tentative="1">
      <w:start w:val="1"/>
      <w:numFmt w:val="lowerRoman"/>
      <w:lvlText w:val="%6."/>
      <w:lvlJc w:val="right"/>
      <w:pPr>
        <w:ind w:left="4867" w:hanging="180"/>
      </w:pPr>
    </w:lvl>
    <w:lvl w:ilvl="6" w:tplc="0407000F" w:tentative="1">
      <w:start w:val="1"/>
      <w:numFmt w:val="decimal"/>
      <w:lvlText w:val="%7."/>
      <w:lvlJc w:val="left"/>
      <w:pPr>
        <w:ind w:left="5587" w:hanging="360"/>
      </w:pPr>
    </w:lvl>
    <w:lvl w:ilvl="7" w:tplc="04070019" w:tentative="1">
      <w:start w:val="1"/>
      <w:numFmt w:val="lowerLetter"/>
      <w:lvlText w:val="%8."/>
      <w:lvlJc w:val="left"/>
      <w:pPr>
        <w:ind w:left="6307" w:hanging="360"/>
      </w:pPr>
    </w:lvl>
    <w:lvl w:ilvl="8" w:tplc="0407001B" w:tentative="1">
      <w:start w:val="1"/>
      <w:numFmt w:val="lowerRoman"/>
      <w:lvlText w:val="%9."/>
      <w:lvlJc w:val="right"/>
      <w:pPr>
        <w:ind w:left="7027" w:hanging="180"/>
      </w:pPr>
    </w:lvl>
  </w:abstractNum>
  <w:abstractNum w:abstractNumId="14" w15:restartNumberingAfterBreak="0">
    <w:nsid w:val="428409E7"/>
    <w:multiLevelType w:val="hybridMultilevel"/>
    <w:tmpl w:val="28387A34"/>
    <w:lvl w:ilvl="0" w:tplc="7B40BDB2">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5" w15:restartNumberingAfterBreak="0">
    <w:nsid w:val="442575A8"/>
    <w:multiLevelType w:val="hybridMultilevel"/>
    <w:tmpl w:val="390C0B1A"/>
    <w:lvl w:ilvl="0" w:tplc="C74C30E6">
      <w:start w:val="1"/>
      <w:numFmt w:val="bullet"/>
      <w:pStyle w:val="Aufzhlungszeichen2"/>
      <w:lvlText w:val=""/>
      <w:lvlJc w:val="left"/>
      <w:pPr>
        <w:ind w:left="360" w:hanging="360"/>
      </w:pPr>
      <w:rPr>
        <w:rFonts w:ascii="Wingdings" w:hAnsi="Wingdings" w:hint="default"/>
        <w:color w:val="CC0000"/>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C650DE0"/>
    <w:multiLevelType w:val="hybridMultilevel"/>
    <w:tmpl w:val="3948D534"/>
    <w:lvl w:ilvl="0" w:tplc="40FA2E22">
      <w:start w:val="1"/>
      <w:numFmt w:val="bullet"/>
      <w:pStyle w:val="AuflistungEbene1"/>
      <w:lvlText w:val=""/>
      <w:lvlJc w:val="left"/>
      <w:pPr>
        <w:ind w:left="360" w:hanging="360"/>
      </w:pPr>
      <w:rPr>
        <w:rFonts w:ascii="Wingdings" w:hAnsi="Wingdings" w:hint="default"/>
        <w:color w:val="C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1273D4"/>
    <w:multiLevelType w:val="multilevel"/>
    <w:tmpl w:val="1ACC54F0"/>
    <w:lvl w:ilvl="0">
      <w:start w:val="1"/>
      <w:numFmt w:val="none"/>
      <w:pStyle w:val="Tobedone"/>
      <w:suff w:val="space"/>
      <w:lvlText w:val="To do: "/>
      <w:lvlJc w:val="left"/>
      <w:pPr>
        <w:ind w:left="0" w:firstLine="2268"/>
      </w:pPr>
      <w:rPr>
        <w:rFonts w:hint="default"/>
        <w:color w:val="FF0000"/>
      </w:rPr>
    </w:lvl>
    <w:lvl w:ilvl="1">
      <w:start w:val="1"/>
      <w:numFmt w:val="lowerLetter"/>
      <w:lvlText w:val="%2)"/>
      <w:lvlJc w:val="left"/>
      <w:pPr>
        <w:tabs>
          <w:tab w:val="num" w:pos="2988"/>
        </w:tabs>
        <w:ind w:left="2988" w:hanging="360"/>
      </w:pPr>
      <w:rPr>
        <w:rFonts w:hint="default"/>
      </w:rPr>
    </w:lvl>
    <w:lvl w:ilvl="2">
      <w:start w:val="1"/>
      <w:numFmt w:val="lowerRoman"/>
      <w:lvlText w:val="%3)"/>
      <w:lvlJc w:val="left"/>
      <w:pPr>
        <w:tabs>
          <w:tab w:val="num" w:pos="3348"/>
        </w:tabs>
        <w:ind w:left="3348" w:hanging="360"/>
      </w:pPr>
      <w:rPr>
        <w:rFonts w:hint="default"/>
      </w:rPr>
    </w:lvl>
    <w:lvl w:ilvl="3">
      <w:start w:val="1"/>
      <w:numFmt w:val="decimal"/>
      <w:lvlText w:val="(%4)"/>
      <w:lvlJc w:val="left"/>
      <w:pPr>
        <w:tabs>
          <w:tab w:val="num" w:pos="3708"/>
        </w:tabs>
        <w:ind w:left="3708" w:hanging="360"/>
      </w:pPr>
      <w:rPr>
        <w:rFonts w:hint="default"/>
      </w:rPr>
    </w:lvl>
    <w:lvl w:ilvl="4">
      <w:start w:val="1"/>
      <w:numFmt w:val="lowerLetter"/>
      <w:lvlText w:val="(%5)"/>
      <w:lvlJc w:val="left"/>
      <w:pPr>
        <w:tabs>
          <w:tab w:val="num" w:pos="4068"/>
        </w:tabs>
        <w:ind w:left="4068" w:hanging="360"/>
      </w:pPr>
      <w:rPr>
        <w:rFonts w:hint="default"/>
      </w:rPr>
    </w:lvl>
    <w:lvl w:ilvl="5">
      <w:start w:val="1"/>
      <w:numFmt w:val="lowerRoman"/>
      <w:lvlText w:val="(%6)"/>
      <w:lvlJc w:val="left"/>
      <w:pPr>
        <w:tabs>
          <w:tab w:val="num" w:pos="4428"/>
        </w:tabs>
        <w:ind w:left="4428" w:hanging="360"/>
      </w:pPr>
      <w:rPr>
        <w:rFonts w:hint="default"/>
      </w:rPr>
    </w:lvl>
    <w:lvl w:ilvl="6">
      <w:start w:val="1"/>
      <w:numFmt w:val="decimal"/>
      <w:lvlText w:val="%7."/>
      <w:lvlJc w:val="left"/>
      <w:pPr>
        <w:tabs>
          <w:tab w:val="num" w:pos="4788"/>
        </w:tabs>
        <w:ind w:left="4788" w:hanging="360"/>
      </w:pPr>
      <w:rPr>
        <w:rFonts w:hint="default"/>
      </w:rPr>
    </w:lvl>
    <w:lvl w:ilvl="7">
      <w:start w:val="1"/>
      <w:numFmt w:val="lowerLetter"/>
      <w:lvlText w:val="%8."/>
      <w:lvlJc w:val="left"/>
      <w:pPr>
        <w:tabs>
          <w:tab w:val="num" w:pos="5148"/>
        </w:tabs>
        <w:ind w:left="5148" w:hanging="360"/>
      </w:pPr>
      <w:rPr>
        <w:rFonts w:hint="default"/>
      </w:rPr>
    </w:lvl>
    <w:lvl w:ilvl="8">
      <w:start w:val="1"/>
      <w:numFmt w:val="lowerRoman"/>
      <w:lvlText w:val="%9."/>
      <w:lvlJc w:val="left"/>
      <w:pPr>
        <w:tabs>
          <w:tab w:val="num" w:pos="5508"/>
        </w:tabs>
        <w:ind w:left="5508" w:hanging="360"/>
      </w:pPr>
      <w:rPr>
        <w:rFonts w:hint="default"/>
      </w:rPr>
    </w:lvl>
  </w:abstractNum>
  <w:abstractNum w:abstractNumId="18" w15:restartNumberingAfterBreak="0">
    <w:nsid w:val="5B8547AF"/>
    <w:multiLevelType w:val="hybridMultilevel"/>
    <w:tmpl w:val="6A9AFE64"/>
    <w:lvl w:ilvl="0" w:tplc="10A0077E">
      <w:start w:val="1"/>
      <w:numFmt w:val="ordinal"/>
      <w:pStyle w:val="Aufzhlung"/>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6AA50333"/>
    <w:multiLevelType w:val="hybridMultilevel"/>
    <w:tmpl w:val="0D1671CC"/>
    <w:lvl w:ilvl="0" w:tplc="FFD2E014">
      <w:start w:val="1"/>
      <w:numFmt w:val="bullet"/>
      <w:lvlText w:val=""/>
      <w:lvlJc w:val="left"/>
      <w:pPr>
        <w:ind w:left="6262" w:hanging="360"/>
      </w:pPr>
      <w:rPr>
        <w:rFonts w:ascii="Wingdings" w:hAnsi="Wingdings" w:hint="default"/>
      </w:rPr>
    </w:lvl>
    <w:lvl w:ilvl="1" w:tplc="04070003">
      <w:start w:val="1"/>
      <w:numFmt w:val="bullet"/>
      <w:lvlText w:val="o"/>
      <w:lvlJc w:val="left"/>
      <w:pPr>
        <w:ind w:left="6982" w:hanging="360"/>
      </w:pPr>
      <w:rPr>
        <w:rFonts w:ascii="Courier New" w:hAnsi="Courier New" w:cs="Courier New" w:hint="default"/>
      </w:rPr>
    </w:lvl>
    <w:lvl w:ilvl="2" w:tplc="04070005">
      <w:start w:val="1"/>
      <w:numFmt w:val="bullet"/>
      <w:lvlText w:val=""/>
      <w:lvlJc w:val="left"/>
      <w:pPr>
        <w:ind w:left="7702" w:hanging="360"/>
      </w:pPr>
      <w:rPr>
        <w:rFonts w:ascii="Wingdings" w:hAnsi="Wingdings" w:hint="default"/>
      </w:rPr>
    </w:lvl>
    <w:lvl w:ilvl="3" w:tplc="04070001" w:tentative="1">
      <w:start w:val="1"/>
      <w:numFmt w:val="bullet"/>
      <w:lvlText w:val=""/>
      <w:lvlJc w:val="left"/>
      <w:pPr>
        <w:ind w:left="8422" w:hanging="360"/>
      </w:pPr>
      <w:rPr>
        <w:rFonts w:ascii="Symbol" w:hAnsi="Symbol" w:hint="default"/>
      </w:rPr>
    </w:lvl>
    <w:lvl w:ilvl="4" w:tplc="04070003" w:tentative="1">
      <w:start w:val="1"/>
      <w:numFmt w:val="bullet"/>
      <w:lvlText w:val="o"/>
      <w:lvlJc w:val="left"/>
      <w:pPr>
        <w:ind w:left="9142" w:hanging="360"/>
      </w:pPr>
      <w:rPr>
        <w:rFonts w:ascii="Courier New" w:hAnsi="Courier New" w:cs="Courier New" w:hint="default"/>
      </w:rPr>
    </w:lvl>
    <w:lvl w:ilvl="5" w:tplc="04070005" w:tentative="1">
      <w:start w:val="1"/>
      <w:numFmt w:val="bullet"/>
      <w:lvlText w:val=""/>
      <w:lvlJc w:val="left"/>
      <w:pPr>
        <w:ind w:left="9862" w:hanging="360"/>
      </w:pPr>
      <w:rPr>
        <w:rFonts w:ascii="Wingdings" w:hAnsi="Wingdings" w:hint="default"/>
      </w:rPr>
    </w:lvl>
    <w:lvl w:ilvl="6" w:tplc="04070001" w:tentative="1">
      <w:start w:val="1"/>
      <w:numFmt w:val="bullet"/>
      <w:lvlText w:val=""/>
      <w:lvlJc w:val="left"/>
      <w:pPr>
        <w:ind w:left="10582" w:hanging="360"/>
      </w:pPr>
      <w:rPr>
        <w:rFonts w:ascii="Symbol" w:hAnsi="Symbol" w:hint="default"/>
      </w:rPr>
    </w:lvl>
    <w:lvl w:ilvl="7" w:tplc="04070003" w:tentative="1">
      <w:start w:val="1"/>
      <w:numFmt w:val="bullet"/>
      <w:lvlText w:val="o"/>
      <w:lvlJc w:val="left"/>
      <w:pPr>
        <w:ind w:left="11302" w:hanging="360"/>
      </w:pPr>
      <w:rPr>
        <w:rFonts w:ascii="Courier New" w:hAnsi="Courier New" w:cs="Courier New" w:hint="default"/>
      </w:rPr>
    </w:lvl>
    <w:lvl w:ilvl="8" w:tplc="04070005" w:tentative="1">
      <w:start w:val="1"/>
      <w:numFmt w:val="bullet"/>
      <w:lvlText w:val=""/>
      <w:lvlJc w:val="left"/>
      <w:pPr>
        <w:ind w:left="12022" w:hanging="360"/>
      </w:pPr>
      <w:rPr>
        <w:rFonts w:ascii="Wingdings" w:hAnsi="Wingdings" w:hint="default"/>
      </w:rPr>
    </w:lvl>
  </w:abstractNum>
  <w:abstractNum w:abstractNumId="20" w15:restartNumberingAfterBreak="0">
    <w:nsid w:val="7F1A6F63"/>
    <w:multiLevelType w:val="hybridMultilevel"/>
    <w:tmpl w:val="9E8866B8"/>
    <w:lvl w:ilvl="0" w:tplc="F82A16EA">
      <w:start w:val="1"/>
      <w:numFmt w:val="bullet"/>
      <w:pStyle w:val="TabelleAuflist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1"/>
  </w:num>
  <w:num w:numId="4">
    <w:abstractNumId w:val="20"/>
  </w:num>
  <w:num w:numId="5">
    <w:abstractNumId w:val="15"/>
  </w:num>
  <w:num w:numId="6">
    <w:abstractNumId w:val="12"/>
  </w:num>
  <w:num w:numId="7">
    <w:abstractNumId w:val="9"/>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4"/>
  </w:num>
  <w:num w:numId="18">
    <w:abstractNumId w:val="14"/>
    <w:lvlOverride w:ilvl="0">
      <w:startOverride w:val="1"/>
    </w:lvlOverride>
  </w:num>
  <w:num w:numId="19">
    <w:abstractNumId w:val="18"/>
  </w:num>
  <w:num w:numId="20">
    <w:abstractNumId w:val="18"/>
    <w:lvlOverride w:ilvl="0">
      <w:startOverride w:val="1"/>
    </w:lvlOverride>
  </w:num>
  <w:num w:numId="21">
    <w:abstractNumId w:val="18"/>
    <w:lvlOverride w:ilvl="0">
      <w:startOverride w:val="1"/>
    </w:lvlOverride>
  </w:num>
  <w:num w:numId="22">
    <w:abstractNumId w:val="13"/>
  </w:num>
  <w:num w:numId="23">
    <w:abstractNumId w:val="7"/>
  </w:num>
  <w:num w:numId="24">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1"/>
  <w:styleLockTheme/>
  <w:defaultTabStop w:val="595"/>
  <w:hyphenationZone w:val="425"/>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8BE"/>
    <w:rsid w:val="000005D9"/>
    <w:rsid w:val="000008EB"/>
    <w:rsid w:val="00005459"/>
    <w:rsid w:val="00010165"/>
    <w:rsid w:val="00013D23"/>
    <w:rsid w:val="000339AD"/>
    <w:rsid w:val="000357C9"/>
    <w:rsid w:val="0004627D"/>
    <w:rsid w:val="00047789"/>
    <w:rsid w:val="00053ED1"/>
    <w:rsid w:val="00060BBD"/>
    <w:rsid w:val="00061C9B"/>
    <w:rsid w:val="0006514F"/>
    <w:rsid w:val="0007036C"/>
    <w:rsid w:val="00073BE9"/>
    <w:rsid w:val="000B0531"/>
    <w:rsid w:val="000D0B26"/>
    <w:rsid w:val="000D269B"/>
    <w:rsid w:val="000D7315"/>
    <w:rsid w:val="000F2C25"/>
    <w:rsid w:val="00100ACF"/>
    <w:rsid w:val="0010751F"/>
    <w:rsid w:val="00111B14"/>
    <w:rsid w:val="00114B05"/>
    <w:rsid w:val="00115516"/>
    <w:rsid w:val="00115DA9"/>
    <w:rsid w:val="0011692F"/>
    <w:rsid w:val="00134DAE"/>
    <w:rsid w:val="00142EC8"/>
    <w:rsid w:val="00143A1F"/>
    <w:rsid w:val="00146F55"/>
    <w:rsid w:val="001549B3"/>
    <w:rsid w:val="001554D1"/>
    <w:rsid w:val="00164AF2"/>
    <w:rsid w:val="00172148"/>
    <w:rsid w:val="00175E52"/>
    <w:rsid w:val="00176AE5"/>
    <w:rsid w:val="0018442C"/>
    <w:rsid w:val="00194C07"/>
    <w:rsid w:val="001974F0"/>
    <w:rsid w:val="001A6AF4"/>
    <w:rsid w:val="001B08BE"/>
    <w:rsid w:val="001B69E7"/>
    <w:rsid w:val="001B6B74"/>
    <w:rsid w:val="001C7E29"/>
    <w:rsid w:val="001F146C"/>
    <w:rsid w:val="001F3747"/>
    <w:rsid w:val="001F6248"/>
    <w:rsid w:val="001F67A6"/>
    <w:rsid w:val="00203CFB"/>
    <w:rsid w:val="00214D6D"/>
    <w:rsid w:val="002226FD"/>
    <w:rsid w:val="00227999"/>
    <w:rsid w:val="002328D0"/>
    <w:rsid w:val="00236AF7"/>
    <w:rsid w:val="0023779D"/>
    <w:rsid w:val="00250898"/>
    <w:rsid w:val="00255F8A"/>
    <w:rsid w:val="00261CAE"/>
    <w:rsid w:val="00262480"/>
    <w:rsid w:val="002648E9"/>
    <w:rsid w:val="00266950"/>
    <w:rsid w:val="002742AE"/>
    <w:rsid w:val="00277F50"/>
    <w:rsid w:val="00280B51"/>
    <w:rsid w:val="00281395"/>
    <w:rsid w:val="0028338C"/>
    <w:rsid w:val="002A3040"/>
    <w:rsid w:val="002A41D4"/>
    <w:rsid w:val="002C253E"/>
    <w:rsid w:val="002C4449"/>
    <w:rsid w:val="002C7172"/>
    <w:rsid w:val="002E312D"/>
    <w:rsid w:val="002F1968"/>
    <w:rsid w:val="002F4110"/>
    <w:rsid w:val="002F6E54"/>
    <w:rsid w:val="003114FC"/>
    <w:rsid w:val="00311747"/>
    <w:rsid w:val="00324EB7"/>
    <w:rsid w:val="00336C97"/>
    <w:rsid w:val="00347FA9"/>
    <w:rsid w:val="00352A27"/>
    <w:rsid w:val="00371607"/>
    <w:rsid w:val="0037241C"/>
    <w:rsid w:val="0037367A"/>
    <w:rsid w:val="00381EF3"/>
    <w:rsid w:val="00385E36"/>
    <w:rsid w:val="003A2863"/>
    <w:rsid w:val="003A551E"/>
    <w:rsid w:val="003A7F67"/>
    <w:rsid w:val="003B210A"/>
    <w:rsid w:val="003C2507"/>
    <w:rsid w:val="003C59E8"/>
    <w:rsid w:val="003E7F35"/>
    <w:rsid w:val="003F2EFF"/>
    <w:rsid w:val="003F4798"/>
    <w:rsid w:val="003F4C27"/>
    <w:rsid w:val="004006CE"/>
    <w:rsid w:val="00411C64"/>
    <w:rsid w:val="00415197"/>
    <w:rsid w:val="00417582"/>
    <w:rsid w:val="00417C86"/>
    <w:rsid w:val="00420CBD"/>
    <w:rsid w:val="004300F8"/>
    <w:rsid w:val="0043282A"/>
    <w:rsid w:val="00432C1C"/>
    <w:rsid w:val="0043713C"/>
    <w:rsid w:val="004463DA"/>
    <w:rsid w:val="00447EE0"/>
    <w:rsid w:val="00457A4F"/>
    <w:rsid w:val="00461A1B"/>
    <w:rsid w:val="00482548"/>
    <w:rsid w:val="00483468"/>
    <w:rsid w:val="0048474C"/>
    <w:rsid w:val="00491F8B"/>
    <w:rsid w:val="004A24D1"/>
    <w:rsid w:val="004C19C2"/>
    <w:rsid w:val="004C1C5B"/>
    <w:rsid w:val="004C2939"/>
    <w:rsid w:val="004C3CF4"/>
    <w:rsid w:val="004E1B17"/>
    <w:rsid w:val="004F4F7E"/>
    <w:rsid w:val="00510F2E"/>
    <w:rsid w:val="0052188E"/>
    <w:rsid w:val="0052399A"/>
    <w:rsid w:val="005276D6"/>
    <w:rsid w:val="0053061F"/>
    <w:rsid w:val="00535ECF"/>
    <w:rsid w:val="00541DAE"/>
    <w:rsid w:val="005446A6"/>
    <w:rsid w:val="005677EB"/>
    <w:rsid w:val="00571955"/>
    <w:rsid w:val="005768A2"/>
    <w:rsid w:val="00577BE1"/>
    <w:rsid w:val="00586678"/>
    <w:rsid w:val="0059310F"/>
    <w:rsid w:val="005A42F6"/>
    <w:rsid w:val="005C220A"/>
    <w:rsid w:val="005C4B9A"/>
    <w:rsid w:val="005D200C"/>
    <w:rsid w:val="005D79B3"/>
    <w:rsid w:val="005E1BA9"/>
    <w:rsid w:val="00604A37"/>
    <w:rsid w:val="0061018D"/>
    <w:rsid w:val="00611592"/>
    <w:rsid w:val="00622D19"/>
    <w:rsid w:val="00633B11"/>
    <w:rsid w:val="00633F96"/>
    <w:rsid w:val="00641A30"/>
    <w:rsid w:val="00654E81"/>
    <w:rsid w:val="00655171"/>
    <w:rsid w:val="0065562E"/>
    <w:rsid w:val="006644CE"/>
    <w:rsid w:val="00685744"/>
    <w:rsid w:val="00687048"/>
    <w:rsid w:val="00691465"/>
    <w:rsid w:val="00692D26"/>
    <w:rsid w:val="006A16D5"/>
    <w:rsid w:val="006A66F5"/>
    <w:rsid w:val="006B1793"/>
    <w:rsid w:val="006C17E1"/>
    <w:rsid w:val="006C5CAF"/>
    <w:rsid w:val="006D28A0"/>
    <w:rsid w:val="006D6B23"/>
    <w:rsid w:val="006E4CF7"/>
    <w:rsid w:val="006F043A"/>
    <w:rsid w:val="006F1276"/>
    <w:rsid w:val="007216B5"/>
    <w:rsid w:val="0072582E"/>
    <w:rsid w:val="0073087E"/>
    <w:rsid w:val="0074097A"/>
    <w:rsid w:val="00745725"/>
    <w:rsid w:val="00746075"/>
    <w:rsid w:val="00746D08"/>
    <w:rsid w:val="00756171"/>
    <w:rsid w:val="00770035"/>
    <w:rsid w:val="007822CE"/>
    <w:rsid w:val="00791DF7"/>
    <w:rsid w:val="007A1963"/>
    <w:rsid w:val="007A2EA3"/>
    <w:rsid w:val="007A58BC"/>
    <w:rsid w:val="007A7FD9"/>
    <w:rsid w:val="007B312C"/>
    <w:rsid w:val="007B3145"/>
    <w:rsid w:val="007D76C6"/>
    <w:rsid w:val="007D7BD7"/>
    <w:rsid w:val="007F0AA1"/>
    <w:rsid w:val="007F58C3"/>
    <w:rsid w:val="007F7F1D"/>
    <w:rsid w:val="00816C4E"/>
    <w:rsid w:val="008348B8"/>
    <w:rsid w:val="00850BE5"/>
    <w:rsid w:val="00852581"/>
    <w:rsid w:val="00861FD7"/>
    <w:rsid w:val="00863198"/>
    <w:rsid w:val="00876D62"/>
    <w:rsid w:val="00882272"/>
    <w:rsid w:val="00893110"/>
    <w:rsid w:val="008A0D48"/>
    <w:rsid w:val="008B01E5"/>
    <w:rsid w:val="008B01EE"/>
    <w:rsid w:val="008B4BF1"/>
    <w:rsid w:val="008B790D"/>
    <w:rsid w:val="008C6980"/>
    <w:rsid w:val="008D0ADE"/>
    <w:rsid w:val="008D34BC"/>
    <w:rsid w:val="008E4444"/>
    <w:rsid w:val="009116AC"/>
    <w:rsid w:val="00913FB3"/>
    <w:rsid w:val="0093310D"/>
    <w:rsid w:val="00943043"/>
    <w:rsid w:val="00943976"/>
    <w:rsid w:val="00943F03"/>
    <w:rsid w:val="0094492D"/>
    <w:rsid w:val="009462BD"/>
    <w:rsid w:val="009466D2"/>
    <w:rsid w:val="009479D1"/>
    <w:rsid w:val="00951BB1"/>
    <w:rsid w:val="00952415"/>
    <w:rsid w:val="00960E01"/>
    <w:rsid w:val="009625F8"/>
    <w:rsid w:val="00985052"/>
    <w:rsid w:val="00991CBC"/>
    <w:rsid w:val="009C636E"/>
    <w:rsid w:val="009E47F0"/>
    <w:rsid w:val="009E4D4B"/>
    <w:rsid w:val="009E6E80"/>
    <w:rsid w:val="009F0918"/>
    <w:rsid w:val="00A1259B"/>
    <w:rsid w:val="00A2164C"/>
    <w:rsid w:val="00A27B21"/>
    <w:rsid w:val="00A54171"/>
    <w:rsid w:val="00A604BC"/>
    <w:rsid w:val="00A61A98"/>
    <w:rsid w:val="00A71C28"/>
    <w:rsid w:val="00A73C55"/>
    <w:rsid w:val="00A82195"/>
    <w:rsid w:val="00A84500"/>
    <w:rsid w:val="00A921C5"/>
    <w:rsid w:val="00A92E16"/>
    <w:rsid w:val="00A938B5"/>
    <w:rsid w:val="00A96916"/>
    <w:rsid w:val="00AA3A0F"/>
    <w:rsid w:val="00AB261B"/>
    <w:rsid w:val="00AB2DC9"/>
    <w:rsid w:val="00AB6E3A"/>
    <w:rsid w:val="00AC1EAD"/>
    <w:rsid w:val="00AC3861"/>
    <w:rsid w:val="00AE4EEF"/>
    <w:rsid w:val="00AF04E0"/>
    <w:rsid w:val="00AF09C8"/>
    <w:rsid w:val="00B02A6C"/>
    <w:rsid w:val="00B06C0B"/>
    <w:rsid w:val="00B10D39"/>
    <w:rsid w:val="00B13869"/>
    <w:rsid w:val="00B150A5"/>
    <w:rsid w:val="00B16432"/>
    <w:rsid w:val="00B36DE1"/>
    <w:rsid w:val="00B37B28"/>
    <w:rsid w:val="00B44E54"/>
    <w:rsid w:val="00B478AB"/>
    <w:rsid w:val="00B5395E"/>
    <w:rsid w:val="00B56506"/>
    <w:rsid w:val="00B60E46"/>
    <w:rsid w:val="00B656F4"/>
    <w:rsid w:val="00B660F5"/>
    <w:rsid w:val="00B66486"/>
    <w:rsid w:val="00B716D9"/>
    <w:rsid w:val="00B80528"/>
    <w:rsid w:val="00B80627"/>
    <w:rsid w:val="00B82B84"/>
    <w:rsid w:val="00B84D25"/>
    <w:rsid w:val="00B93AA9"/>
    <w:rsid w:val="00BB1BE4"/>
    <w:rsid w:val="00BD37DD"/>
    <w:rsid w:val="00BE2CBB"/>
    <w:rsid w:val="00BE6AC0"/>
    <w:rsid w:val="00BF1C92"/>
    <w:rsid w:val="00BF245C"/>
    <w:rsid w:val="00C018B4"/>
    <w:rsid w:val="00C05780"/>
    <w:rsid w:val="00C11A10"/>
    <w:rsid w:val="00C12F86"/>
    <w:rsid w:val="00C201CE"/>
    <w:rsid w:val="00C2149D"/>
    <w:rsid w:val="00C35A52"/>
    <w:rsid w:val="00C43CDC"/>
    <w:rsid w:val="00C47806"/>
    <w:rsid w:val="00C504E9"/>
    <w:rsid w:val="00C520D0"/>
    <w:rsid w:val="00C57199"/>
    <w:rsid w:val="00C6436F"/>
    <w:rsid w:val="00C65878"/>
    <w:rsid w:val="00C70CB5"/>
    <w:rsid w:val="00C71E39"/>
    <w:rsid w:val="00C82D59"/>
    <w:rsid w:val="00CA285A"/>
    <w:rsid w:val="00CA3B73"/>
    <w:rsid w:val="00CA5CD9"/>
    <w:rsid w:val="00CC4808"/>
    <w:rsid w:val="00CD2163"/>
    <w:rsid w:val="00CD403D"/>
    <w:rsid w:val="00CD6798"/>
    <w:rsid w:val="00CE30A6"/>
    <w:rsid w:val="00CE36EF"/>
    <w:rsid w:val="00CF0882"/>
    <w:rsid w:val="00CF2D2E"/>
    <w:rsid w:val="00CF7631"/>
    <w:rsid w:val="00D023BD"/>
    <w:rsid w:val="00D04619"/>
    <w:rsid w:val="00D203EC"/>
    <w:rsid w:val="00D26A07"/>
    <w:rsid w:val="00D27882"/>
    <w:rsid w:val="00D31450"/>
    <w:rsid w:val="00D33EC8"/>
    <w:rsid w:val="00D40862"/>
    <w:rsid w:val="00D45861"/>
    <w:rsid w:val="00D516B4"/>
    <w:rsid w:val="00D65D18"/>
    <w:rsid w:val="00D71E33"/>
    <w:rsid w:val="00D904DD"/>
    <w:rsid w:val="00D91F0B"/>
    <w:rsid w:val="00D95E7E"/>
    <w:rsid w:val="00D97C5D"/>
    <w:rsid w:val="00DA0364"/>
    <w:rsid w:val="00DA1824"/>
    <w:rsid w:val="00DC4A33"/>
    <w:rsid w:val="00DD24F9"/>
    <w:rsid w:val="00DE67CA"/>
    <w:rsid w:val="00DF3D4F"/>
    <w:rsid w:val="00E03420"/>
    <w:rsid w:val="00E17BB2"/>
    <w:rsid w:val="00E2286C"/>
    <w:rsid w:val="00E27936"/>
    <w:rsid w:val="00E32B02"/>
    <w:rsid w:val="00E33B54"/>
    <w:rsid w:val="00E414DC"/>
    <w:rsid w:val="00E4231F"/>
    <w:rsid w:val="00E5216D"/>
    <w:rsid w:val="00E53E9C"/>
    <w:rsid w:val="00E612BB"/>
    <w:rsid w:val="00E64DC8"/>
    <w:rsid w:val="00E66DCF"/>
    <w:rsid w:val="00E75093"/>
    <w:rsid w:val="00E808D3"/>
    <w:rsid w:val="00E91B92"/>
    <w:rsid w:val="00EA0697"/>
    <w:rsid w:val="00EA4133"/>
    <w:rsid w:val="00EB1647"/>
    <w:rsid w:val="00EB741F"/>
    <w:rsid w:val="00EC3615"/>
    <w:rsid w:val="00EC48D1"/>
    <w:rsid w:val="00EE7F87"/>
    <w:rsid w:val="00EF665D"/>
    <w:rsid w:val="00F0080B"/>
    <w:rsid w:val="00F11BE7"/>
    <w:rsid w:val="00F20B98"/>
    <w:rsid w:val="00F25C06"/>
    <w:rsid w:val="00F260C3"/>
    <w:rsid w:val="00F261A0"/>
    <w:rsid w:val="00F32486"/>
    <w:rsid w:val="00F41BA9"/>
    <w:rsid w:val="00F61C40"/>
    <w:rsid w:val="00F65626"/>
    <w:rsid w:val="00F6735A"/>
    <w:rsid w:val="00F8145C"/>
    <w:rsid w:val="00F90F35"/>
    <w:rsid w:val="00F93096"/>
    <w:rsid w:val="00FA70AD"/>
    <w:rsid w:val="00FB5E06"/>
    <w:rsid w:val="00FC1843"/>
    <w:rsid w:val="00FC1D6B"/>
    <w:rsid w:val="00FC4905"/>
    <w:rsid w:val="00FE2F87"/>
    <w:rsid w:val="00FE3C1C"/>
    <w:rsid w:val="00FE6E4A"/>
    <w:rsid w:val="00FF3A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61366"/>
  <w15:docId w15:val="{AE7EC42D-CF5D-47A7-B233-3DAA2AFA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sz w:val="21"/>
        <w:szCs w:val="21"/>
        <w:lang w:val="de-DE" w:eastAsia="de-DE" w:bidi="ar-SA"/>
      </w:rPr>
    </w:rPrDefault>
    <w:pPrDefault/>
  </w:docDefaults>
  <w:latentStyles w:defLockedState="1" w:defUIPriority="99" w:defSemiHidden="0" w:defUnhideWhenUsed="0" w:defQFormat="0" w:count="371">
    <w:lsdException w:name="Normal" w:locked="0" w:uiPriority="0" w:qFormat="1"/>
    <w:lsdException w:name="heading 1" w:locked="0" w:uiPriority="0" w:qFormat="1"/>
    <w:lsdException w:name="heading 2" w:locked="0" w:semiHidden="1" w:uiPriority="0" w:unhideWhenUsed="1"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locked="0"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iPriority="0" w:unhideWhenUsed="1"/>
    <w:lsdException w:name="annotation text" w:locked="0" w:semiHidden="1" w:unhideWhenUsed="1"/>
    <w:lsdException w:name="header" w:locked="0" w:semiHidden="1" w:uiPriority="0"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locked="0" w:semiHidden="1" w:unhideWhenUsed="1" w:qFormat="1"/>
    <w:lsdException w:name="envelope address" w:semiHidden="1" w:unhideWhenUsed="1"/>
    <w:lsdException w:name="envelope return" w:semiHidden="1" w:unhideWhenUsed="1"/>
    <w:lsdException w:name="footnote reference" w:locked="0"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Fließtext"/>
    <w:qFormat/>
    <w:rsid w:val="005D79B3"/>
    <w:pPr>
      <w:spacing w:before="80" w:after="80"/>
    </w:pPr>
  </w:style>
  <w:style w:type="paragraph" w:styleId="berschrift1">
    <w:name w:val="heading 1"/>
    <w:next w:val="Standard"/>
    <w:link w:val="berschrift1Zchn"/>
    <w:qFormat/>
    <w:rsid w:val="004A24D1"/>
    <w:pPr>
      <w:keepNext/>
      <w:numPr>
        <w:numId w:val="3"/>
      </w:numPr>
      <w:tabs>
        <w:tab w:val="clear" w:pos="360"/>
        <w:tab w:val="left" w:pos="907"/>
      </w:tabs>
      <w:spacing w:before="600" w:after="240"/>
      <w:ind w:left="907" w:hanging="907"/>
      <w:outlineLvl w:val="0"/>
    </w:pPr>
    <w:rPr>
      <w:rFonts w:eastAsia="Times New Roman"/>
      <w:color w:val="CC0000"/>
      <w:sz w:val="32"/>
      <w:szCs w:val="32"/>
    </w:rPr>
  </w:style>
  <w:style w:type="paragraph" w:styleId="berschrift2">
    <w:name w:val="heading 2"/>
    <w:basedOn w:val="berschrift1"/>
    <w:next w:val="Standard"/>
    <w:link w:val="berschrift2Zchn"/>
    <w:qFormat/>
    <w:rsid w:val="004C19C2"/>
    <w:pPr>
      <w:numPr>
        <w:ilvl w:val="1"/>
      </w:numPr>
      <w:tabs>
        <w:tab w:val="clear" w:pos="0"/>
      </w:tabs>
      <w:spacing w:before="360"/>
      <w:ind w:left="907" w:hanging="907"/>
      <w:outlineLvl w:val="1"/>
    </w:pPr>
    <w:rPr>
      <w:sz w:val="22"/>
      <w:szCs w:val="22"/>
    </w:rPr>
  </w:style>
  <w:style w:type="paragraph" w:styleId="berschrift3">
    <w:name w:val="heading 3"/>
    <w:basedOn w:val="berschrift2"/>
    <w:next w:val="Standard"/>
    <w:link w:val="berschrift3Zchn"/>
    <w:qFormat/>
    <w:rsid w:val="002C253E"/>
    <w:pPr>
      <w:numPr>
        <w:ilvl w:val="2"/>
      </w:numPr>
      <w:tabs>
        <w:tab w:val="clear" w:pos="0"/>
      </w:tabs>
      <w:spacing w:before="240" w:after="120"/>
      <w:ind w:left="907" w:hanging="907"/>
      <w:outlineLvl w:val="2"/>
    </w:pPr>
  </w:style>
  <w:style w:type="paragraph" w:styleId="berschrift4">
    <w:name w:val="heading 4"/>
    <w:basedOn w:val="berschrift3"/>
    <w:next w:val="Standard"/>
    <w:link w:val="berschrift4Zchn"/>
    <w:qFormat/>
    <w:rsid w:val="000005D9"/>
    <w:pPr>
      <w:numPr>
        <w:ilvl w:val="3"/>
      </w:numPr>
      <w:outlineLvl w:val="3"/>
    </w:pPr>
  </w:style>
  <w:style w:type="paragraph" w:styleId="berschrift5">
    <w:name w:val="heading 5"/>
    <w:basedOn w:val="berschrift4"/>
    <w:next w:val="Standard"/>
    <w:link w:val="berschrift5Zchn"/>
    <w:qFormat/>
    <w:rsid w:val="00B80528"/>
    <w:pPr>
      <w:numPr>
        <w:ilvl w:val="4"/>
      </w:numPr>
      <w:tabs>
        <w:tab w:val="clear" w:pos="0"/>
        <w:tab w:val="clear" w:pos="907"/>
        <w:tab w:val="left" w:pos="1247"/>
      </w:tabs>
      <w:ind w:left="1247" w:hanging="1247"/>
      <w:outlineLvl w:val="4"/>
    </w:pPr>
    <w:rPr>
      <w:sz w:val="21"/>
    </w:rPr>
  </w:style>
  <w:style w:type="paragraph" w:styleId="berschrift6">
    <w:name w:val="heading 6"/>
    <w:basedOn w:val="berschrift5"/>
    <w:next w:val="Standard"/>
    <w:link w:val="berschrift6Zchn"/>
    <w:qFormat/>
    <w:rsid w:val="00B80528"/>
    <w:pPr>
      <w:numPr>
        <w:ilvl w:val="5"/>
      </w:numPr>
      <w:tabs>
        <w:tab w:val="clear" w:pos="0"/>
      </w:tabs>
      <w:ind w:left="1247" w:hanging="1247"/>
      <w:outlineLvl w:val="5"/>
    </w:pPr>
  </w:style>
  <w:style w:type="paragraph" w:styleId="berschrift7">
    <w:name w:val="heading 7"/>
    <w:basedOn w:val="Standard"/>
    <w:next w:val="Standard"/>
    <w:link w:val="berschrift7Zchn"/>
    <w:uiPriority w:val="9"/>
    <w:semiHidden/>
    <w:unhideWhenUsed/>
    <w:qFormat/>
    <w:locked/>
    <w:rsid w:val="002328D0"/>
    <w:pPr>
      <w:spacing w:after="60"/>
      <w:outlineLvl w:val="6"/>
    </w:pPr>
    <w:rPr>
      <w:sz w:val="24"/>
      <w:szCs w:val="24"/>
    </w:rPr>
  </w:style>
  <w:style w:type="paragraph" w:styleId="berschrift8">
    <w:name w:val="heading 8"/>
    <w:basedOn w:val="Standard"/>
    <w:next w:val="Standard"/>
    <w:link w:val="berschrift8Zchn"/>
    <w:uiPriority w:val="9"/>
    <w:semiHidden/>
    <w:unhideWhenUsed/>
    <w:qFormat/>
    <w:locked/>
    <w:rsid w:val="002328D0"/>
    <w:pPr>
      <w:keepNext/>
      <w:keepLines/>
      <w:spacing w:before="200" w:after="0"/>
      <w:outlineLvl w:val="7"/>
    </w:pPr>
    <w:rPr>
      <w:rFonts w:eastAsiaTheme="majorEastAsia" w:cstheme="majorBidi"/>
      <w:color w:val="404040" w:themeColor="text1" w:themeTint="BF"/>
      <w:sz w:val="20"/>
    </w:rPr>
  </w:style>
  <w:style w:type="paragraph" w:styleId="berschrift9">
    <w:name w:val="heading 9"/>
    <w:basedOn w:val="Standard"/>
    <w:next w:val="Standard"/>
    <w:link w:val="berschrift9Zchn"/>
    <w:uiPriority w:val="9"/>
    <w:semiHidden/>
    <w:unhideWhenUsed/>
    <w:qFormat/>
    <w:locked/>
    <w:rsid w:val="002328D0"/>
    <w:pPr>
      <w:keepNext/>
      <w:keepLines/>
      <w:spacing w:before="200" w:after="0"/>
      <w:outlineLvl w:val="8"/>
    </w:pPr>
    <w:rPr>
      <w:rFonts w:eastAsiaTheme="majorEastAsia" w:cstheme="majorBid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Verzeichnis3"/>
    <w:next w:val="Standard"/>
    <w:uiPriority w:val="99"/>
    <w:qFormat/>
    <w:rsid w:val="00AF04E0"/>
  </w:style>
  <w:style w:type="paragraph" w:styleId="Aufzhlungszeichen2">
    <w:name w:val="List Bullet 2"/>
    <w:basedOn w:val="Listenabsatz"/>
    <w:next w:val="Standard"/>
    <w:unhideWhenUsed/>
    <w:locked/>
    <w:rsid w:val="009C636E"/>
    <w:pPr>
      <w:numPr>
        <w:numId w:val="5"/>
      </w:numPr>
    </w:pPr>
  </w:style>
  <w:style w:type="paragraph" w:styleId="Listenabsatz">
    <w:name w:val="List Paragraph"/>
    <w:basedOn w:val="Standard"/>
    <w:uiPriority w:val="34"/>
    <w:qFormat/>
    <w:locked/>
    <w:rsid w:val="00D95E7E"/>
    <w:pPr>
      <w:ind w:left="720"/>
      <w:contextualSpacing/>
    </w:pPr>
  </w:style>
  <w:style w:type="paragraph" w:styleId="StandardWeb">
    <w:name w:val="Normal (Web)"/>
    <w:basedOn w:val="Standard"/>
    <w:uiPriority w:val="99"/>
    <w:semiHidden/>
    <w:unhideWhenUsed/>
    <w:locked/>
    <w:rsid w:val="001A6AF4"/>
    <w:rPr>
      <w:rFonts w:ascii="Times New Roman" w:hAnsi="Times New Roman"/>
      <w:sz w:val="24"/>
      <w:szCs w:val="24"/>
    </w:rPr>
  </w:style>
  <w:style w:type="paragraph" w:styleId="Beschriftung">
    <w:name w:val="caption"/>
    <w:next w:val="Standard"/>
    <w:qFormat/>
    <w:rsid w:val="001A6AF4"/>
    <w:pPr>
      <w:spacing w:before="60" w:after="60"/>
    </w:pPr>
    <w:rPr>
      <w:rFonts w:eastAsia="Times New Roman"/>
      <w:bCs/>
      <w:i/>
      <w:sz w:val="18"/>
    </w:rPr>
  </w:style>
  <w:style w:type="paragraph" w:customStyle="1" w:styleId="Titelseite-Dokumentversion">
    <w:name w:val="Titelseite - Dokumentversion"/>
    <w:link w:val="Titelseite-DokumentversionZchn"/>
    <w:rsid w:val="004A24D1"/>
    <w:pPr>
      <w:ind w:left="851"/>
    </w:pPr>
    <w:rPr>
      <w:rFonts w:eastAsia="Times New Roman"/>
      <w:sz w:val="24"/>
    </w:rPr>
  </w:style>
  <w:style w:type="paragraph" w:customStyle="1" w:styleId="AuflistungEbene2">
    <w:name w:val="Auflistung Ebene 2"/>
    <w:basedOn w:val="Listenabsatz"/>
    <w:rsid w:val="00D95E7E"/>
    <w:pPr>
      <w:numPr>
        <w:numId w:val="6"/>
      </w:numPr>
      <w:ind w:hanging="294"/>
    </w:pPr>
  </w:style>
  <w:style w:type="paragraph" w:styleId="Funotentext">
    <w:name w:val="footnote text"/>
    <w:basedOn w:val="Standard"/>
    <w:next w:val="Standard"/>
    <w:link w:val="FunotentextZchn"/>
    <w:rsid w:val="00E808D3"/>
    <w:pPr>
      <w:spacing w:before="0" w:after="0"/>
    </w:pPr>
    <w:rPr>
      <w:i/>
      <w:sz w:val="18"/>
    </w:rPr>
  </w:style>
  <w:style w:type="character" w:customStyle="1" w:styleId="FunotentextZchn">
    <w:name w:val="Fußnotentext Zchn"/>
    <w:basedOn w:val="Absatz-Standardschriftart"/>
    <w:link w:val="Funotentext"/>
    <w:rsid w:val="00E808D3"/>
    <w:rPr>
      <w:rFonts w:ascii="Arial" w:eastAsia="Times New Roman" w:hAnsi="Arial"/>
      <w:i/>
      <w:sz w:val="18"/>
    </w:rPr>
  </w:style>
  <w:style w:type="character" w:styleId="Funotenzeichen">
    <w:name w:val="footnote reference"/>
    <w:basedOn w:val="Absatz-Standardschriftart"/>
    <w:rsid w:val="0061018D"/>
    <w:rPr>
      <w:rFonts w:ascii="Arial" w:hAnsi="Arial"/>
      <w:b w:val="0"/>
      <w:i w:val="0"/>
      <w:color w:val="auto"/>
      <w:sz w:val="21"/>
      <w:vertAlign w:val="superscript"/>
    </w:rPr>
  </w:style>
  <w:style w:type="character" w:customStyle="1" w:styleId="Titelseite-DokumentversionZchn">
    <w:name w:val="Titelseite - Dokumentversion Zchn"/>
    <w:basedOn w:val="Absatz-Standardschriftart"/>
    <w:link w:val="Titelseite-Dokumentversion"/>
    <w:rsid w:val="004A24D1"/>
    <w:rPr>
      <w:rFonts w:ascii="Arial" w:eastAsia="Times New Roman" w:hAnsi="Arial"/>
      <w:sz w:val="24"/>
    </w:rPr>
  </w:style>
  <w:style w:type="character" w:styleId="Hyperlink">
    <w:name w:val="Hyperlink"/>
    <w:basedOn w:val="Absatz-Standardschriftart"/>
    <w:uiPriority w:val="99"/>
    <w:unhideWhenUsed/>
    <w:rsid w:val="000D0B26"/>
    <w:rPr>
      <w:rFonts w:ascii="Arial" w:hAnsi="Arial"/>
      <w:color w:val="CC0000"/>
      <w:sz w:val="21"/>
      <w:u w:val="single"/>
    </w:rPr>
  </w:style>
  <w:style w:type="character" w:styleId="SchwacheHervorhebung">
    <w:name w:val="Subtle Emphasis"/>
    <w:basedOn w:val="Absatz-Standardschriftart"/>
    <w:uiPriority w:val="19"/>
    <w:rsid w:val="00586678"/>
    <w:rPr>
      <w:i/>
      <w:iCs/>
      <w:color w:val="808080" w:themeColor="text1" w:themeTint="7F"/>
    </w:rPr>
  </w:style>
  <w:style w:type="paragraph" w:styleId="Kopfzeile">
    <w:name w:val="header"/>
    <w:link w:val="KopfzeileZchn"/>
    <w:rsid w:val="003A7F67"/>
    <w:pPr>
      <w:spacing w:before="40"/>
      <w:jc w:val="right"/>
    </w:pPr>
    <w:rPr>
      <w:rFonts w:eastAsia="Times New Roman"/>
      <w:szCs w:val="22"/>
    </w:rPr>
  </w:style>
  <w:style w:type="character" w:customStyle="1" w:styleId="KopfzeileZchn">
    <w:name w:val="Kopfzeile Zchn"/>
    <w:basedOn w:val="Absatz-Standardschriftart"/>
    <w:link w:val="Kopfzeile"/>
    <w:rsid w:val="003A7F67"/>
    <w:rPr>
      <w:rFonts w:ascii="Arial" w:eastAsia="Times New Roman" w:hAnsi="Arial"/>
      <w:sz w:val="21"/>
      <w:szCs w:val="22"/>
      <w:lang w:val="de-DE" w:eastAsia="de-DE" w:bidi="ar-SA"/>
    </w:rPr>
  </w:style>
  <w:style w:type="paragraph" w:customStyle="1" w:styleId="TabelleFlietext">
    <w:name w:val="Tabelle Fließtext"/>
    <w:qFormat/>
    <w:rsid w:val="0061018D"/>
    <w:pPr>
      <w:spacing w:before="40" w:after="40"/>
    </w:pPr>
    <w:rPr>
      <w:rFonts w:eastAsia="Times New Roman"/>
    </w:rPr>
  </w:style>
  <w:style w:type="paragraph" w:customStyle="1" w:styleId="FormatvorlageTitel">
    <w:name w:val="Formatvorlage Titel"/>
    <w:aliases w:val="Titel Dokument"/>
    <w:basedOn w:val="Standard"/>
    <w:rsid w:val="00172148"/>
    <w:pPr>
      <w:spacing w:before="4800"/>
      <w:ind w:left="851"/>
      <w:contextualSpacing/>
    </w:pPr>
    <w:rPr>
      <w:sz w:val="56"/>
    </w:rPr>
  </w:style>
  <w:style w:type="paragraph" w:styleId="Untertitel">
    <w:name w:val="Subtitle"/>
    <w:aliases w:val="Titelseite - Untertitel"/>
    <w:next w:val="Standard"/>
    <w:link w:val="UntertitelZchn"/>
    <w:rsid w:val="00A2164C"/>
    <w:pPr>
      <w:spacing w:after="600"/>
      <w:ind w:left="851"/>
      <w:contextualSpacing/>
    </w:pPr>
    <w:rPr>
      <w:rFonts w:eastAsia="Times New Roman"/>
      <w:color w:val="CC0000"/>
      <w:sz w:val="32"/>
      <w:szCs w:val="24"/>
    </w:rPr>
  </w:style>
  <w:style w:type="character" w:customStyle="1" w:styleId="UntertitelZchn">
    <w:name w:val="Untertitel Zchn"/>
    <w:aliases w:val="Titelseite - Untertitel Zchn"/>
    <w:basedOn w:val="Absatz-Standardschriftart"/>
    <w:link w:val="Untertitel"/>
    <w:rsid w:val="00A2164C"/>
    <w:rPr>
      <w:rFonts w:eastAsia="Times New Roman"/>
      <w:color w:val="CC0000"/>
      <w:sz w:val="32"/>
      <w:szCs w:val="24"/>
    </w:rPr>
  </w:style>
  <w:style w:type="paragraph" w:customStyle="1" w:styleId="Tobedone">
    <w:name w:val="To be done"/>
    <w:basedOn w:val="Standard"/>
    <w:next w:val="Standard"/>
    <w:qFormat/>
    <w:rsid w:val="00250898"/>
    <w:pPr>
      <w:numPr>
        <w:numId w:val="2"/>
      </w:numPr>
      <w:spacing w:before="0" w:after="0"/>
      <w:ind w:firstLine="0"/>
    </w:pPr>
    <w:rPr>
      <w:color w:val="CC0000"/>
      <w:szCs w:val="24"/>
    </w:rPr>
  </w:style>
  <w:style w:type="character" w:customStyle="1" w:styleId="berschrift1Zchn">
    <w:name w:val="Überschrift 1 Zchn"/>
    <w:basedOn w:val="Absatz-Standardschriftart"/>
    <w:link w:val="berschrift1"/>
    <w:rsid w:val="004A24D1"/>
    <w:rPr>
      <w:rFonts w:ascii="Arial" w:eastAsia="Times New Roman" w:hAnsi="Arial"/>
      <w:color w:val="CC0000"/>
      <w:sz w:val="32"/>
      <w:szCs w:val="32"/>
    </w:rPr>
  </w:style>
  <w:style w:type="character" w:customStyle="1" w:styleId="berschrift2ohneZahlZchn">
    <w:name w:val="Überschrift 2 ohne Zahl Zchn"/>
    <w:basedOn w:val="berschrift2Zchn"/>
    <w:link w:val="berschrift2ohneZahl"/>
    <w:rsid w:val="00D95E7E"/>
    <w:rPr>
      <w:rFonts w:ascii="Arial" w:eastAsia="Times New Roman" w:hAnsi="Arial"/>
      <w:b w:val="0"/>
      <w:i w:val="0"/>
      <w:caps w:val="0"/>
      <w:color w:val="CC0000"/>
      <w:sz w:val="22"/>
      <w:szCs w:val="22"/>
    </w:rPr>
  </w:style>
  <w:style w:type="character" w:customStyle="1" w:styleId="berschrift2Zchn">
    <w:name w:val="Überschrift 2 Zchn"/>
    <w:basedOn w:val="Absatz-Standardschriftart"/>
    <w:link w:val="berschrift2"/>
    <w:rsid w:val="004C19C2"/>
    <w:rPr>
      <w:rFonts w:ascii="Arial" w:eastAsia="Times New Roman" w:hAnsi="Arial"/>
      <w:color w:val="CC0000"/>
      <w:sz w:val="22"/>
      <w:szCs w:val="22"/>
    </w:rPr>
  </w:style>
  <w:style w:type="paragraph" w:customStyle="1" w:styleId="berschrift2ohneZahl">
    <w:name w:val="Überschrift 2 ohne Zahl"/>
    <w:basedOn w:val="berschrift2"/>
    <w:next w:val="Standard"/>
    <w:link w:val="berschrift2ohneZahlZchn"/>
    <w:qFormat/>
    <w:rsid w:val="00D95E7E"/>
    <w:pPr>
      <w:numPr>
        <w:ilvl w:val="0"/>
        <w:numId w:val="0"/>
      </w:numPr>
      <w:outlineLvl w:val="9"/>
    </w:pPr>
  </w:style>
  <w:style w:type="character" w:customStyle="1" w:styleId="berschrift3Zchn">
    <w:name w:val="Überschrift 3 Zchn"/>
    <w:basedOn w:val="Absatz-Standardschriftart"/>
    <w:link w:val="berschrift3"/>
    <w:rsid w:val="002C253E"/>
    <w:rPr>
      <w:rFonts w:ascii="Arial" w:eastAsia="Times New Roman" w:hAnsi="Arial"/>
      <w:color w:val="CC0000"/>
      <w:sz w:val="22"/>
      <w:szCs w:val="22"/>
    </w:rPr>
  </w:style>
  <w:style w:type="paragraph" w:customStyle="1" w:styleId="berschrift3ohneZahl">
    <w:name w:val="Überschrift 3 ohne Zahl"/>
    <w:basedOn w:val="berschrift3"/>
    <w:next w:val="Standard"/>
    <w:link w:val="berschrift3ohneZahlZchn"/>
    <w:qFormat/>
    <w:locked/>
    <w:rsid w:val="00F261A0"/>
    <w:pPr>
      <w:numPr>
        <w:ilvl w:val="0"/>
        <w:numId w:val="0"/>
      </w:numPr>
      <w:outlineLvl w:val="9"/>
    </w:pPr>
  </w:style>
  <w:style w:type="character" w:customStyle="1" w:styleId="berschrift4Zchn">
    <w:name w:val="Überschrift 4 Zchn"/>
    <w:basedOn w:val="Absatz-Standardschriftart"/>
    <w:link w:val="berschrift4"/>
    <w:rsid w:val="000005D9"/>
    <w:rPr>
      <w:rFonts w:ascii="Arial" w:eastAsia="Times New Roman" w:hAnsi="Arial"/>
      <w:color w:val="CC0000"/>
      <w:sz w:val="22"/>
      <w:szCs w:val="22"/>
    </w:rPr>
  </w:style>
  <w:style w:type="character" w:customStyle="1" w:styleId="berschrift5Zchn">
    <w:name w:val="Überschrift 5 Zchn"/>
    <w:basedOn w:val="Absatz-Standardschriftart"/>
    <w:link w:val="berschrift5"/>
    <w:rsid w:val="00B80528"/>
    <w:rPr>
      <w:rFonts w:ascii="Arial" w:eastAsia="Times New Roman" w:hAnsi="Arial"/>
      <w:color w:val="CC0000"/>
      <w:sz w:val="21"/>
      <w:szCs w:val="22"/>
    </w:rPr>
  </w:style>
  <w:style w:type="character" w:customStyle="1" w:styleId="berschrift6Zchn">
    <w:name w:val="Überschrift 6 Zchn"/>
    <w:basedOn w:val="Absatz-Standardschriftart"/>
    <w:link w:val="berschrift6"/>
    <w:rsid w:val="00B80528"/>
    <w:rPr>
      <w:rFonts w:ascii="Arial" w:eastAsia="Times New Roman" w:hAnsi="Arial"/>
      <w:color w:val="CC0000"/>
      <w:sz w:val="21"/>
      <w:szCs w:val="22"/>
    </w:rPr>
  </w:style>
  <w:style w:type="paragraph" w:styleId="Verzeichnis1">
    <w:name w:val="toc 1"/>
    <w:uiPriority w:val="39"/>
    <w:rsid w:val="00262480"/>
    <w:pPr>
      <w:tabs>
        <w:tab w:val="left" w:pos="907"/>
        <w:tab w:val="right" w:leader="dot" w:pos="9356"/>
      </w:tabs>
      <w:spacing w:before="80"/>
      <w:ind w:left="907" w:hanging="907"/>
    </w:pPr>
    <w:rPr>
      <w:rFonts w:eastAsia="Times New Roman"/>
      <w:szCs w:val="22"/>
    </w:rPr>
  </w:style>
  <w:style w:type="paragraph" w:styleId="Verzeichnis2">
    <w:name w:val="toc 2"/>
    <w:uiPriority w:val="39"/>
    <w:rsid w:val="009C636E"/>
    <w:pPr>
      <w:tabs>
        <w:tab w:val="left" w:pos="907"/>
        <w:tab w:val="right" w:leader="dot" w:pos="9356"/>
      </w:tabs>
      <w:ind w:left="907" w:hanging="907"/>
    </w:pPr>
    <w:rPr>
      <w:rFonts w:eastAsia="Times New Roman"/>
      <w:szCs w:val="22"/>
    </w:rPr>
  </w:style>
  <w:style w:type="paragraph" w:styleId="Verzeichnis3">
    <w:name w:val="toc 3"/>
    <w:uiPriority w:val="39"/>
    <w:rsid w:val="00AF04E0"/>
    <w:pPr>
      <w:tabs>
        <w:tab w:val="left" w:pos="907"/>
        <w:tab w:val="right" w:leader="dot" w:pos="9356"/>
      </w:tabs>
      <w:ind w:left="907" w:hanging="907"/>
    </w:pPr>
    <w:rPr>
      <w:rFonts w:eastAsia="Times New Roman"/>
      <w:noProof/>
      <w:szCs w:val="22"/>
    </w:rPr>
  </w:style>
  <w:style w:type="paragraph" w:styleId="Fuzeile">
    <w:name w:val="footer"/>
    <w:link w:val="FuzeileZchn"/>
    <w:rsid w:val="00D516B4"/>
    <w:pPr>
      <w:pBdr>
        <w:top w:val="single" w:sz="4" w:space="2" w:color="auto"/>
      </w:pBdr>
      <w:tabs>
        <w:tab w:val="center" w:pos="4678"/>
        <w:tab w:val="right" w:pos="9356"/>
      </w:tabs>
      <w:spacing w:before="100" w:beforeAutospacing="1" w:after="100" w:afterAutospacing="1"/>
    </w:pPr>
    <w:rPr>
      <w:rFonts w:eastAsia="Times New Roman"/>
      <w:sz w:val="18"/>
      <w:szCs w:val="18"/>
    </w:rPr>
  </w:style>
  <w:style w:type="character" w:customStyle="1" w:styleId="FuzeileZchn">
    <w:name w:val="Fußzeile Zchn"/>
    <w:basedOn w:val="Absatz-Standardschriftart"/>
    <w:link w:val="Fuzeile"/>
    <w:rsid w:val="00D516B4"/>
    <w:rPr>
      <w:rFonts w:ascii="Arial" w:eastAsia="Times New Roman" w:hAnsi="Arial"/>
      <w:sz w:val="18"/>
      <w:szCs w:val="18"/>
      <w:lang w:val="de-DE" w:eastAsia="de-DE" w:bidi="ar-SA"/>
    </w:rPr>
  </w:style>
  <w:style w:type="character" w:styleId="Fett">
    <w:name w:val="Strong"/>
    <w:aliases w:val="zur Hervorhebung"/>
    <w:basedOn w:val="Absatz-Standardschriftart"/>
    <w:uiPriority w:val="22"/>
    <w:rsid w:val="00AC1EAD"/>
    <w:rPr>
      <w:rFonts w:ascii="Arial" w:hAnsi="Arial"/>
      <w:b/>
      <w:bCs/>
      <w:sz w:val="21"/>
    </w:rPr>
  </w:style>
  <w:style w:type="paragraph" w:styleId="Sprechblasentext">
    <w:name w:val="Balloon Text"/>
    <w:basedOn w:val="Standard"/>
    <w:link w:val="SprechblasentextZchn"/>
    <w:uiPriority w:val="99"/>
    <w:semiHidden/>
    <w:unhideWhenUsed/>
    <w:locked/>
    <w:rsid w:val="006A66F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66F5"/>
    <w:rPr>
      <w:rFonts w:ascii="Tahoma" w:eastAsia="Times New Roman" w:hAnsi="Tahoma" w:cs="Tahoma"/>
      <w:sz w:val="16"/>
      <w:szCs w:val="16"/>
    </w:rPr>
  </w:style>
  <w:style w:type="paragraph" w:styleId="Verzeichnis7">
    <w:name w:val="toc 7"/>
    <w:basedOn w:val="Standard"/>
    <w:next w:val="Standard"/>
    <w:autoRedefine/>
    <w:uiPriority w:val="39"/>
    <w:semiHidden/>
    <w:unhideWhenUsed/>
    <w:locked/>
    <w:rsid w:val="008D34BC"/>
    <w:pPr>
      <w:ind w:left="1260"/>
    </w:pPr>
  </w:style>
  <w:style w:type="character" w:customStyle="1" w:styleId="berschrift7Zchn">
    <w:name w:val="Überschrift 7 Zchn"/>
    <w:basedOn w:val="Absatz-Standardschriftart"/>
    <w:link w:val="berschrift7"/>
    <w:uiPriority w:val="9"/>
    <w:semiHidden/>
    <w:rsid w:val="002328D0"/>
    <w:rPr>
      <w:rFonts w:ascii="Arial" w:eastAsia="Times New Roman" w:hAnsi="Arial"/>
      <w:sz w:val="24"/>
      <w:szCs w:val="24"/>
    </w:rPr>
  </w:style>
  <w:style w:type="character" w:customStyle="1" w:styleId="berschrift3ohneZahlZchn">
    <w:name w:val="Überschrift 3 ohne Zahl Zchn"/>
    <w:basedOn w:val="berschrift3Zchn"/>
    <w:link w:val="berschrift3ohneZahl"/>
    <w:rsid w:val="00F261A0"/>
    <w:rPr>
      <w:rFonts w:ascii="Arial" w:eastAsia="Times New Roman" w:hAnsi="Arial"/>
      <w:color w:val="CC0000"/>
      <w:sz w:val="22"/>
      <w:szCs w:val="22"/>
    </w:rPr>
  </w:style>
  <w:style w:type="table" w:customStyle="1" w:styleId="Tabellengitternetz">
    <w:name w:val="Tabellengitternetz"/>
    <w:basedOn w:val="NormaleTabelle"/>
    <w:uiPriority w:val="59"/>
    <w:locked/>
    <w:rsid w:val="00E91B9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elleAuflistung">
    <w:name w:val="Tabelle Auflistung"/>
    <w:basedOn w:val="TabelleFlietext"/>
    <w:qFormat/>
    <w:rsid w:val="0061018D"/>
    <w:pPr>
      <w:numPr>
        <w:numId w:val="4"/>
      </w:numPr>
      <w:tabs>
        <w:tab w:val="left" w:pos="227"/>
      </w:tabs>
      <w:ind w:left="227" w:hanging="227"/>
    </w:pPr>
  </w:style>
  <w:style w:type="paragraph" w:customStyle="1" w:styleId="berschrift1ohneZahl">
    <w:name w:val="Überschrift 1 ohne Zahl"/>
    <w:basedOn w:val="berschrift1"/>
    <w:next w:val="Standard"/>
    <w:link w:val="berschrift1ohneZahlZchn"/>
    <w:qFormat/>
    <w:rsid w:val="00985052"/>
    <w:pPr>
      <w:numPr>
        <w:numId w:val="0"/>
      </w:numPr>
      <w:tabs>
        <w:tab w:val="clear" w:pos="907"/>
      </w:tabs>
      <w:outlineLvl w:val="9"/>
    </w:pPr>
  </w:style>
  <w:style w:type="character" w:customStyle="1" w:styleId="berschrift1ohneZahlZchn">
    <w:name w:val="Überschrift 1 ohne Zahl Zchn"/>
    <w:basedOn w:val="berschrift1Zchn"/>
    <w:link w:val="berschrift1ohneZahl"/>
    <w:rsid w:val="00985052"/>
    <w:rPr>
      <w:rFonts w:ascii="Arial" w:eastAsia="Times New Roman" w:hAnsi="Arial"/>
      <w:b w:val="0"/>
      <w:i w:val="0"/>
      <w:caps w:val="0"/>
      <w:color w:val="CC0000"/>
      <w:sz w:val="32"/>
      <w:szCs w:val="32"/>
      <w:lang w:val="de-DE" w:eastAsia="de-DE" w:bidi="ar-SA"/>
    </w:rPr>
  </w:style>
  <w:style w:type="paragraph" w:styleId="Zitat">
    <w:name w:val="Quote"/>
    <w:basedOn w:val="Standard"/>
    <w:next w:val="Standard"/>
    <w:link w:val="ZitatZchn"/>
    <w:uiPriority w:val="29"/>
    <w:qFormat/>
    <w:rsid w:val="00AC1EAD"/>
    <w:rPr>
      <w:i/>
      <w:iCs/>
      <w:color w:val="000000" w:themeColor="text1"/>
    </w:rPr>
  </w:style>
  <w:style w:type="paragraph" w:customStyle="1" w:styleId="TabelleKopfzeile">
    <w:name w:val="Tabelle Kopfzeile"/>
    <w:basedOn w:val="Standard"/>
    <w:rsid w:val="00A84500"/>
    <w:pPr>
      <w:spacing w:before="60" w:after="60"/>
    </w:pPr>
    <w:rPr>
      <w:bCs/>
      <w:color w:val="FFFFFF" w:themeColor="background1"/>
    </w:rPr>
  </w:style>
  <w:style w:type="character" w:customStyle="1" w:styleId="ZitatZchn">
    <w:name w:val="Zitat Zchn"/>
    <w:basedOn w:val="Absatz-Standardschriftart"/>
    <w:link w:val="Zitat"/>
    <w:uiPriority w:val="29"/>
    <w:rsid w:val="00AC1EAD"/>
    <w:rPr>
      <w:rFonts w:ascii="Arial" w:eastAsia="Times New Roman" w:hAnsi="Arial"/>
      <w:i/>
      <w:iCs/>
      <w:color w:val="000000" w:themeColor="text1"/>
      <w:sz w:val="21"/>
    </w:rPr>
  </w:style>
  <w:style w:type="character" w:customStyle="1" w:styleId="berschrift8Zchn">
    <w:name w:val="Überschrift 8 Zchn"/>
    <w:basedOn w:val="Absatz-Standardschriftart"/>
    <w:link w:val="berschrift8"/>
    <w:uiPriority w:val="9"/>
    <w:semiHidden/>
    <w:rsid w:val="002328D0"/>
    <w:rPr>
      <w:rFonts w:ascii="Arial" w:eastAsiaTheme="majorEastAsia" w:hAnsi="Arial" w:cstheme="majorBidi"/>
      <w:color w:val="404040" w:themeColor="text1" w:themeTint="BF"/>
    </w:rPr>
  </w:style>
  <w:style w:type="character" w:customStyle="1" w:styleId="berschrift9Zchn">
    <w:name w:val="Überschrift 9 Zchn"/>
    <w:basedOn w:val="Absatz-Standardschriftart"/>
    <w:link w:val="berschrift9"/>
    <w:uiPriority w:val="9"/>
    <w:semiHidden/>
    <w:rsid w:val="002328D0"/>
    <w:rPr>
      <w:rFonts w:ascii="Arial" w:eastAsiaTheme="majorEastAsia" w:hAnsi="Arial" w:cstheme="majorBidi"/>
      <w:iCs/>
      <w:color w:val="404040" w:themeColor="text1" w:themeTint="BF"/>
    </w:rPr>
  </w:style>
  <w:style w:type="paragraph" w:styleId="Inhaltsverzeichnisberschrift">
    <w:name w:val="TOC Heading"/>
    <w:basedOn w:val="berschrift1"/>
    <w:next w:val="Standard"/>
    <w:uiPriority w:val="39"/>
    <w:semiHidden/>
    <w:unhideWhenUsed/>
    <w:locked/>
    <w:rsid w:val="002328D0"/>
    <w:pPr>
      <w:keepLines/>
      <w:numPr>
        <w:numId w:val="0"/>
      </w:numPr>
      <w:tabs>
        <w:tab w:val="clear" w:pos="907"/>
      </w:tabs>
      <w:spacing w:before="480" w:after="0"/>
      <w:outlineLvl w:val="9"/>
    </w:pPr>
    <w:rPr>
      <w:rFonts w:eastAsiaTheme="majorEastAsia" w:cstheme="majorBidi"/>
      <w:bCs/>
      <w:color w:val="auto"/>
      <w:szCs w:val="28"/>
    </w:rPr>
  </w:style>
  <w:style w:type="paragraph" w:customStyle="1" w:styleId="AuflistungEbene1">
    <w:name w:val="Auflistung Ebene 1"/>
    <w:basedOn w:val="Listenabsatz"/>
    <w:qFormat/>
    <w:rsid w:val="00AB261B"/>
    <w:pPr>
      <w:numPr>
        <w:numId w:val="16"/>
      </w:numPr>
    </w:pPr>
  </w:style>
  <w:style w:type="paragraph" w:customStyle="1" w:styleId="Aufzhlung">
    <w:name w:val="Aufzählung"/>
    <w:basedOn w:val="AuflistungEbene1"/>
    <w:rsid w:val="00347FA9"/>
    <w:pPr>
      <w:numPr>
        <w:numId w:val="19"/>
      </w:numPr>
      <w:ind w:left="357" w:hanging="357"/>
    </w:pPr>
  </w:style>
  <w:style w:type="paragraph" w:customStyle="1" w:styleId="Tabelle-Aufzhlung">
    <w:name w:val="Tabelle - Aufzählung"/>
    <w:qFormat/>
    <w:rsid w:val="001F67A6"/>
    <w:pPr>
      <w:numPr>
        <w:numId w:val="22"/>
      </w:numPr>
      <w:tabs>
        <w:tab w:val="left" w:pos="357"/>
      </w:tabs>
      <w:spacing w:before="20" w:after="20"/>
      <w:ind w:left="357" w:hanging="357"/>
    </w:pPr>
    <w:rPr>
      <w:rFonts w:eastAsia="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20gerhard.trat@pentasys.d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facebook.com/morbid.gaertner?fref=photo"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acebook.com/morbid.gaertner?fref=photo"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nkieth\Downloads\FO_Entwicklerhandbuch_V02.01.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BC631C72B84434BBE5554B19BEE5545" ma:contentTypeVersion="0" ma:contentTypeDescription="Ein neues Dokument erstellen." ma:contentTypeScope="" ma:versionID="cafef27970227a90b94435ec49f2ea2e">
  <xsd:schema xmlns:xsd="http://www.w3.org/2001/XMLSchema" xmlns:xs="http://www.w3.org/2001/XMLSchema" xmlns:p="http://schemas.microsoft.com/office/2006/metadata/properties" targetNamespace="http://schemas.microsoft.com/office/2006/metadata/properties" ma:root="true" ma:fieldsID="8019e8bc3990267f9284cd5e1b57659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6282B-0140-4F54-BB9D-033CA3D818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DD1C30B-DE65-427A-8C9F-8C229DA721F7}">
  <ds:schemaRefs>
    <ds:schemaRef ds:uri="http://schemas.microsoft.com/sharepoint/v3/contenttype/forms"/>
  </ds:schemaRefs>
</ds:datastoreItem>
</file>

<file path=customXml/itemProps3.xml><?xml version="1.0" encoding="utf-8"?>
<ds:datastoreItem xmlns:ds="http://schemas.openxmlformats.org/officeDocument/2006/customXml" ds:itemID="{10C9B738-6FB6-4334-87CD-9F5065109D29}">
  <ds:schemaRefs>
    <ds:schemaRef ds:uri="http://schemas.microsoft.com/office/2006/metadata/properties"/>
  </ds:schemaRefs>
</ds:datastoreItem>
</file>

<file path=customXml/itemProps4.xml><?xml version="1.0" encoding="utf-8"?>
<ds:datastoreItem xmlns:ds="http://schemas.openxmlformats.org/officeDocument/2006/customXml" ds:itemID="{D9521C6F-EAA8-4365-9478-A8632434E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FO_Entwicklerhandbuch_V02.01.dotm</Template>
  <TotalTime>0</TotalTime>
  <Pages>16</Pages>
  <Words>1100</Words>
  <Characters>6934</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Entwicklerhandbuch_PoliTime</vt:lpstr>
    </vt:vector>
  </TitlesOfParts>
  <Company>PENTASYS AG</Company>
  <LinksUpToDate>false</LinksUpToDate>
  <CharactersWithSpaces>8018</CharactersWithSpaces>
  <SharedDoc>false</SharedDoc>
  <HLinks>
    <vt:vector size="18" baseType="variant">
      <vt:variant>
        <vt:i4>1310783</vt:i4>
      </vt:variant>
      <vt:variant>
        <vt:i4>59</vt:i4>
      </vt:variant>
      <vt:variant>
        <vt:i4>0</vt:i4>
      </vt:variant>
      <vt:variant>
        <vt:i4>5</vt:i4>
      </vt:variant>
      <vt:variant>
        <vt:lpwstr/>
      </vt:variant>
      <vt:variant>
        <vt:lpwstr>_Toc247097305</vt:lpwstr>
      </vt:variant>
      <vt:variant>
        <vt:i4>1310783</vt:i4>
      </vt:variant>
      <vt:variant>
        <vt:i4>50</vt:i4>
      </vt:variant>
      <vt:variant>
        <vt:i4>0</vt:i4>
      </vt:variant>
      <vt:variant>
        <vt:i4>5</vt:i4>
      </vt:variant>
      <vt:variant>
        <vt:lpwstr/>
      </vt:variant>
      <vt:variant>
        <vt:lpwstr>_Toc247097304</vt:lpwstr>
      </vt:variant>
      <vt:variant>
        <vt:i4>7143496</vt:i4>
      </vt:variant>
      <vt:variant>
        <vt:i4>21</vt:i4>
      </vt:variant>
      <vt:variant>
        <vt:i4>0</vt:i4>
      </vt:variant>
      <vt:variant>
        <vt:i4>5</vt:i4>
      </vt:variant>
      <vt:variant>
        <vt:lpwstr>mailto:%20gerhard.trat@pentasys.de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Entwicklerhandbuch_PoliTime</dc:title>
  <dc:subject>PoliTime</dc:subject>
  <dc:creator>Bankiel, Thomas;bjoern.baumgarten@pentasys.de</dc:creator>
  <cp:keywords>P160701.PEN</cp:keywords>
  <dc:description>&lt;V00.00 vom 01.07.2016&gt;</dc:description>
  <cp:lastModifiedBy>Baumgarten, Björn</cp:lastModifiedBy>
  <cp:revision>11</cp:revision>
  <cp:lastPrinted>2016-07-07T11:59:00Z</cp:lastPrinted>
  <dcterms:created xsi:type="dcterms:W3CDTF">2016-07-07T12:57:00Z</dcterms:created>
  <dcterms:modified xsi:type="dcterms:W3CDTF">2016-07-08T08:18:00Z</dcterms:modified>
  <cp:contentStatus>V00.00/07.2016</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0x0101002BC631C72B84434BBE5554B19BEE5545</vt:lpwstr>
  </property>
  <property fmtid="{D5CDD505-2E9C-101B-9397-08002B2CF9AE}" pid="3" name="Status">
    <vt:lpwstr>Original</vt:lpwstr>
  </property>
  <property fmtid="{D5CDD505-2E9C-101B-9397-08002B2CF9AE}" pid="4" name="IsMyDocuments">
    <vt:bool>true</vt:bool>
  </property>
</Properties>
</file>